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8F37C0">
        <w:t>10</w:t>
      </w:r>
    </w:p>
    <w:p w:rsidR="004F76D5" w:rsidRDefault="004F76D5" w:rsidP="00400EDF">
      <w:pPr>
        <w:pStyle w:val="Subtitle"/>
        <w:spacing w:before="60" w:after="360" w:line="240" w:lineRule="auto"/>
        <w:contextualSpacing/>
      </w:pPr>
    </w:p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48"/>
        <w:gridCol w:w="4843"/>
        <w:gridCol w:w="1915"/>
        <w:gridCol w:w="1838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3E02FA">
            <w:pPr>
              <w:rPr>
                <w:sz w:val="20"/>
              </w:rPr>
            </w:pPr>
            <w:r w:rsidRPr="00153DC1">
              <w:rPr>
                <w:sz w:val="20"/>
              </w:rPr>
              <w:t>Question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3E02FA">
            <w:pPr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3E02FA">
            <w:pPr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3E02FA">
            <w:pPr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D07D66">
              <w:rPr>
                <w:sz w:val="20"/>
              </w:rPr>
              <w:t>, 2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0C2C47" w:rsidP="00AE3C00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Dynamic Array &amp; New Operator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101A82" w:rsidP="00153DC1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DC3048">
              <w:rPr>
                <w:sz w:val="20"/>
              </w:rPr>
              <w:t>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D07D66" w:rsidP="001877F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0C2C47" w:rsidP="00AE3C00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Dynamic Array &amp; New Operator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01A82" w:rsidP="000C1C9E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DC3048">
              <w:rPr>
                <w:sz w:val="20"/>
              </w:rPr>
              <w:t>0</w:t>
            </w:r>
            <w:r w:rsidR="0041483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B31162" w:rsidRPr="00394FF5" w:rsidRDefault="0083624D" w:rsidP="00394FF5">
      <w:r>
        <w:br w:type="page"/>
      </w: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lastRenderedPageBreak/>
        <w:t xml:space="preserve">Question 1 </w:t>
      </w:r>
    </w:p>
    <w:p w:rsidR="00072FB1" w:rsidRDefault="00072FB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9117DE" w:rsidRDefault="00CC2321" w:rsidP="001D148B">
      <w:pPr>
        <w:spacing w:line="360" w:lineRule="auto"/>
        <w:jc w:val="both"/>
        <w:rPr>
          <w:rFonts w:cs="Arial"/>
          <w:color w:val="auto"/>
          <w:sz w:val="24"/>
          <w:szCs w:val="22"/>
        </w:rPr>
      </w:pPr>
      <w:r w:rsidRPr="009117DE">
        <w:rPr>
          <w:rFonts w:cs="Arial"/>
          <w:color w:val="auto"/>
          <w:sz w:val="24"/>
          <w:szCs w:val="22"/>
        </w:rPr>
        <w:t>Write a program that re</w:t>
      </w:r>
      <w:bookmarkStart w:id="0" w:name="_GoBack"/>
      <w:bookmarkEnd w:id="0"/>
      <w:r w:rsidRPr="009117DE">
        <w:rPr>
          <w:rFonts w:cs="Arial"/>
          <w:color w:val="auto"/>
          <w:sz w:val="24"/>
          <w:szCs w:val="22"/>
        </w:rPr>
        <w:t>quires users to key-in their tuition fees and from the entered value</w:t>
      </w:r>
      <w:r w:rsidR="001D148B" w:rsidRPr="009117DE">
        <w:rPr>
          <w:rFonts w:cs="Arial"/>
          <w:color w:val="auto"/>
          <w:sz w:val="24"/>
          <w:szCs w:val="22"/>
        </w:rPr>
        <w:t xml:space="preserve">s, the program will </w:t>
      </w:r>
      <w:r w:rsidR="00D07D66" w:rsidRPr="009117DE">
        <w:rPr>
          <w:rFonts w:cs="Arial"/>
          <w:color w:val="auto"/>
          <w:sz w:val="24"/>
          <w:szCs w:val="22"/>
        </w:rPr>
        <w:t>calculate</w:t>
      </w:r>
      <w:r w:rsidR="001D148B" w:rsidRPr="009117DE">
        <w:rPr>
          <w:rFonts w:cs="Arial"/>
          <w:color w:val="auto"/>
          <w:sz w:val="24"/>
          <w:szCs w:val="22"/>
        </w:rPr>
        <w:t xml:space="preserve"> total fees of the month and the average payment to be made. The dynamic array with new operator will be used to store the elements entered by user. </w:t>
      </w:r>
    </w:p>
    <w:p w:rsidR="001D148B" w:rsidRPr="009117DE" w:rsidRDefault="001D148B" w:rsidP="001D148B">
      <w:pPr>
        <w:spacing w:line="360" w:lineRule="auto"/>
        <w:jc w:val="both"/>
        <w:rPr>
          <w:rFonts w:cs="Arial"/>
          <w:color w:val="auto"/>
          <w:sz w:val="24"/>
          <w:szCs w:val="22"/>
        </w:rPr>
      </w:pPr>
      <w:r w:rsidRPr="009117DE">
        <w:rPr>
          <w:rFonts w:cs="Arial"/>
          <w:b/>
          <w:color w:val="auto"/>
          <w:sz w:val="24"/>
          <w:szCs w:val="22"/>
        </w:rPr>
        <w:t>[HINT: Complete the given program</w:t>
      </w:r>
      <w:r w:rsidR="00195016" w:rsidRPr="009117DE">
        <w:rPr>
          <w:rFonts w:cs="Arial"/>
          <w:b/>
          <w:color w:val="auto"/>
          <w:sz w:val="24"/>
          <w:szCs w:val="22"/>
        </w:rPr>
        <w:t xml:space="preserve"> wi</w:t>
      </w:r>
      <w:r w:rsidR="00431AEA" w:rsidRPr="009117DE">
        <w:rPr>
          <w:rFonts w:cs="Arial"/>
          <w:b/>
          <w:color w:val="auto"/>
          <w:sz w:val="24"/>
          <w:szCs w:val="22"/>
        </w:rPr>
        <w:t xml:space="preserve">th </w:t>
      </w:r>
      <w:r w:rsidR="00195016" w:rsidRPr="009117DE">
        <w:rPr>
          <w:rFonts w:cs="Arial"/>
          <w:b/>
          <w:color w:val="auto"/>
          <w:sz w:val="24"/>
          <w:szCs w:val="22"/>
        </w:rPr>
        <w:t>refer to the sample output</w:t>
      </w:r>
      <w:r w:rsidRPr="009117DE">
        <w:rPr>
          <w:rFonts w:cs="Arial"/>
          <w:b/>
          <w:color w:val="auto"/>
          <w:sz w:val="24"/>
          <w:szCs w:val="22"/>
        </w:rPr>
        <w:t>]</w:t>
      </w: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72FB1" w:rsidRPr="009117DE" w:rsidTr="00510AF8">
        <w:tc>
          <w:tcPr>
            <w:tcW w:w="8550" w:type="dxa"/>
            <w:shd w:val="clear" w:color="auto" w:fill="auto"/>
          </w:tcPr>
          <w:p w:rsidR="00072FB1" w:rsidRPr="009117DE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#include &lt;iostream&gt;</w:t>
            </w:r>
          </w:p>
          <w:p w:rsidR="00072FB1" w:rsidRPr="009117DE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using namespace </w:t>
            </w:r>
            <w:proofErr w:type="spellStart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std</w:t>
            </w:r>
            <w:proofErr w:type="spellEnd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;</w:t>
            </w:r>
          </w:p>
          <w:p w:rsidR="00072FB1" w:rsidRPr="009117DE" w:rsidRDefault="0020751D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int main </w:t>
            </w:r>
            <w:proofErr w:type="gramStart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( )</w:t>
            </w:r>
            <w:proofErr w:type="gramEnd"/>
          </w:p>
          <w:p w:rsidR="00072FB1" w:rsidRPr="009117DE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proofErr w:type="gramStart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{</w:t>
            </w:r>
            <w:r w:rsidR="000973A7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</w:t>
            </w:r>
            <w:proofErr w:type="spellStart"/>
            <w:r w:rsidR="000973A7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int</w:t>
            </w:r>
            <w:proofErr w:type="spellEnd"/>
            <w:proofErr w:type="gramEnd"/>
            <w:r w:rsidR="000973A7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subject</w:t>
            </w:r>
            <w:r w:rsidR="000973A7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,</w: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  <w:proofErr w:type="spellStart"/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num</w:t>
            </w:r>
            <w:proofErr w:type="spellEnd"/>
            <w:r w:rsidR="000973A7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;</w:t>
            </w:r>
          </w:p>
          <w:p w:rsidR="004E33AC" w:rsidRPr="009117DE" w:rsidRDefault="000973A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float </w:t>
            </w:r>
            <w:proofErr w:type="spellStart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total_</w:t>
            </w:r>
            <w:proofErr w:type="gramStart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payment,average</w:t>
            </w:r>
            <w:proofErr w:type="gramEnd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_payment</w:t>
            </w:r>
            <w:proofErr w:type="spellEnd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; </w:t>
            </w:r>
          </w:p>
          <w:p w:rsidR="000973A7" w:rsidRPr="009117DE" w:rsidRDefault="00005DA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05DA1"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DB550AF" wp14:editId="1FE51F85">
                      <wp:simplePos x="0" y="0"/>
                      <wp:positionH relativeFrom="column">
                        <wp:posOffset>2444305</wp:posOffset>
                      </wp:positionH>
                      <wp:positionV relativeFrom="paragraph">
                        <wp:posOffset>125730</wp:posOffset>
                      </wp:positionV>
                      <wp:extent cx="2612571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257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DA1" w:rsidRPr="00005DA1" w:rsidRDefault="00005DA1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/* Display and get total subjects registered 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DB550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2.45pt;margin-top:9.9pt;width:20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" filled="f" stroked="f">
                      <v:textbox style="mso-fit-shape-to-text:t">
                        <w:txbxContent>
                          <w:p w:rsidR="00005DA1" w:rsidRPr="00005DA1" w:rsidRDefault="00005DA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/* Display and get total subjects registered 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2BF85" wp14:editId="3FEA1919">
                      <wp:simplePos x="0" y="0"/>
                      <wp:positionH relativeFrom="column">
                        <wp:posOffset>2173274</wp:posOffset>
                      </wp:positionH>
                      <wp:positionV relativeFrom="paragraph">
                        <wp:posOffset>140549</wp:posOffset>
                      </wp:positionV>
                      <wp:extent cx="225631" cy="439387"/>
                      <wp:effectExtent l="0" t="0" r="41275" b="1841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31" cy="439387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5E058B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171.1pt;margin-top:11.05pt;width:17.75pt;height:3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" adj="924" strokecolor="black [3213]" strokeweight=".5pt">
                      <v:stroke joinstyle="miter"/>
                    </v:shape>
                  </w:pict>
                </mc:Fallback>
              </mc:AlternateContent>
            </w:r>
            <w:r w:rsidR="004E33A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float *</w: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Fees</w:t>
            </w:r>
            <w:r w:rsidR="004E33A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;</w:t>
            </w:r>
            <w:r w:rsidR="000973A7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</w:t>
            </w:r>
          </w:p>
          <w:p w:rsidR="00072FB1" w:rsidRPr="009117DE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  <w:t xml:space="preserve">  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  <w:t xml:space="preserve">  ----------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  <w:t xml:space="preserve">  </w:t>
            </w:r>
          </w:p>
          <w:p w:rsidR="00072FB1" w:rsidRPr="009117DE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  <w:t xml:space="preserve">  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  <w:t xml:space="preserve">  </w:t>
            </w:r>
            <w:r w:rsidR="000D04F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-----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-----</w:t>
            </w:r>
          </w:p>
          <w:p w:rsidR="00072FB1" w:rsidRPr="009117DE" w:rsidRDefault="00D17340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</w: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Fees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= new float[</w: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subject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]; </w:t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</w:p>
          <w:p w:rsidR="00072FB1" w:rsidRPr="009117DE" w:rsidRDefault="00D17340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for (</w:t>
            </w:r>
            <w:proofErr w:type="spellStart"/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num</w:t>
            </w:r>
            <w:proofErr w:type="spellEnd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=0; </w:t>
            </w:r>
            <w:proofErr w:type="spellStart"/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num</w:t>
            </w:r>
            <w:proofErr w:type="spellEnd"/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&lt;</w: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subject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; </w:t>
            </w:r>
            <w:proofErr w:type="spellStart"/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num</w:t>
            </w:r>
            <w:proofErr w:type="spellEnd"/>
            <w:r w:rsidR="009F7484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++)</w:t>
            </w:r>
          </w:p>
          <w:p w:rsidR="00882B9C" w:rsidRPr="009117DE" w:rsidRDefault="00A416B3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05DA1"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C105C9A" wp14:editId="1ABD7CDA">
                      <wp:simplePos x="0" y="0"/>
                      <wp:positionH relativeFrom="column">
                        <wp:posOffset>1710136</wp:posOffset>
                      </wp:positionH>
                      <wp:positionV relativeFrom="paragraph">
                        <wp:posOffset>137383</wp:posOffset>
                      </wp:positionV>
                      <wp:extent cx="3265715" cy="617517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5715" cy="61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6B3" w:rsidRPr="00005DA1" w:rsidRDefault="00A416B3" w:rsidP="00A416B3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/* Display and get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fees charge for each class registered. Then, calculate total payment </w:t>
                                  </w: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C105C9A" id="_x0000_s1027" type="#_x0000_t202" style="position:absolute;left:0;text-align:left;margin-left:134.65pt;margin-top:10.8pt;width:257.15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" filled="f" stroked="f">
                      <v:textbox>
                        <w:txbxContent>
                          <w:p w:rsidR="00A416B3" w:rsidRPr="00005DA1" w:rsidRDefault="00A416B3" w:rsidP="00A416B3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/* Display and get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fees charge for each class registered. Then, calculate total payment </w:t>
                            </w: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484" w:rsidRPr="009117DE" w:rsidRDefault="00A416B3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BE2915" wp14:editId="3F3B031D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2730</wp:posOffset>
                      </wp:positionV>
                      <wp:extent cx="225631" cy="439387"/>
                      <wp:effectExtent l="0" t="0" r="41275" b="1841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31" cy="439387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FACF746" id="Right Brace 3" o:spid="_x0000_s1026" type="#_x0000_t88" style="position:absolute;margin-left:109.2pt;margin-top:.2pt;width:17.75pt;height:3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" adj="924" strokecolor="black [3213]" strokeweight=".5pt">
                      <v:stroke joinstyle="miter"/>
                    </v:shape>
                  </w:pict>
                </mc:Fallback>
              </mc:AlternateContent>
            </w:r>
            <w:r w:rsidR="009F7484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</w:t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-----</w:t>
            </w:r>
          </w:p>
          <w:p w:rsidR="009F7484" w:rsidRPr="009117DE" w:rsidRDefault="00882B9C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882B9C" w:rsidRPr="009117DE" w:rsidRDefault="00A416B3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83F573" wp14:editId="006BF833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203835</wp:posOffset>
                      </wp:positionV>
                      <wp:extent cx="225425" cy="723265"/>
                      <wp:effectExtent l="0" t="0" r="41275" b="19685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72326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2ADF443" id="Right Brace 6" o:spid="_x0000_s1026" type="#_x0000_t88" style="position:absolute;margin-left:110.3pt;margin-top:16.05pt;width:17.75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" adj="561" strokecolor="black [3213]" strokeweight=".5pt">
                      <v:stroke joinstyle="miter"/>
                    </v:shape>
                  </w:pict>
                </mc:Fallback>
              </mc:AlternateContent>
            </w:r>
            <w:r w:rsidR="009F7484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</w:r>
          </w:p>
          <w:p w:rsidR="00882B9C" w:rsidRPr="009117DE" w:rsidRDefault="00A416B3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05DA1"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5541A89" wp14:editId="768ACDFC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63945</wp:posOffset>
                      </wp:positionV>
                      <wp:extent cx="3265715" cy="617517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5715" cy="61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6B3" w:rsidRPr="00005DA1" w:rsidRDefault="00A416B3" w:rsidP="00A416B3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/* Display </w:t>
                                  </w:r>
                                  <w:r w:rsidR="001F7DD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Sept payment details; whereas fees charges entered by user will be displayed accordingly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5541A89" id="_x0000_s1028" type="#_x0000_t202" style="position:absolute;left:0;text-align:left;margin-left:137.15pt;margin-top:5.05pt;width:257.15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" filled="f" stroked="f">
                      <v:textbox>
                        <w:txbxContent>
                          <w:p w:rsidR="00A416B3" w:rsidRPr="00005DA1" w:rsidRDefault="00A416B3" w:rsidP="00A416B3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/* Display </w:t>
                            </w:r>
                            <w:r w:rsidR="001F7DD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Sept payment details; whereas fees charges entered by user will be displayed accordingly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882B9C" w:rsidRPr="009117DE" w:rsidRDefault="00882B9C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882B9C" w:rsidRPr="009117DE" w:rsidRDefault="00882B9C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882B9C" w:rsidRPr="009117DE" w:rsidRDefault="00A416B3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05DA1"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9F64CFD" wp14:editId="48F4368A">
                      <wp:simplePos x="0" y="0"/>
                      <wp:positionH relativeFrom="column">
                        <wp:posOffset>1767205</wp:posOffset>
                      </wp:positionH>
                      <wp:positionV relativeFrom="paragraph">
                        <wp:posOffset>196025</wp:posOffset>
                      </wp:positionV>
                      <wp:extent cx="3265715" cy="617517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5715" cy="61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6B3" w:rsidRPr="00005DA1" w:rsidRDefault="00A416B3" w:rsidP="00A416B3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/* </w:t>
                                  </w:r>
                                  <w:r w:rsidR="00BD3ACF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calculate average payment. Later, display the total payment &amp; minimum payment to be made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F64CFD" id="_x0000_s1029" type="#_x0000_t202" style="position:absolute;left:0;text-align:left;margin-left:139.15pt;margin-top:15.45pt;width:257.15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" filled="f" stroked="f">
                      <v:textbox>
                        <w:txbxContent>
                          <w:p w:rsidR="00A416B3" w:rsidRPr="00005DA1" w:rsidRDefault="00A416B3" w:rsidP="00A416B3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/* </w:t>
                            </w:r>
                            <w:r w:rsidR="00BD3AC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calculate average payment. Later, display the total payment &amp; minimum payment to be made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882B9C" w:rsidRPr="009117DE" w:rsidRDefault="00A416B3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B9CE18" wp14:editId="3B245D50">
                      <wp:simplePos x="0" y="0"/>
                      <wp:positionH relativeFrom="column">
                        <wp:posOffset>1399384</wp:posOffset>
                      </wp:positionH>
                      <wp:positionV relativeFrom="paragraph">
                        <wp:posOffset>64407</wp:posOffset>
                      </wp:positionV>
                      <wp:extent cx="225631" cy="439387"/>
                      <wp:effectExtent l="0" t="0" r="41275" b="18415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31" cy="439387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65FD1CB" id="Right Brace 5" o:spid="_x0000_s1026" type="#_x0000_t88" style="position:absolute;margin-left:110.2pt;margin-top:5.05pt;width:17.75pt;height:3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" adj="924" strokecolor="black [3213]" strokeweight=".5pt">
                      <v:stroke joinstyle="miter"/>
                    </v:shape>
                  </w:pict>
                </mc:Fallback>
              </mc:AlternateContent>
            </w:r>
            <w:r w:rsidR="00882B9C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882B9C" w:rsidRPr="009117DE" w:rsidRDefault="00882B9C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</w:p>
          <w:p w:rsidR="00072FB1" w:rsidRPr="009117DE" w:rsidRDefault="00882B9C" w:rsidP="00882B9C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----------</w:t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</w:p>
          <w:p w:rsidR="00072FB1" w:rsidRPr="009117DE" w:rsidRDefault="009F7484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return 0;</w:t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</w:t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</w:r>
            <w:r w:rsidR="00072FB1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ab/>
              <w:t xml:space="preserve"> </w:t>
            </w:r>
          </w:p>
          <w:p w:rsidR="00072FB1" w:rsidRPr="009117DE" w:rsidRDefault="009F7484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}</w:t>
            </w:r>
          </w:p>
        </w:tc>
      </w:tr>
    </w:tbl>
    <w:p w:rsidR="00072FB1" w:rsidRPr="00072FB1" w:rsidRDefault="00072FB1" w:rsidP="00072FB1">
      <w:pPr>
        <w:tabs>
          <w:tab w:val="left" w:pos="1080"/>
          <w:tab w:val="right" w:pos="9000"/>
        </w:tabs>
        <w:contextualSpacing/>
        <w:jc w:val="both"/>
        <w:rPr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AA4898" w:rsidRPr="009117DE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AA4898" w:rsidRPr="009117DE" w:rsidRDefault="00AA4898" w:rsidP="00AA4898">
            <w:pPr>
              <w:rPr>
                <w:rFonts w:cs="Courier New"/>
                <w:b/>
                <w:color w:val="auto"/>
                <w:sz w:val="24"/>
              </w:rPr>
            </w:pPr>
            <w:r w:rsidRPr="009117DE">
              <w:rPr>
                <w:rFonts w:cs="Courier New"/>
                <w:b/>
                <w:color w:val="FFFFFF" w:themeColor="background1"/>
                <w:sz w:val="24"/>
              </w:rPr>
              <w:t xml:space="preserve">Sample Output Screen </w:t>
            </w:r>
          </w:p>
        </w:tc>
      </w:tr>
      <w:tr w:rsidR="00AA4898" w:rsidRPr="009117DE" w:rsidTr="00510AF8">
        <w:trPr>
          <w:trHeight w:val="521"/>
        </w:trPr>
        <w:tc>
          <w:tcPr>
            <w:tcW w:w="9283" w:type="dxa"/>
          </w:tcPr>
          <w:p w:rsidR="00716E3E" w:rsidRPr="009117DE" w:rsidRDefault="00716E3E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How many </w:t>
            </w:r>
            <w:r w:rsidR="000207BF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subjects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you have </w:t>
            </w:r>
            <w:r w:rsidR="000207BF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registered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: 3</w:t>
            </w:r>
          </w:p>
          <w:p w:rsidR="000207BF" w:rsidRPr="009117DE" w:rsidRDefault="00716E3E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Class 1 fees charge:</w:t>
            </w:r>
            <w:r w:rsidR="000207BF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RM 60</w:t>
            </w:r>
          </w:p>
          <w:p w:rsidR="000207BF" w:rsidRPr="009117DE" w:rsidRDefault="000207BF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Class 2 fees charge: RM 50</w:t>
            </w:r>
          </w:p>
          <w:p w:rsidR="000207BF" w:rsidRPr="009117DE" w:rsidRDefault="000207BF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Class 3 fees charge: Rm 70</w:t>
            </w:r>
          </w:p>
          <w:p w:rsidR="000207BF" w:rsidRPr="009117DE" w:rsidRDefault="000207BF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</w:p>
          <w:p w:rsidR="007A66CE" w:rsidRPr="009117DE" w:rsidRDefault="007A66CE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===== SEPTEMBER 2016 PAYMENT DETAILS =====</w:t>
            </w:r>
          </w:p>
          <w:p w:rsidR="007A66CE" w:rsidRPr="009117DE" w:rsidRDefault="000207BF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Fees charges you have entered: 60</w:t>
            </w:r>
            <w:r w:rsidR="00DD36A5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(RM)... 50(RM)...70(RM)..</w:t>
            </w:r>
            <w:r w:rsidR="00A8345B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.</w:t>
            </w:r>
          </w:p>
          <w:p w:rsidR="007A66CE" w:rsidRPr="009117DE" w:rsidRDefault="007A66CE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Total payment to be made: RM 180</w:t>
            </w:r>
          </w:p>
          <w:p w:rsidR="00716E3E" w:rsidRPr="009117DE" w:rsidRDefault="007F2D5F" w:rsidP="00716E3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Minimum</w:t>
            </w:r>
            <w:r w:rsidR="007A66CE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payment</w:t>
            </w:r>
            <w:r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(Average of total payment)</w:t>
            </w:r>
            <w:r w:rsidR="007A66CE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>: RM 60</w:t>
            </w:r>
            <w:r w:rsidR="000207BF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</w:t>
            </w:r>
            <w:r w:rsidR="00716E3E" w:rsidRPr="009117D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</w:p>
          <w:p w:rsidR="00AA4898" w:rsidRPr="009117DE" w:rsidRDefault="00AA4898" w:rsidP="00AA4898">
            <w:pPr>
              <w:spacing w:line="360" w:lineRule="auto"/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</w:p>
        </w:tc>
      </w:tr>
    </w:tbl>
    <w:p w:rsidR="00072FB1" w:rsidRDefault="00072FB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731EA9" w:rsidRDefault="005129EC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ED1A9C">
        <w:rPr>
          <w:rFonts w:asciiTheme="minorHAnsi" w:hAnsiTheme="minorHAnsi" w:cs="Times New Roman"/>
          <w:b/>
          <w:sz w:val="24"/>
        </w:rPr>
        <w:t xml:space="preserve">Question </w:t>
      </w:r>
      <w:r>
        <w:rPr>
          <w:rFonts w:asciiTheme="minorHAnsi" w:hAnsiTheme="minorHAnsi" w:cs="Times New Roman"/>
          <w:b/>
          <w:sz w:val="24"/>
        </w:rPr>
        <w:t>2</w:t>
      </w:r>
    </w:p>
    <w:p w:rsidR="00166096" w:rsidRPr="005E6973" w:rsidRDefault="00166096" w:rsidP="00166096">
      <w:pPr>
        <w:rPr>
          <w:color w:val="auto"/>
          <w:sz w:val="22"/>
        </w:rPr>
      </w:pPr>
      <w:r w:rsidRPr="005E6973">
        <w:rPr>
          <w:rFonts w:cs="Arial"/>
          <w:color w:val="auto"/>
          <w:sz w:val="22"/>
          <w:szCs w:val="22"/>
        </w:rPr>
        <w:t>Write</w:t>
      </w:r>
      <w:r w:rsidRPr="005E6973">
        <w:rPr>
          <w:color w:val="auto"/>
          <w:sz w:val="22"/>
        </w:rPr>
        <w:t xml:space="preserve"> a C++ program that contains:</w:t>
      </w:r>
    </w:p>
    <w:p w:rsidR="00166096" w:rsidRPr="005D2683" w:rsidRDefault="00166096" w:rsidP="00166096">
      <w:pPr>
        <w:numPr>
          <w:ilvl w:val="0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A constant global variable </w:t>
      </w:r>
      <w:r w:rsidR="00157EAC">
        <w:rPr>
          <w:b/>
          <w:color w:val="auto"/>
          <w:sz w:val="22"/>
        </w:rPr>
        <w:t>ITEM</w:t>
      </w:r>
      <w:r w:rsidRPr="005D2683">
        <w:rPr>
          <w:color w:val="auto"/>
          <w:sz w:val="22"/>
        </w:rPr>
        <w:t xml:space="preserve"> with value </w:t>
      </w:r>
      <w:r w:rsidR="00965C53">
        <w:rPr>
          <w:b/>
          <w:color w:val="auto"/>
          <w:sz w:val="22"/>
        </w:rPr>
        <w:t>3</w:t>
      </w:r>
      <w:r w:rsidRPr="005D2683">
        <w:rPr>
          <w:color w:val="auto"/>
          <w:sz w:val="22"/>
        </w:rPr>
        <w:t>.</w:t>
      </w:r>
    </w:p>
    <w:p w:rsidR="00166096" w:rsidRPr="005D2683" w:rsidRDefault="00166096" w:rsidP="00166096">
      <w:pPr>
        <w:numPr>
          <w:ilvl w:val="0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A class </w:t>
      </w:r>
      <w:proofErr w:type="spellStart"/>
      <w:r w:rsidR="009F266D">
        <w:rPr>
          <w:b/>
          <w:color w:val="auto"/>
          <w:sz w:val="22"/>
        </w:rPr>
        <w:t>BeanBag</w:t>
      </w:r>
      <w:proofErr w:type="spellEnd"/>
      <w:r w:rsidRPr="005D2683">
        <w:rPr>
          <w:color w:val="auto"/>
          <w:sz w:val="22"/>
        </w:rPr>
        <w:t xml:space="preserve"> with the following:</w:t>
      </w:r>
    </w:p>
    <w:p w:rsidR="00166096" w:rsidRPr="005E6973" w:rsidRDefault="00166096" w:rsidP="00166096">
      <w:pPr>
        <w:numPr>
          <w:ilvl w:val="1"/>
          <w:numId w:val="13"/>
        </w:numPr>
        <w:spacing w:after="0" w:line="276" w:lineRule="auto"/>
        <w:rPr>
          <w:b/>
          <w:color w:val="auto"/>
          <w:sz w:val="22"/>
        </w:rPr>
      </w:pPr>
      <w:r w:rsidRPr="005D2683">
        <w:rPr>
          <w:color w:val="auto"/>
          <w:sz w:val="22"/>
        </w:rPr>
        <w:t xml:space="preserve">Private data </w:t>
      </w:r>
      <w:proofErr w:type="gramStart"/>
      <w:r w:rsidRPr="005D2683">
        <w:rPr>
          <w:color w:val="auto"/>
          <w:sz w:val="22"/>
        </w:rPr>
        <w:t>members :</w:t>
      </w:r>
      <w:proofErr w:type="gramEnd"/>
      <w:r w:rsidRPr="005D2683">
        <w:rPr>
          <w:color w:val="auto"/>
          <w:sz w:val="22"/>
        </w:rPr>
        <w:t xml:space="preserve"> </w:t>
      </w:r>
      <w:r w:rsidRPr="00B418EF">
        <w:rPr>
          <w:b/>
          <w:color w:val="auto"/>
          <w:sz w:val="22"/>
        </w:rPr>
        <w:t>code</w:t>
      </w:r>
      <w:r>
        <w:rPr>
          <w:color w:val="auto"/>
          <w:sz w:val="22"/>
        </w:rPr>
        <w:t xml:space="preserve"> </w:t>
      </w:r>
      <w:r w:rsidRPr="005E6973">
        <w:rPr>
          <w:b/>
          <w:i/>
          <w:color w:val="auto"/>
          <w:sz w:val="22"/>
        </w:rPr>
        <w:t xml:space="preserve">name </w:t>
      </w:r>
      <w:r w:rsidRPr="005E6973">
        <w:rPr>
          <w:b/>
          <w:color w:val="auto"/>
          <w:sz w:val="22"/>
        </w:rPr>
        <w:t>(</w:t>
      </w:r>
      <w:r w:rsidRPr="005E6973">
        <w:rPr>
          <w:b/>
          <w:i/>
          <w:color w:val="auto"/>
          <w:sz w:val="22"/>
        </w:rPr>
        <w:t>string</w:t>
      </w:r>
      <w:r w:rsidRPr="005E6973">
        <w:rPr>
          <w:b/>
          <w:color w:val="auto"/>
          <w:sz w:val="22"/>
        </w:rPr>
        <w:t xml:space="preserve">); </w:t>
      </w:r>
      <w:r w:rsidR="00AF110C">
        <w:rPr>
          <w:b/>
          <w:i/>
          <w:color w:val="auto"/>
          <w:sz w:val="22"/>
        </w:rPr>
        <w:t xml:space="preserve">Stock </w:t>
      </w:r>
      <w:r w:rsidRPr="005E6973">
        <w:rPr>
          <w:b/>
          <w:color w:val="auto"/>
          <w:sz w:val="22"/>
        </w:rPr>
        <w:t>[</w:t>
      </w:r>
      <w:r w:rsidR="00653198">
        <w:rPr>
          <w:b/>
          <w:color w:val="auto"/>
          <w:sz w:val="22"/>
        </w:rPr>
        <w:t>ITEM</w:t>
      </w:r>
      <w:r w:rsidRPr="005E6973">
        <w:rPr>
          <w:b/>
          <w:color w:val="auto"/>
          <w:sz w:val="22"/>
        </w:rPr>
        <w:t>] (</w:t>
      </w:r>
      <w:r w:rsidRPr="005E6973">
        <w:rPr>
          <w:b/>
          <w:i/>
          <w:color w:val="auto"/>
          <w:sz w:val="22"/>
        </w:rPr>
        <w:t>int</w:t>
      </w:r>
      <w:r w:rsidRPr="005E6973">
        <w:rPr>
          <w:b/>
          <w:color w:val="auto"/>
          <w:sz w:val="22"/>
        </w:rPr>
        <w:t>)</w:t>
      </w:r>
    </w:p>
    <w:p w:rsidR="00166096" w:rsidRPr="005D2683" w:rsidRDefault="00166096" w:rsidP="00166096">
      <w:pPr>
        <w:numPr>
          <w:ilvl w:val="1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Public member functions: </w:t>
      </w:r>
    </w:p>
    <w:p w:rsidR="00166096" w:rsidRPr="005D2683" w:rsidRDefault="009F266D" w:rsidP="00166096">
      <w:pPr>
        <w:numPr>
          <w:ilvl w:val="2"/>
          <w:numId w:val="13"/>
        </w:numPr>
        <w:spacing w:after="0" w:line="276" w:lineRule="auto"/>
        <w:rPr>
          <w:b/>
          <w:color w:val="auto"/>
          <w:sz w:val="22"/>
        </w:rPr>
      </w:pPr>
      <w:proofErr w:type="spellStart"/>
      <w:r>
        <w:rPr>
          <w:b/>
          <w:color w:val="auto"/>
          <w:sz w:val="22"/>
        </w:rPr>
        <w:t>Latest_BeanBagStock</w:t>
      </w:r>
      <w:proofErr w:type="spellEnd"/>
      <w:r w:rsidRPr="005D2683">
        <w:rPr>
          <w:b/>
          <w:color w:val="auto"/>
          <w:sz w:val="22"/>
        </w:rPr>
        <w:t xml:space="preserve"> </w:t>
      </w:r>
      <w:proofErr w:type="gramStart"/>
      <w:r w:rsidR="00166096" w:rsidRPr="005D2683">
        <w:rPr>
          <w:b/>
          <w:color w:val="auto"/>
          <w:sz w:val="22"/>
        </w:rPr>
        <w:t>(</w:t>
      </w:r>
      <w:r w:rsidR="00166096">
        <w:rPr>
          <w:b/>
          <w:color w:val="auto"/>
          <w:sz w:val="22"/>
        </w:rPr>
        <w:t xml:space="preserve"> </w:t>
      </w:r>
      <w:r w:rsidR="00166096" w:rsidRPr="005D2683">
        <w:rPr>
          <w:b/>
          <w:color w:val="auto"/>
          <w:sz w:val="22"/>
        </w:rPr>
        <w:t>)</w:t>
      </w:r>
      <w:proofErr w:type="gramEnd"/>
    </w:p>
    <w:p w:rsidR="00166096" w:rsidRPr="005D2683" w:rsidRDefault="00166096" w:rsidP="00166096">
      <w:pPr>
        <w:numPr>
          <w:ilvl w:val="3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Display </w:t>
      </w:r>
      <w:r w:rsidR="00653198">
        <w:rPr>
          <w:color w:val="auto"/>
          <w:sz w:val="22"/>
        </w:rPr>
        <w:t xml:space="preserve">the </w:t>
      </w:r>
      <w:r w:rsidR="00653198" w:rsidRPr="00653198">
        <w:rPr>
          <w:b/>
          <w:i/>
          <w:color w:val="auto"/>
          <w:sz w:val="22"/>
        </w:rPr>
        <w:t>“#Current# Ready Stocks…….”</w:t>
      </w:r>
      <w:r w:rsidR="00653198">
        <w:rPr>
          <w:color w:val="auto"/>
          <w:sz w:val="22"/>
        </w:rPr>
        <w:t xml:space="preserve"> with display </w:t>
      </w:r>
      <w:r w:rsidRPr="005D2683">
        <w:rPr>
          <w:color w:val="auto"/>
          <w:sz w:val="22"/>
        </w:rPr>
        <w:t xml:space="preserve">the </w:t>
      </w:r>
      <w:r w:rsidR="00653198" w:rsidRPr="00653198">
        <w:rPr>
          <w:i/>
          <w:color w:val="auto"/>
          <w:sz w:val="22"/>
        </w:rPr>
        <w:t>code name</w:t>
      </w:r>
      <w:r w:rsidR="00653198">
        <w:rPr>
          <w:color w:val="auto"/>
          <w:sz w:val="22"/>
        </w:rPr>
        <w:t xml:space="preserve"> and the </w:t>
      </w:r>
      <w:r w:rsidRPr="005D2683">
        <w:rPr>
          <w:color w:val="auto"/>
          <w:sz w:val="22"/>
        </w:rPr>
        <w:t xml:space="preserve">array elements of </w:t>
      </w:r>
      <w:r w:rsidR="00653198">
        <w:rPr>
          <w:i/>
          <w:color w:val="auto"/>
          <w:sz w:val="22"/>
        </w:rPr>
        <w:t>stock</w:t>
      </w:r>
      <w:r w:rsidRPr="005D2683">
        <w:rPr>
          <w:color w:val="auto"/>
          <w:sz w:val="22"/>
        </w:rPr>
        <w:t xml:space="preserve"> in reverse order using </w:t>
      </w:r>
      <w:r w:rsidR="00653198">
        <w:rPr>
          <w:color w:val="auto"/>
          <w:sz w:val="22"/>
        </w:rPr>
        <w:t xml:space="preserve">appropriate </w:t>
      </w:r>
      <w:r w:rsidRPr="005D2683">
        <w:rPr>
          <w:color w:val="auto"/>
          <w:sz w:val="22"/>
        </w:rPr>
        <w:t>looping structure.</w:t>
      </w:r>
    </w:p>
    <w:p w:rsidR="00166096" w:rsidRPr="005D2683" w:rsidRDefault="009F266D" w:rsidP="00166096">
      <w:pPr>
        <w:numPr>
          <w:ilvl w:val="2"/>
          <w:numId w:val="13"/>
        </w:numPr>
        <w:spacing w:after="0" w:line="276" w:lineRule="auto"/>
        <w:rPr>
          <w:b/>
          <w:color w:val="auto"/>
          <w:sz w:val="22"/>
        </w:rPr>
      </w:pPr>
      <w:proofErr w:type="spellStart"/>
      <w:r>
        <w:rPr>
          <w:b/>
          <w:color w:val="auto"/>
          <w:sz w:val="22"/>
        </w:rPr>
        <w:t>BeanBag_Details</w:t>
      </w:r>
      <w:proofErr w:type="spellEnd"/>
      <w:r w:rsidRPr="005D2683">
        <w:rPr>
          <w:b/>
          <w:color w:val="auto"/>
          <w:sz w:val="22"/>
        </w:rPr>
        <w:t xml:space="preserve"> </w:t>
      </w:r>
      <w:r w:rsidR="00166096" w:rsidRPr="005D2683">
        <w:rPr>
          <w:b/>
          <w:color w:val="auto"/>
          <w:sz w:val="22"/>
        </w:rPr>
        <w:t>(</w:t>
      </w:r>
      <w:proofErr w:type="spellStart"/>
      <w:r w:rsidR="00166096" w:rsidRPr="005D2683">
        <w:rPr>
          <w:b/>
          <w:color w:val="auto"/>
          <w:sz w:val="22"/>
        </w:rPr>
        <w:t>int</w:t>
      </w:r>
      <w:proofErr w:type="spellEnd"/>
      <w:r w:rsidR="00AF110C">
        <w:rPr>
          <w:b/>
          <w:color w:val="auto"/>
          <w:sz w:val="22"/>
        </w:rPr>
        <w:t xml:space="preserve"> </w:t>
      </w:r>
      <w:proofErr w:type="gramStart"/>
      <w:r w:rsidR="00166096" w:rsidRPr="005D2683">
        <w:rPr>
          <w:b/>
          <w:color w:val="auto"/>
          <w:sz w:val="22"/>
        </w:rPr>
        <w:t>*</w:t>
      </w:r>
      <w:r w:rsidR="00166096">
        <w:rPr>
          <w:b/>
          <w:color w:val="auto"/>
          <w:sz w:val="22"/>
        </w:rPr>
        <w:t xml:space="preserve"> </w:t>
      </w:r>
      <w:r w:rsidR="00166096" w:rsidRPr="005D2683">
        <w:rPr>
          <w:b/>
          <w:color w:val="auto"/>
          <w:sz w:val="22"/>
        </w:rPr>
        <w:t>)</w:t>
      </w:r>
      <w:proofErr w:type="gramEnd"/>
    </w:p>
    <w:p w:rsidR="00653198" w:rsidRDefault="00653198" w:rsidP="00166096">
      <w:pPr>
        <w:numPr>
          <w:ilvl w:val="3"/>
          <w:numId w:val="13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This function for print details of </w:t>
      </w:r>
      <w:r w:rsidRPr="00653198">
        <w:rPr>
          <w:b/>
          <w:i/>
          <w:color w:val="auto"/>
          <w:sz w:val="22"/>
        </w:rPr>
        <w:t>“Stocks Checking”</w:t>
      </w:r>
    </w:p>
    <w:p w:rsidR="00166096" w:rsidRPr="005D2683" w:rsidRDefault="00166096" w:rsidP="00166096">
      <w:pPr>
        <w:numPr>
          <w:ilvl w:val="3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Get user input for </w:t>
      </w:r>
      <w:r>
        <w:rPr>
          <w:color w:val="auto"/>
          <w:sz w:val="22"/>
        </w:rPr>
        <w:t xml:space="preserve">code </w:t>
      </w:r>
      <w:r>
        <w:rPr>
          <w:i/>
          <w:color w:val="auto"/>
          <w:sz w:val="22"/>
        </w:rPr>
        <w:t>name.</w:t>
      </w:r>
    </w:p>
    <w:p w:rsidR="00166096" w:rsidRPr="005D2683" w:rsidRDefault="00166096" w:rsidP="00166096">
      <w:pPr>
        <w:numPr>
          <w:ilvl w:val="3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>The function has a pointer argument.</w:t>
      </w:r>
    </w:p>
    <w:p w:rsidR="00166096" w:rsidRDefault="00166096" w:rsidP="00166096">
      <w:pPr>
        <w:numPr>
          <w:ilvl w:val="3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In a </w:t>
      </w:r>
      <w:r w:rsidRPr="005D2683">
        <w:rPr>
          <w:i/>
          <w:color w:val="auto"/>
          <w:sz w:val="22"/>
        </w:rPr>
        <w:t>for</w:t>
      </w:r>
      <w:r w:rsidRPr="005D2683">
        <w:rPr>
          <w:color w:val="auto"/>
          <w:sz w:val="22"/>
        </w:rPr>
        <w:t xml:space="preserve"> loop, use the pointer argument to initialize </w:t>
      </w:r>
      <w:r w:rsidR="00B53AA5">
        <w:rPr>
          <w:i/>
          <w:color w:val="auto"/>
          <w:sz w:val="22"/>
        </w:rPr>
        <w:t xml:space="preserve">with stock </w:t>
      </w:r>
      <w:r w:rsidRPr="005D2683">
        <w:rPr>
          <w:color w:val="auto"/>
          <w:sz w:val="22"/>
        </w:rPr>
        <w:t xml:space="preserve">array. </w:t>
      </w:r>
    </w:p>
    <w:p w:rsidR="00166096" w:rsidRPr="005E6973" w:rsidRDefault="00166096" w:rsidP="00166096">
      <w:pPr>
        <w:numPr>
          <w:ilvl w:val="2"/>
          <w:numId w:val="13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A global object declaration, named </w:t>
      </w:r>
      <w:r w:rsidR="009F266D">
        <w:rPr>
          <w:b/>
          <w:color w:val="auto"/>
          <w:sz w:val="22"/>
        </w:rPr>
        <w:t>ready</w:t>
      </w:r>
      <w:r w:rsidRPr="005E6973">
        <w:rPr>
          <w:b/>
          <w:color w:val="auto"/>
          <w:sz w:val="22"/>
        </w:rPr>
        <w:t>.</w:t>
      </w:r>
    </w:p>
    <w:p w:rsidR="00166096" w:rsidRDefault="00166096" w:rsidP="00166096">
      <w:pPr>
        <w:spacing w:after="0" w:line="276" w:lineRule="auto"/>
        <w:ind w:left="2160"/>
        <w:rPr>
          <w:color w:val="auto"/>
          <w:sz w:val="22"/>
        </w:rPr>
      </w:pPr>
    </w:p>
    <w:p w:rsidR="00166096" w:rsidRDefault="00166096" w:rsidP="00166096">
      <w:pPr>
        <w:numPr>
          <w:ilvl w:val="0"/>
          <w:numId w:val="13"/>
        </w:numPr>
        <w:spacing w:after="0" w:line="276" w:lineRule="auto"/>
        <w:rPr>
          <w:color w:val="auto"/>
          <w:sz w:val="22"/>
        </w:rPr>
      </w:pPr>
      <w:r w:rsidRPr="00A27B8E">
        <w:rPr>
          <w:color w:val="auto"/>
          <w:sz w:val="22"/>
        </w:rPr>
        <w:t xml:space="preserve">A </w:t>
      </w:r>
      <w:r>
        <w:rPr>
          <w:color w:val="auto"/>
          <w:sz w:val="22"/>
        </w:rPr>
        <w:t xml:space="preserve">function named </w:t>
      </w:r>
      <w:proofErr w:type="spellStart"/>
      <w:proofErr w:type="gramStart"/>
      <w:r w:rsidR="00965C53">
        <w:rPr>
          <w:b/>
          <w:color w:val="auto"/>
          <w:sz w:val="22"/>
        </w:rPr>
        <w:t>StockUpdate</w:t>
      </w:r>
      <w:proofErr w:type="spellEnd"/>
      <w:r w:rsidRPr="00525A8A">
        <w:rPr>
          <w:b/>
          <w:color w:val="auto"/>
          <w:sz w:val="22"/>
        </w:rPr>
        <w:t>(</w:t>
      </w:r>
      <w:proofErr w:type="gramEnd"/>
      <w:r w:rsidRPr="00525A8A">
        <w:rPr>
          <w:b/>
          <w:color w:val="auto"/>
          <w:sz w:val="22"/>
        </w:rPr>
        <w:t>)</w:t>
      </w:r>
      <w:r w:rsidRPr="00A27B8E">
        <w:rPr>
          <w:color w:val="auto"/>
          <w:sz w:val="22"/>
        </w:rPr>
        <w:t xml:space="preserve"> </w:t>
      </w:r>
      <w:r>
        <w:rPr>
          <w:color w:val="auto"/>
          <w:sz w:val="22"/>
        </w:rPr>
        <w:t>:</w:t>
      </w:r>
    </w:p>
    <w:p w:rsidR="00166096" w:rsidRDefault="00166096" w:rsidP="00166096">
      <w:pPr>
        <w:numPr>
          <w:ilvl w:val="2"/>
          <w:numId w:val="13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>Refer to label ‘</w:t>
      </w:r>
      <w:proofErr w:type="spellStart"/>
      <w:r w:rsidR="00965C53">
        <w:rPr>
          <w:b/>
          <w:color w:val="auto"/>
          <w:sz w:val="22"/>
        </w:rPr>
        <w:t>StockUpdate</w:t>
      </w:r>
      <w:proofErr w:type="spellEnd"/>
      <w:r w:rsidR="00965C53">
        <w:rPr>
          <w:color w:val="auto"/>
          <w:sz w:val="22"/>
        </w:rPr>
        <w:t xml:space="preserve"> </w:t>
      </w:r>
      <w:proofErr w:type="gramStart"/>
      <w:r w:rsidRPr="00965C53">
        <w:rPr>
          <w:b/>
          <w:color w:val="auto"/>
          <w:sz w:val="22"/>
        </w:rPr>
        <w:t>(</w:t>
      </w:r>
      <w:r w:rsidR="00965C53">
        <w:rPr>
          <w:b/>
          <w:color w:val="auto"/>
          <w:sz w:val="22"/>
        </w:rPr>
        <w:t xml:space="preserve"> </w:t>
      </w:r>
      <w:r w:rsidRPr="00965C53">
        <w:rPr>
          <w:b/>
          <w:color w:val="auto"/>
          <w:sz w:val="22"/>
        </w:rPr>
        <w:t>)</w:t>
      </w:r>
      <w:proofErr w:type="gramEnd"/>
      <w:r>
        <w:rPr>
          <w:color w:val="auto"/>
          <w:sz w:val="22"/>
        </w:rPr>
        <w:t>’ at sample output.</w:t>
      </w:r>
    </w:p>
    <w:p w:rsidR="00166096" w:rsidRDefault="00166096" w:rsidP="00166096">
      <w:pPr>
        <w:numPr>
          <w:ilvl w:val="2"/>
          <w:numId w:val="13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Get user input for </w:t>
      </w:r>
      <w:r w:rsidR="00965C53">
        <w:rPr>
          <w:color w:val="auto"/>
          <w:sz w:val="22"/>
        </w:rPr>
        <w:t>3</w:t>
      </w:r>
      <w:r>
        <w:rPr>
          <w:color w:val="auto"/>
          <w:sz w:val="22"/>
        </w:rPr>
        <w:t xml:space="preserve"> values that should be stored in a </w:t>
      </w:r>
      <w:r w:rsidR="00965C53">
        <w:rPr>
          <w:color w:val="auto"/>
          <w:sz w:val="22"/>
        </w:rPr>
        <w:t xml:space="preserve">dynamic </w:t>
      </w:r>
      <w:r>
        <w:rPr>
          <w:color w:val="auto"/>
          <w:sz w:val="22"/>
        </w:rPr>
        <w:t>array</w:t>
      </w:r>
      <w:r w:rsidR="00965C53">
        <w:rPr>
          <w:color w:val="auto"/>
          <w:sz w:val="22"/>
        </w:rPr>
        <w:t xml:space="preserve"> with new operator</w:t>
      </w:r>
      <w:r>
        <w:rPr>
          <w:color w:val="auto"/>
          <w:sz w:val="22"/>
        </w:rPr>
        <w:t xml:space="preserve">. </w:t>
      </w:r>
    </w:p>
    <w:p w:rsidR="00166096" w:rsidRDefault="00166096" w:rsidP="00166096">
      <w:pPr>
        <w:numPr>
          <w:ilvl w:val="2"/>
          <w:numId w:val="13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Using global object </w:t>
      </w:r>
      <w:r w:rsidR="00965C53">
        <w:rPr>
          <w:b/>
          <w:color w:val="auto"/>
          <w:sz w:val="22"/>
        </w:rPr>
        <w:t>ready</w:t>
      </w:r>
      <w:r>
        <w:rPr>
          <w:color w:val="auto"/>
          <w:sz w:val="22"/>
        </w:rPr>
        <w:t xml:space="preserve">, call function </w:t>
      </w:r>
      <w:proofErr w:type="spellStart"/>
      <w:r w:rsidR="00965C53">
        <w:rPr>
          <w:b/>
          <w:color w:val="auto"/>
          <w:sz w:val="22"/>
        </w:rPr>
        <w:t>BeanBag_</w:t>
      </w:r>
      <w:proofErr w:type="gramStart"/>
      <w:r w:rsidR="00965C53">
        <w:rPr>
          <w:b/>
          <w:color w:val="auto"/>
          <w:sz w:val="22"/>
        </w:rPr>
        <w:t>Details</w:t>
      </w:r>
      <w:proofErr w:type="spellEnd"/>
      <w:r w:rsidRPr="005E6973">
        <w:rPr>
          <w:b/>
          <w:color w:val="auto"/>
          <w:sz w:val="22"/>
        </w:rPr>
        <w:t>(</w:t>
      </w:r>
      <w:proofErr w:type="gramEnd"/>
      <w:r w:rsidRPr="005E6973">
        <w:rPr>
          <w:b/>
          <w:color w:val="auto"/>
          <w:sz w:val="22"/>
        </w:rPr>
        <w:t>…)</w:t>
      </w:r>
      <w:r>
        <w:rPr>
          <w:color w:val="auto"/>
          <w:sz w:val="22"/>
        </w:rPr>
        <w:t>, passing</w:t>
      </w:r>
      <w:r w:rsidR="00965C53">
        <w:rPr>
          <w:color w:val="auto"/>
          <w:sz w:val="22"/>
        </w:rPr>
        <w:t xml:space="preserve"> in </w:t>
      </w:r>
      <w:r>
        <w:rPr>
          <w:color w:val="auto"/>
          <w:sz w:val="22"/>
        </w:rPr>
        <w:t xml:space="preserve">the array and also call </w:t>
      </w:r>
      <w:proofErr w:type="spellStart"/>
      <w:r w:rsidR="00965C53">
        <w:rPr>
          <w:b/>
          <w:color w:val="auto"/>
          <w:sz w:val="22"/>
        </w:rPr>
        <w:t>Latest_BeanBagStock</w:t>
      </w:r>
      <w:proofErr w:type="spellEnd"/>
      <w:r w:rsidRPr="005E6973">
        <w:rPr>
          <w:b/>
          <w:color w:val="auto"/>
          <w:sz w:val="22"/>
        </w:rPr>
        <w:t>()</w:t>
      </w:r>
      <w:r>
        <w:rPr>
          <w:color w:val="auto"/>
          <w:sz w:val="22"/>
        </w:rPr>
        <w:t xml:space="preserve"> after that. </w:t>
      </w:r>
    </w:p>
    <w:p w:rsidR="003C5B0D" w:rsidRDefault="001D1230" w:rsidP="00166096">
      <w:pPr>
        <w:numPr>
          <w:ilvl w:val="2"/>
          <w:numId w:val="13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>Delete the dynamic array created.</w:t>
      </w:r>
    </w:p>
    <w:p w:rsidR="00166096" w:rsidRPr="00A27B8E" w:rsidRDefault="00166096" w:rsidP="00166096">
      <w:pPr>
        <w:spacing w:after="0" w:line="276" w:lineRule="auto"/>
        <w:ind w:left="2160"/>
        <w:rPr>
          <w:color w:val="auto"/>
          <w:sz w:val="22"/>
        </w:rPr>
      </w:pPr>
    </w:p>
    <w:p w:rsidR="00166096" w:rsidRPr="005D2683" w:rsidRDefault="00166096" w:rsidP="00166096">
      <w:pPr>
        <w:numPr>
          <w:ilvl w:val="0"/>
          <w:numId w:val="13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 In the </w:t>
      </w:r>
      <w:proofErr w:type="gramStart"/>
      <w:r w:rsidRPr="005D2683">
        <w:rPr>
          <w:color w:val="auto"/>
          <w:sz w:val="22"/>
        </w:rPr>
        <w:t>main(</w:t>
      </w:r>
      <w:proofErr w:type="gramEnd"/>
      <w:r w:rsidRPr="005D2683">
        <w:rPr>
          <w:color w:val="auto"/>
          <w:sz w:val="22"/>
        </w:rPr>
        <w:t>):</w:t>
      </w:r>
      <w:r>
        <w:rPr>
          <w:color w:val="auto"/>
          <w:sz w:val="22"/>
        </w:rPr>
        <w:t xml:space="preserve"> </w:t>
      </w:r>
    </w:p>
    <w:p w:rsidR="00166096" w:rsidRPr="005D2683" w:rsidRDefault="00166096" w:rsidP="00166096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  <w:rPr>
          <w:color w:val="auto"/>
          <w:sz w:val="22"/>
        </w:rPr>
      </w:pPr>
      <w:r w:rsidRPr="005D2683">
        <w:rPr>
          <w:color w:val="auto"/>
          <w:sz w:val="22"/>
        </w:rPr>
        <w:t>Declare an object of the class above</w:t>
      </w:r>
    </w:p>
    <w:p w:rsidR="00166096" w:rsidRPr="005D2683" w:rsidRDefault="00166096" w:rsidP="00166096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  <w:rPr>
          <w:color w:val="auto"/>
          <w:sz w:val="22"/>
        </w:rPr>
      </w:pPr>
      <w:r w:rsidRPr="005D2683">
        <w:rPr>
          <w:color w:val="auto"/>
          <w:sz w:val="22"/>
        </w:rPr>
        <w:t xml:space="preserve">Declare an array of </w:t>
      </w:r>
      <w:r w:rsidR="00B95724">
        <w:rPr>
          <w:color w:val="auto"/>
          <w:sz w:val="22"/>
        </w:rPr>
        <w:t>3</w:t>
      </w:r>
      <w:r w:rsidRPr="005D2683">
        <w:rPr>
          <w:color w:val="auto"/>
          <w:sz w:val="22"/>
        </w:rPr>
        <w:t xml:space="preserve"> integer elements and initialize it with the values </w:t>
      </w:r>
      <w:r w:rsidRPr="005D2683">
        <w:rPr>
          <w:rFonts w:eastAsia="Times New Roman"/>
          <w:noProof/>
          <w:color w:val="auto"/>
          <w:sz w:val="22"/>
        </w:rPr>
        <w:t>{</w:t>
      </w:r>
      <w:r w:rsidR="00A83C59">
        <w:rPr>
          <w:rFonts w:eastAsia="Times New Roman"/>
          <w:noProof/>
          <w:color w:val="auto"/>
          <w:sz w:val="22"/>
        </w:rPr>
        <w:t>9,7,5</w:t>
      </w:r>
      <w:r w:rsidRPr="005D2683">
        <w:rPr>
          <w:rFonts w:eastAsia="Times New Roman"/>
          <w:noProof/>
          <w:color w:val="auto"/>
          <w:sz w:val="22"/>
        </w:rPr>
        <w:t xml:space="preserve">}  </w:t>
      </w:r>
    </w:p>
    <w:p w:rsidR="00166096" w:rsidRPr="005D2683" w:rsidRDefault="00166096" w:rsidP="00166096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  <w:rPr>
          <w:color w:val="auto"/>
          <w:sz w:val="22"/>
        </w:rPr>
      </w:pPr>
      <w:r w:rsidRPr="005D2683">
        <w:rPr>
          <w:color w:val="auto"/>
          <w:sz w:val="22"/>
        </w:rPr>
        <w:t>Using the object (created at (</w:t>
      </w:r>
      <w:proofErr w:type="spellStart"/>
      <w:r w:rsidRPr="005D2683">
        <w:rPr>
          <w:color w:val="auto"/>
          <w:sz w:val="22"/>
        </w:rPr>
        <w:t>i</w:t>
      </w:r>
      <w:proofErr w:type="spellEnd"/>
      <w:r w:rsidRPr="005D2683">
        <w:rPr>
          <w:color w:val="auto"/>
          <w:sz w:val="22"/>
        </w:rPr>
        <w:t>)), make function call to</w:t>
      </w:r>
      <w:r w:rsidRPr="005D2683">
        <w:rPr>
          <w:rFonts w:eastAsia="Times New Roman"/>
          <w:noProof/>
          <w:color w:val="auto"/>
          <w:sz w:val="22"/>
        </w:rPr>
        <w:t xml:space="preserve"> </w:t>
      </w:r>
      <w:proofErr w:type="spellStart"/>
      <w:r w:rsidR="009F266D">
        <w:rPr>
          <w:b/>
          <w:color w:val="auto"/>
          <w:sz w:val="22"/>
        </w:rPr>
        <w:t>BeanBag_Details</w:t>
      </w:r>
      <w:proofErr w:type="spellEnd"/>
      <w:r w:rsidR="009F266D" w:rsidRPr="005D2683">
        <w:rPr>
          <w:rFonts w:eastAsia="Times New Roman"/>
          <w:b/>
          <w:noProof/>
          <w:color w:val="auto"/>
          <w:sz w:val="22"/>
        </w:rPr>
        <w:t xml:space="preserve"> </w:t>
      </w:r>
      <w:r w:rsidRPr="005D2683">
        <w:rPr>
          <w:rFonts w:eastAsia="Times New Roman"/>
          <w:b/>
          <w:noProof/>
          <w:color w:val="auto"/>
          <w:sz w:val="22"/>
        </w:rPr>
        <w:t>(….)</w:t>
      </w:r>
      <w:r w:rsidRPr="005D2683">
        <w:rPr>
          <w:rFonts w:eastAsia="Times New Roman"/>
          <w:noProof/>
          <w:color w:val="auto"/>
          <w:sz w:val="22"/>
        </w:rPr>
        <w:t xml:space="preserve"> passing the array declared at (ii).</w:t>
      </w:r>
    </w:p>
    <w:p w:rsidR="00166096" w:rsidRPr="005E6973" w:rsidRDefault="00166096" w:rsidP="00166096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  <w:rPr>
          <w:b/>
          <w:color w:val="auto"/>
          <w:sz w:val="22"/>
        </w:rPr>
      </w:pPr>
      <w:r w:rsidRPr="005D2683">
        <w:rPr>
          <w:color w:val="auto"/>
          <w:sz w:val="22"/>
        </w:rPr>
        <w:t>Using the object (created at (</w:t>
      </w:r>
      <w:proofErr w:type="spellStart"/>
      <w:r w:rsidRPr="005D2683">
        <w:rPr>
          <w:color w:val="auto"/>
          <w:sz w:val="22"/>
        </w:rPr>
        <w:t>i</w:t>
      </w:r>
      <w:proofErr w:type="spellEnd"/>
      <w:r w:rsidRPr="005D2683">
        <w:rPr>
          <w:color w:val="auto"/>
          <w:sz w:val="22"/>
        </w:rPr>
        <w:t>)), make function call to</w:t>
      </w:r>
      <w:r w:rsidRPr="005D2683">
        <w:rPr>
          <w:rFonts w:eastAsia="Times New Roman"/>
          <w:noProof/>
          <w:color w:val="auto"/>
          <w:sz w:val="22"/>
        </w:rPr>
        <w:t xml:space="preserve"> </w:t>
      </w:r>
      <w:proofErr w:type="spellStart"/>
      <w:r w:rsidR="009F266D">
        <w:rPr>
          <w:b/>
          <w:color w:val="auto"/>
          <w:sz w:val="22"/>
        </w:rPr>
        <w:t>Latest_BeanBagStock</w:t>
      </w:r>
      <w:proofErr w:type="spellEnd"/>
      <w:r w:rsidR="009F266D" w:rsidRPr="005D2683">
        <w:rPr>
          <w:rFonts w:eastAsia="Times New Roman"/>
          <w:b/>
          <w:noProof/>
          <w:color w:val="auto"/>
          <w:sz w:val="22"/>
        </w:rPr>
        <w:t xml:space="preserve"> </w:t>
      </w:r>
      <w:r w:rsidRPr="005D2683">
        <w:rPr>
          <w:rFonts w:eastAsia="Times New Roman"/>
          <w:b/>
          <w:noProof/>
          <w:color w:val="auto"/>
          <w:sz w:val="22"/>
        </w:rPr>
        <w:t>().</w:t>
      </w:r>
    </w:p>
    <w:p w:rsidR="00166096" w:rsidRPr="00747AA6" w:rsidRDefault="00166096" w:rsidP="00166096">
      <w:pPr>
        <w:numPr>
          <w:ilvl w:val="0"/>
          <w:numId w:val="14"/>
        </w:numPr>
        <w:tabs>
          <w:tab w:val="clear" w:pos="720"/>
          <w:tab w:val="num" w:pos="1440"/>
          <w:tab w:val="right" w:pos="9000"/>
        </w:tabs>
        <w:spacing w:after="0" w:line="276" w:lineRule="auto"/>
        <w:ind w:left="1440"/>
        <w:jc w:val="both"/>
        <w:rPr>
          <w:rFonts w:cs="Times New Roman"/>
          <w:b/>
          <w:sz w:val="32"/>
          <w:szCs w:val="22"/>
        </w:rPr>
      </w:pPr>
      <w:r w:rsidRPr="00747AA6">
        <w:rPr>
          <w:rFonts w:eastAsia="Times New Roman"/>
          <w:noProof/>
          <w:color w:val="auto"/>
          <w:sz w:val="22"/>
        </w:rPr>
        <w:t xml:space="preserve">Call </w:t>
      </w:r>
      <w:proofErr w:type="spellStart"/>
      <w:r w:rsidR="009F266D">
        <w:rPr>
          <w:b/>
          <w:color w:val="auto"/>
          <w:sz w:val="22"/>
        </w:rPr>
        <w:t>StockUpdate</w:t>
      </w:r>
      <w:proofErr w:type="spellEnd"/>
      <w:r w:rsidR="009F266D" w:rsidRPr="00747AA6">
        <w:rPr>
          <w:rFonts w:eastAsia="Times New Roman"/>
          <w:b/>
          <w:noProof/>
          <w:color w:val="auto"/>
          <w:sz w:val="22"/>
        </w:rPr>
        <w:t xml:space="preserve"> </w:t>
      </w:r>
      <w:r w:rsidRPr="00747AA6">
        <w:rPr>
          <w:rFonts w:eastAsia="Times New Roman"/>
          <w:b/>
          <w:noProof/>
          <w:color w:val="auto"/>
          <w:sz w:val="22"/>
        </w:rPr>
        <w:t>()</w:t>
      </w:r>
    </w:p>
    <w:p w:rsidR="000700EE" w:rsidRDefault="000700EE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700EE" w:rsidRPr="009117DE" w:rsidTr="009D5A2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700EE" w:rsidRPr="009117DE" w:rsidRDefault="000700EE" w:rsidP="009D5A28">
            <w:pPr>
              <w:rPr>
                <w:rFonts w:cs="Courier New"/>
                <w:b/>
                <w:color w:val="auto"/>
                <w:sz w:val="24"/>
              </w:rPr>
            </w:pPr>
            <w:r w:rsidRPr="009117DE">
              <w:rPr>
                <w:rFonts w:cs="Courier New"/>
                <w:b/>
                <w:color w:val="FFFFFF" w:themeColor="background1"/>
                <w:sz w:val="24"/>
              </w:rPr>
              <w:lastRenderedPageBreak/>
              <w:t xml:space="preserve">Sample Output Screen </w:t>
            </w:r>
          </w:p>
        </w:tc>
      </w:tr>
      <w:tr w:rsidR="000700EE" w:rsidRPr="009117DE" w:rsidTr="009D5A28">
        <w:trPr>
          <w:trHeight w:val="521"/>
        </w:trPr>
        <w:tc>
          <w:tcPr>
            <w:tcW w:w="9283" w:type="dxa"/>
          </w:tcPr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 COSY Bean Bag Chair Sdn. Bhd.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#######################################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     </w:t>
            </w:r>
            <w:r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</w:t>
            </w: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Stocks</w:t>
            </w:r>
            <w:r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Checking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Enter Bean Bag Chair </w:t>
            </w:r>
            <w:proofErr w:type="gramStart"/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code :</w:t>
            </w:r>
            <w:proofErr w:type="gramEnd"/>
            <w:r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BB123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#Current# Ready Stocks Checking...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Code Tracing     &gt;&gt;BB123&lt;&lt;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Group 1 production      :5 item(s) ready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Group 2 production      :7 item(s) ready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Group 3 production      :9 item(s) ready</w:t>
            </w:r>
          </w:p>
          <w:p w:rsidR="000700EE" w:rsidRPr="000700EE" w:rsidRDefault="0040478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3804285</wp:posOffset>
                      </wp:positionH>
                      <wp:positionV relativeFrom="paragraph">
                        <wp:posOffset>167005</wp:posOffset>
                      </wp:positionV>
                      <wp:extent cx="323850" cy="2943225"/>
                      <wp:effectExtent l="0" t="0" r="38100" b="28575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432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32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E8E1F3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299.55pt;margin-top:13.15pt;width:25.5pt;height:2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" adj="198,11499" strokecolor="black [3213]" strokeweight=".5pt">
                      <v:stroke joinstyle="miter"/>
                    </v:shape>
                  </w:pict>
                </mc:Fallback>
              </mc:AlternateContent>
            </w:r>
            <w:r w:rsidR="000700EE"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Ready Stocks [BB789] for this Month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Update new stocks from how many group? :3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Ready stock from group 3:18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Ready stock from group 2:20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Ready stock from group 1:9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#######################################</w:t>
            </w:r>
          </w:p>
          <w:p w:rsidR="000700EE" w:rsidRPr="000700EE" w:rsidRDefault="00A22507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196850</wp:posOffset>
                      </wp:positionV>
                      <wp:extent cx="1428750" cy="3238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2507" w:rsidRPr="00A22507" w:rsidRDefault="00A22507" w:rsidP="00A2250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2250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StockUpdate</w:t>
                                  </w:r>
                                  <w:proofErr w:type="spellEnd"/>
                                  <w:r w:rsidRPr="00A2250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250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Text Box 10" o:spid="_x0000_s1030" type="#_x0000_t202" style="position:absolute;margin-left:320.55pt;margin-top:15.5pt;width:112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" fillcolor="white [3201]" stroked="f" strokeweight=".5pt">
                      <v:textbox>
                        <w:txbxContent>
                          <w:p w:rsidR="00A22507" w:rsidRPr="00A22507" w:rsidRDefault="00A22507" w:rsidP="00A2250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250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StockUpdate</w:t>
                            </w:r>
                            <w:proofErr w:type="spellEnd"/>
                            <w:r w:rsidRPr="00A2250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2250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0EE"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       </w:t>
            </w:r>
            <w:r w:rsid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  </w:t>
            </w:r>
            <w:r w:rsidR="000700EE"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Stocks</w:t>
            </w:r>
            <w:r w:rsid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</w:t>
            </w:r>
            <w:r w:rsidR="000700EE"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Checking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Enter Bean Bag Chair </w:t>
            </w:r>
            <w:proofErr w:type="gramStart"/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code :BB</w:t>
            </w:r>
            <w:proofErr w:type="gramEnd"/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789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 xml:space="preserve"> #Current# Ready Stocks Checking...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--------------------------------------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Code Tracing     &gt;&gt;BB789&lt;&lt;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Group 1 production      :9 item(s) ready</w:t>
            </w:r>
          </w:p>
          <w:p w:rsidR="000700EE" w:rsidRP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Group 2 production      :20 item(s) ready</w:t>
            </w:r>
          </w:p>
          <w:p w:rsidR="000700E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Group 3 production      :18 item(s) ready</w:t>
            </w:r>
          </w:p>
          <w:p w:rsidR="0040478E" w:rsidRPr="000700EE" w:rsidRDefault="0040478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</w:p>
          <w:p w:rsidR="000700EE" w:rsidRPr="009117DE" w:rsidRDefault="000700EE" w:rsidP="0040478E">
            <w:pPr>
              <w:rPr>
                <w:rFonts w:ascii="Courier New" w:hAnsi="Courier New" w:cs="Courier New"/>
                <w:color w:val="auto"/>
                <w:sz w:val="24"/>
                <w:szCs w:val="22"/>
              </w:rPr>
            </w:pPr>
            <w:r w:rsidRPr="000700EE">
              <w:rPr>
                <w:rFonts w:ascii="Courier New" w:hAnsi="Courier New" w:cs="Courier New"/>
                <w:color w:val="auto"/>
                <w:sz w:val="24"/>
                <w:szCs w:val="22"/>
              </w:rPr>
              <w:t>Press any key to continue.</w:t>
            </w:r>
          </w:p>
        </w:tc>
      </w:tr>
    </w:tbl>
    <w:p w:rsidR="000700EE" w:rsidRDefault="000700EE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B95724" w:rsidRDefault="00B95724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A48BD" w:rsidRDefault="00EA48BD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A48BD" w:rsidRDefault="00EA48BD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A48BD" w:rsidRDefault="00EA48BD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A48BD" w:rsidRDefault="00EA48BD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A48BD" w:rsidRDefault="00EA48BD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A48BD" w:rsidRDefault="00EA48BD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B95724" w:rsidRDefault="00B95724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B95724" w:rsidRDefault="00B95724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64E15" w:rsidRDefault="00E64E15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E64E15" w:rsidRPr="00E64E15" w:rsidRDefault="00E64E15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4"/>
        </w:rPr>
      </w:pPr>
    </w:p>
    <w:p w:rsidR="005C61DB" w:rsidRPr="00ED1A9C" w:rsidRDefault="005C61DB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4"/>
        </w:rPr>
      </w:pPr>
      <w:r w:rsidRPr="00ED1A9C">
        <w:rPr>
          <w:rFonts w:asciiTheme="minorHAnsi" w:hAnsiTheme="minorHAnsi" w:cs="Times New Roman"/>
          <w:b/>
          <w:sz w:val="24"/>
        </w:rPr>
        <w:lastRenderedPageBreak/>
        <w:t xml:space="preserve">Question </w:t>
      </w:r>
      <w:r w:rsidR="005129EC">
        <w:rPr>
          <w:rFonts w:asciiTheme="minorHAnsi" w:hAnsiTheme="minorHAnsi" w:cs="Times New Roman"/>
          <w:b/>
          <w:sz w:val="24"/>
        </w:rPr>
        <w:t>3</w:t>
      </w:r>
    </w:p>
    <w:p w:rsidR="00072FB1" w:rsidRDefault="00072FB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3D2B24" w:rsidRPr="003D2B24" w:rsidRDefault="00ED1A9C" w:rsidP="003D2B24">
      <w:pPr>
        <w:tabs>
          <w:tab w:val="right" w:pos="9356"/>
        </w:tabs>
        <w:spacing w:after="160" w:line="259" w:lineRule="auto"/>
        <w:rPr>
          <w:sz w:val="24"/>
          <w:szCs w:val="24"/>
        </w:rPr>
      </w:pPr>
      <w:r w:rsidRPr="003D2B24">
        <w:rPr>
          <w:color w:val="auto"/>
          <w:sz w:val="24"/>
          <w:szCs w:val="24"/>
        </w:rPr>
        <w:t xml:space="preserve">Based on the requirements and sample output given below, write a full program for </w:t>
      </w:r>
      <w:r w:rsidR="00AC436B" w:rsidRPr="00AC436B">
        <w:rPr>
          <w:b/>
          <w:color w:val="auto"/>
          <w:sz w:val="24"/>
          <w:szCs w:val="24"/>
        </w:rPr>
        <w:t>class Number</w:t>
      </w:r>
      <w:r w:rsidRPr="003D2B24">
        <w:rPr>
          <w:b/>
          <w:i/>
          <w:color w:val="auto"/>
          <w:sz w:val="24"/>
          <w:szCs w:val="24"/>
        </w:rPr>
        <w:t>.</w:t>
      </w:r>
      <w:r w:rsidRPr="003D2B24">
        <w:rPr>
          <w:color w:val="auto"/>
          <w:sz w:val="24"/>
          <w:szCs w:val="24"/>
        </w:rPr>
        <w:t xml:space="preserve"> </w:t>
      </w:r>
      <w:r w:rsidRPr="003D2B24">
        <w:rPr>
          <w:sz w:val="24"/>
          <w:szCs w:val="24"/>
        </w:rPr>
        <w:tab/>
      </w:r>
    </w:p>
    <w:p w:rsidR="00E46473" w:rsidRPr="00EE30D6" w:rsidRDefault="00E46473" w:rsidP="00E15550">
      <w:pPr>
        <w:pStyle w:val="ListParagraph"/>
        <w:numPr>
          <w:ilvl w:val="0"/>
          <w:numId w:val="11"/>
        </w:numPr>
        <w:tabs>
          <w:tab w:val="right" w:pos="9356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Declare for data members as private: </w:t>
      </w:r>
      <w:r w:rsidRPr="00E46473">
        <w:rPr>
          <w:rFonts w:asciiTheme="minorHAnsi" w:hAnsiTheme="minorHAnsi"/>
          <w:b/>
        </w:rPr>
        <w:t>no (int), index (int), sample (int)</w:t>
      </w:r>
      <w:r>
        <w:rPr>
          <w:rFonts w:asciiTheme="minorHAnsi" w:hAnsiTheme="minorHAnsi"/>
        </w:rPr>
        <w:t xml:space="preserve"> and </w:t>
      </w:r>
      <w:r w:rsidRPr="00E46473">
        <w:rPr>
          <w:rFonts w:asciiTheme="minorHAnsi" w:hAnsiTheme="minorHAnsi"/>
          <w:b/>
        </w:rPr>
        <w:t>numbers (int).</w:t>
      </w:r>
    </w:p>
    <w:p w:rsidR="00EE30D6" w:rsidRDefault="00EE30D6" w:rsidP="00E15550">
      <w:pPr>
        <w:pStyle w:val="ListParagraph"/>
        <w:numPr>
          <w:ilvl w:val="0"/>
          <w:numId w:val="11"/>
        </w:numPr>
        <w:tabs>
          <w:tab w:val="right" w:pos="9356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Define default constructor and display the header of this numbers sorting activity.</w:t>
      </w:r>
    </w:p>
    <w:p w:rsidR="00ED1A9C" w:rsidRPr="003D2B24" w:rsidRDefault="00ED1A9C" w:rsidP="00E15550">
      <w:pPr>
        <w:pStyle w:val="ListParagraph"/>
        <w:numPr>
          <w:ilvl w:val="0"/>
          <w:numId w:val="11"/>
        </w:numPr>
        <w:tabs>
          <w:tab w:val="right" w:pos="9356"/>
        </w:tabs>
        <w:spacing w:after="160" w:line="259" w:lineRule="auto"/>
        <w:rPr>
          <w:rFonts w:asciiTheme="minorHAnsi" w:hAnsiTheme="minorHAnsi"/>
        </w:rPr>
      </w:pPr>
      <w:r w:rsidRPr="003D2B24">
        <w:rPr>
          <w:rFonts w:asciiTheme="minorHAnsi" w:hAnsiTheme="minorHAnsi"/>
        </w:rPr>
        <w:t>Define</w:t>
      </w:r>
      <w:r w:rsidR="00F80C09">
        <w:rPr>
          <w:rFonts w:asciiTheme="minorHAnsi" w:hAnsiTheme="minorHAnsi"/>
        </w:rPr>
        <w:t xml:space="preserve"> </w:t>
      </w:r>
      <w:proofErr w:type="spellStart"/>
      <w:r w:rsidR="00EE30D6">
        <w:rPr>
          <w:rFonts w:asciiTheme="minorHAnsi" w:hAnsiTheme="minorHAnsi"/>
          <w:b/>
          <w:i/>
        </w:rPr>
        <w:t>SmallestNumb</w:t>
      </w:r>
      <w:proofErr w:type="spellEnd"/>
      <w:r w:rsidRPr="003D2B24">
        <w:rPr>
          <w:rFonts w:asciiTheme="minorHAnsi" w:hAnsiTheme="minorHAnsi"/>
          <w:b/>
          <w:i/>
        </w:rPr>
        <w:t xml:space="preserve"> (…) </w:t>
      </w:r>
      <w:r w:rsidRPr="003D2B24">
        <w:rPr>
          <w:rFonts w:asciiTheme="minorHAnsi" w:hAnsiTheme="minorHAnsi"/>
        </w:rPr>
        <w:t xml:space="preserve">function, pass </w:t>
      </w:r>
      <w:r w:rsidRPr="003D2B24">
        <w:rPr>
          <w:rFonts w:asciiTheme="minorHAnsi" w:hAnsiTheme="minorHAnsi"/>
          <w:b/>
        </w:rPr>
        <w:t xml:space="preserve">3 </w:t>
      </w:r>
      <w:r w:rsidRPr="003D2B24">
        <w:rPr>
          <w:rFonts w:asciiTheme="minorHAnsi" w:hAnsiTheme="minorHAnsi"/>
        </w:rPr>
        <w:t>parameters (</w:t>
      </w:r>
      <w:r w:rsidR="00EE30D6">
        <w:rPr>
          <w:rFonts w:asciiTheme="minorHAnsi" w:hAnsiTheme="minorHAnsi"/>
          <w:b/>
          <w:i/>
        </w:rPr>
        <w:t xml:space="preserve">numb </w:t>
      </w:r>
      <w:proofErr w:type="gramStart"/>
      <w:r w:rsidR="00EE30D6">
        <w:rPr>
          <w:rFonts w:asciiTheme="minorHAnsi" w:hAnsiTheme="minorHAnsi"/>
          <w:b/>
          <w:i/>
        </w:rPr>
        <w:t>[ ]</w:t>
      </w:r>
      <w:proofErr w:type="gramEnd"/>
      <w:r w:rsidRPr="003D2B24">
        <w:rPr>
          <w:rFonts w:asciiTheme="minorHAnsi" w:hAnsiTheme="minorHAnsi"/>
        </w:rPr>
        <w:t xml:space="preserve">, </w:t>
      </w:r>
      <w:r w:rsidR="00EE30D6">
        <w:rPr>
          <w:rFonts w:asciiTheme="minorHAnsi" w:hAnsiTheme="minorHAnsi"/>
          <w:b/>
          <w:i/>
        </w:rPr>
        <w:t>element</w:t>
      </w:r>
      <w:r w:rsidR="00701D9E">
        <w:rPr>
          <w:rFonts w:asciiTheme="minorHAnsi" w:hAnsiTheme="minorHAnsi"/>
        </w:rPr>
        <w:t xml:space="preserve"> with integer data type</w:t>
      </w:r>
      <w:r w:rsidRPr="003D2B24">
        <w:rPr>
          <w:rFonts w:asciiTheme="minorHAnsi" w:hAnsiTheme="minorHAnsi"/>
        </w:rPr>
        <w:t xml:space="preserve"> and </w:t>
      </w:r>
      <w:r w:rsidRPr="003D2B24">
        <w:rPr>
          <w:rFonts w:asciiTheme="minorHAnsi" w:hAnsiTheme="minorHAnsi"/>
          <w:b/>
          <w:i/>
        </w:rPr>
        <w:t>size</w:t>
      </w:r>
      <w:r w:rsidRPr="003D2B24">
        <w:rPr>
          <w:rFonts w:asciiTheme="minorHAnsi" w:hAnsiTheme="minorHAnsi"/>
        </w:rPr>
        <w:t xml:space="preserve"> </w:t>
      </w:r>
      <w:r w:rsidR="00EE30D6">
        <w:rPr>
          <w:rFonts w:asciiTheme="minorHAnsi" w:hAnsiTheme="minorHAnsi"/>
        </w:rPr>
        <w:t>with integer data type</w:t>
      </w:r>
      <w:r w:rsidRPr="003D2B24">
        <w:rPr>
          <w:rFonts w:asciiTheme="minorHAnsi" w:hAnsiTheme="minorHAnsi"/>
        </w:rPr>
        <w:t>) to this function</w:t>
      </w:r>
      <w:r w:rsidR="00EE30D6">
        <w:rPr>
          <w:rFonts w:asciiTheme="minorHAnsi" w:hAnsiTheme="minorHAnsi"/>
        </w:rPr>
        <w:t>’</w:t>
      </w:r>
      <w:r w:rsidR="00701D9E">
        <w:rPr>
          <w:rFonts w:asciiTheme="minorHAnsi" w:hAnsiTheme="minorHAnsi"/>
        </w:rPr>
        <w:t>s header</w:t>
      </w:r>
      <w:r w:rsidRPr="003D2B24">
        <w:rPr>
          <w:rFonts w:asciiTheme="minorHAnsi" w:hAnsiTheme="minorHAnsi"/>
        </w:rPr>
        <w:t>.</w:t>
      </w:r>
    </w:p>
    <w:p w:rsidR="00EE30D6" w:rsidRDefault="00EE30D6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Initialize the parameter</w:t>
      </w:r>
      <w:r w:rsidR="00701D9E">
        <w:rPr>
          <w:rFonts w:asciiTheme="minorHAnsi" w:hAnsiTheme="minorHAnsi"/>
        </w:rPr>
        <w:t>s as below:</w:t>
      </w:r>
    </w:p>
    <w:p w:rsidR="00701D9E" w:rsidRDefault="00701D9E" w:rsidP="00701D9E">
      <w:pPr>
        <w:pStyle w:val="ListParagraph"/>
        <w:numPr>
          <w:ilvl w:val="2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element to </w:t>
      </w:r>
      <w:r w:rsidRPr="00701D9E">
        <w:rPr>
          <w:rFonts w:asciiTheme="minorHAnsi" w:hAnsiTheme="minorHAnsi"/>
          <w:b/>
        </w:rPr>
        <w:t>index</w:t>
      </w:r>
      <w:r>
        <w:rPr>
          <w:rFonts w:asciiTheme="minorHAnsi" w:hAnsiTheme="minorHAnsi"/>
        </w:rPr>
        <w:t xml:space="preserve">, size to </w:t>
      </w:r>
      <w:r w:rsidRPr="00701D9E">
        <w:rPr>
          <w:rFonts w:asciiTheme="minorHAnsi" w:hAnsiTheme="minorHAnsi"/>
          <w:b/>
        </w:rPr>
        <w:t>sample</w:t>
      </w:r>
      <w:r>
        <w:rPr>
          <w:rFonts w:asciiTheme="minorHAnsi" w:hAnsiTheme="minorHAnsi"/>
        </w:rPr>
        <w:t xml:space="preserve"> and numb[..] to </w:t>
      </w:r>
      <w:r w:rsidRPr="00701D9E">
        <w:rPr>
          <w:rFonts w:asciiTheme="minorHAnsi" w:hAnsiTheme="minorHAnsi"/>
          <w:b/>
        </w:rPr>
        <w:t>no</w:t>
      </w:r>
      <w:r>
        <w:rPr>
          <w:rFonts w:asciiTheme="minorHAnsi" w:hAnsiTheme="minorHAnsi"/>
        </w:rPr>
        <w:t xml:space="preserve"> with element value is set as the array size.</w:t>
      </w:r>
    </w:p>
    <w:p w:rsidR="00701D9E" w:rsidRDefault="00ED1A9C" w:rsidP="00701D9E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In this function, </w:t>
      </w:r>
      <w:r w:rsidR="00F80C09">
        <w:rPr>
          <w:rFonts w:asciiTheme="minorHAnsi" w:hAnsiTheme="minorHAnsi"/>
        </w:rPr>
        <w:t>us</w:t>
      </w:r>
      <w:r w:rsidR="00701D9E">
        <w:rPr>
          <w:rFonts w:asciiTheme="minorHAnsi" w:hAnsiTheme="minorHAnsi"/>
        </w:rPr>
        <w:t xml:space="preserve">e </w:t>
      </w:r>
      <w:r w:rsidR="00701D9E" w:rsidRPr="00701D9E">
        <w:rPr>
          <w:rFonts w:asciiTheme="minorHAnsi" w:hAnsiTheme="minorHAnsi"/>
          <w:b/>
        </w:rPr>
        <w:t>for-loop</w:t>
      </w:r>
      <w:r w:rsidR="00EB7162">
        <w:rPr>
          <w:rFonts w:asciiTheme="minorHAnsi" w:hAnsiTheme="minorHAnsi"/>
          <w:b/>
        </w:rPr>
        <w:t xml:space="preserve"> </w:t>
      </w:r>
      <w:r w:rsidR="00EB7162" w:rsidRPr="00EB7162">
        <w:rPr>
          <w:rFonts w:asciiTheme="minorHAnsi" w:hAnsiTheme="minorHAnsi"/>
        </w:rPr>
        <w:t>as a header;</w:t>
      </w:r>
      <w:r w:rsidR="00701D9E">
        <w:rPr>
          <w:rFonts w:asciiTheme="minorHAnsi" w:hAnsiTheme="minorHAnsi"/>
        </w:rPr>
        <w:t xml:space="preserve"> </w:t>
      </w:r>
    </w:p>
    <w:p w:rsidR="00ED1A9C" w:rsidRPr="00ED1A9C" w:rsidRDefault="00F80C09" w:rsidP="00701D9E">
      <w:pPr>
        <w:pStyle w:val="ListParagraph"/>
        <w:spacing w:after="160" w:line="259" w:lineRule="auto"/>
        <w:ind w:left="1800"/>
        <w:rPr>
          <w:rFonts w:asciiTheme="minorHAnsi" w:hAnsiTheme="minorHAnsi"/>
        </w:rPr>
      </w:pPr>
      <w:r>
        <w:rPr>
          <w:rFonts w:asciiTheme="minorHAnsi" w:hAnsiTheme="minorHAnsi"/>
          <w:b/>
        </w:rPr>
        <w:t>[</w:t>
      </w:r>
      <w:r w:rsidR="00701D9E" w:rsidRPr="00701D9E">
        <w:rPr>
          <w:rFonts w:asciiTheme="minorHAnsi" w:hAnsiTheme="minorHAnsi"/>
          <w:b/>
        </w:rPr>
        <w:t>Hint:</w:t>
      </w:r>
      <w:r w:rsidR="00701D9E">
        <w:rPr>
          <w:rFonts w:asciiTheme="minorHAnsi" w:hAnsiTheme="minorHAnsi"/>
        </w:rPr>
        <w:t xml:space="preserve"> </w:t>
      </w:r>
      <w:r w:rsidR="00701D9E" w:rsidRPr="00701D9E">
        <w:rPr>
          <w:rFonts w:asciiTheme="minorHAnsi" w:hAnsiTheme="minorHAnsi"/>
        </w:rPr>
        <w:t>for</w:t>
      </w:r>
      <w:r w:rsidR="00701D9E">
        <w:rPr>
          <w:rFonts w:asciiTheme="minorHAnsi" w:hAnsiTheme="minorHAnsi"/>
        </w:rPr>
        <w:t xml:space="preserve"> </w:t>
      </w:r>
      <w:r w:rsidR="00701D9E" w:rsidRPr="00701D9E">
        <w:rPr>
          <w:rFonts w:asciiTheme="minorHAnsi" w:hAnsiTheme="minorHAnsi"/>
        </w:rPr>
        <w:t>(</w:t>
      </w:r>
      <w:proofErr w:type="spellStart"/>
      <w:r w:rsidR="00701D9E" w:rsidRPr="00701D9E">
        <w:rPr>
          <w:rFonts w:asciiTheme="minorHAnsi" w:hAnsiTheme="minorHAnsi"/>
        </w:rPr>
        <w:t>int</w:t>
      </w:r>
      <w:proofErr w:type="spellEnd"/>
      <w:r w:rsidR="00701D9E" w:rsidRPr="00701D9E">
        <w:rPr>
          <w:rFonts w:asciiTheme="minorHAnsi" w:hAnsiTheme="minorHAnsi"/>
        </w:rPr>
        <w:t xml:space="preserve"> </w:t>
      </w:r>
      <w:proofErr w:type="spellStart"/>
      <w:r w:rsidR="00701D9E">
        <w:rPr>
          <w:rFonts w:asciiTheme="minorHAnsi" w:hAnsiTheme="minorHAnsi"/>
        </w:rPr>
        <w:t>i</w:t>
      </w:r>
      <w:proofErr w:type="spellEnd"/>
      <w:r w:rsidR="00701D9E" w:rsidRPr="00701D9E">
        <w:rPr>
          <w:rFonts w:asciiTheme="minorHAnsi" w:hAnsiTheme="minorHAnsi"/>
        </w:rPr>
        <w:t xml:space="preserve">=element+1; </w:t>
      </w:r>
      <w:proofErr w:type="spellStart"/>
      <w:r w:rsidR="00701D9E" w:rsidRPr="00701D9E">
        <w:rPr>
          <w:rFonts w:asciiTheme="minorHAnsi" w:hAnsiTheme="minorHAnsi"/>
        </w:rPr>
        <w:t>i</w:t>
      </w:r>
      <w:proofErr w:type="spellEnd"/>
      <w:r w:rsidR="00701D9E" w:rsidRPr="00701D9E">
        <w:rPr>
          <w:rFonts w:asciiTheme="minorHAnsi" w:hAnsiTheme="minorHAnsi"/>
        </w:rPr>
        <w:t xml:space="preserve">&lt;size; </w:t>
      </w:r>
      <w:proofErr w:type="spellStart"/>
      <w:r w:rsidR="00701D9E" w:rsidRPr="00701D9E">
        <w:rPr>
          <w:rFonts w:asciiTheme="minorHAnsi" w:hAnsiTheme="minorHAnsi"/>
        </w:rPr>
        <w:t>i</w:t>
      </w:r>
      <w:proofErr w:type="spellEnd"/>
      <w:r w:rsidR="00701D9E" w:rsidRPr="00701D9E">
        <w:rPr>
          <w:rFonts w:asciiTheme="minorHAnsi" w:hAnsiTheme="minorHAnsi"/>
        </w:rPr>
        <w:t>++</w:t>
      </w:r>
      <w:r w:rsidRPr="00701D9E">
        <w:rPr>
          <w:rFonts w:asciiTheme="minorHAnsi" w:hAnsiTheme="minorHAnsi"/>
        </w:rPr>
        <w:t>)</w:t>
      </w:r>
      <w:r w:rsidRPr="00F80C09">
        <w:rPr>
          <w:rFonts w:asciiTheme="minorHAnsi" w:hAnsiTheme="minorHAnsi"/>
          <w:b/>
        </w:rPr>
        <w:t>]</w:t>
      </w:r>
      <w:r w:rsidR="00701D9E">
        <w:rPr>
          <w:rFonts w:asciiTheme="minorHAnsi" w:hAnsiTheme="minorHAnsi"/>
        </w:rPr>
        <w:t xml:space="preserve"> </w:t>
      </w:r>
      <w:r w:rsidR="00EB7162">
        <w:rPr>
          <w:rFonts w:asciiTheme="minorHAnsi" w:hAnsiTheme="minorHAnsi"/>
        </w:rPr>
        <w:t xml:space="preserve">in finding </w:t>
      </w:r>
      <w:r w:rsidR="00ED1A9C" w:rsidRPr="00ED1A9C">
        <w:rPr>
          <w:rFonts w:asciiTheme="minorHAnsi" w:hAnsiTheme="minorHAnsi"/>
        </w:rPr>
        <w:t>the smallest integer from the unsorted list and return the index of the smallest integer.</w:t>
      </w:r>
    </w:p>
    <w:p w:rsidR="00ED1A9C" w:rsidRPr="00ED1A9C" w:rsidRDefault="00ED1A9C" w:rsidP="00ED1A9C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>Define</w:t>
      </w:r>
      <w:r w:rsidR="00F80C09">
        <w:rPr>
          <w:rFonts w:asciiTheme="minorHAnsi" w:hAnsiTheme="minorHAnsi"/>
        </w:rPr>
        <w:t xml:space="preserve"> </w:t>
      </w:r>
      <w:proofErr w:type="spellStart"/>
      <w:r w:rsidRPr="00ED1A9C">
        <w:rPr>
          <w:rFonts w:asciiTheme="minorHAnsi" w:hAnsiTheme="minorHAnsi"/>
          <w:b/>
          <w:i/>
        </w:rPr>
        <w:t>select</w:t>
      </w:r>
      <w:r w:rsidR="00F80C09">
        <w:rPr>
          <w:rFonts w:asciiTheme="minorHAnsi" w:hAnsiTheme="minorHAnsi"/>
          <w:b/>
          <w:i/>
        </w:rPr>
        <w:t>_Number</w:t>
      </w:r>
      <w:proofErr w:type="spellEnd"/>
      <w:r w:rsidRPr="00ED1A9C">
        <w:rPr>
          <w:rFonts w:asciiTheme="minorHAnsi" w:hAnsiTheme="minorHAnsi"/>
          <w:b/>
          <w:i/>
        </w:rPr>
        <w:t xml:space="preserve"> (…) </w:t>
      </w:r>
      <w:r w:rsidRPr="00ED1A9C">
        <w:rPr>
          <w:rFonts w:asciiTheme="minorHAnsi" w:hAnsiTheme="minorHAnsi"/>
        </w:rPr>
        <w:t xml:space="preserve">function, pass </w:t>
      </w:r>
      <w:r w:rsidRPr="00ED1A9C">
        <w:rPr>
          <w:rFonts w:asciiTheme="minorHAnsi" w:hAnsiTheme="minorHAnsi"/>
          <w:b/>
        </w:rPr>
        <w:t>2</w:t>
      </w:r>
      <w:r w:rsidRPr="00ED1A9C">
        <w:rPr>
          <w:rFonts w:asciiTheme="minorHAnsi" w:hAnsiTheme="minorHAnsi"/>
        </w:rPr>
        <w:t xml:space="preserve"> parameters (</w:t>
      </w:r>
      <w:proofErr w:type="gramStart"/>
      <w:r w:rsidR="00F80C09">
        <w:rPr>
          <w:rFonts w:asciiTheme="minorHAnsi" w:hAnsiTheme="minorHAnsi"/>
          <w:b/>
          <w:i/>
        </w:rPr>
        <w:t>numbers[</w:t>
      </w:r>
      <w:proofErr w:type="gramEnd"/>
      <w:r w:rsidR="00F80C09">
        <w:rPr>
          <w:rFonts w:asciiTheme="minorHAnsi" w:hAnsiTheme="minorHAnsi"/>
          <w:b/>
          <w:i/>
        </w:rPr>
        <w:t xml:space="preserve"> ]</w:t>
      </w:r>
      <w:r w:rsidRPr="00ED1A9C">
        <w:rPr>
          <w:rFonts w:asciiTheme="minorHAnsi" w:hAnsiTheme="minorHAnsi"/>
        </w:rPr>
        <w:t xml:space="preserve"> and </w:t>
      </w:r>
      <w:r w:rsidRPr="00ED1A9C">
        <w:rPr>
          <w:rFonts w:asciiTheme="minorHAnsi" w:hAnsiTheme="minorHAnsi"/>
          <w:b/>
          <w:i/>
        </w:rPr>
        <w:t>size</w:t>
      </w:r>
      <w:r w:rsidRPr="00ED1A9C">
        <w:rPr>
          <w:rFonts w:asciiTheme="minorHAnsi" w:hAnsiTheme="minorHAnsi"/>
        </w:rPr>
        <w:t>) to this function. In this function:</w:t>
      </w:r>
    </w:p>
    <w:p w:rsidR="00F80C09" w:rsidRDefault="00F80C09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Declare two attributes for sorting activity called: digit (int), sort (int).</w:t>
      </w:r>
    </w:p>
    <w:p w:rsidR="00ED1A9C" w:rsidRPr="00ED1A9C" w:rsidRDefault="00ED1A9C" w:rsidP="00F80C09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Use </w:t>
      </w:r>
      <w:r w:rsidRPr="00F80C09">
        <w:rPr>
          <w:rFonts w:asciiTheme="minorHAnsi" w:hAnsiTheme="minorHAnsi"/>
          <w:b/>
        </w:rPr>
        <w:t>for</w:t>
      </w:r>
      <w:r w:rsidR="00F80C09">
        <w:rPr>
          <w:rFonts w:asciiTheme="minorHAnsi" w:hAnsiTheme="minorHAnsi"/>
          <w:b/>
        </w:rPr>
        <w:t>-</w:t>
      </w:r>
      <w:r w:rsidRPr="00F80C09">
        <w:rPr>
          <w:rFonts w:asciiTheme="minorHAnsi" w:hAnsiTheme="minorHAnsi"/>
          <w:b/>
        </w:rPr>
        <w:t>loop</w:t>
      </w:r>
      <w:r w:rsidR="00F80C09">
        <w:rPr>
          <w:rFonts w:asciiTheme="minorHAnsi" w:hAnsiTheme="minorHAnsi"/>
          <w:b/>
        </w:rPr>
        <w:t xml:space="preserve"> [</w:t>
      </w:r>
      <w:r w:rsidR="00F80C09" w:rsidRPr="00701D9E">
        <w:rPr>
          <w:rFonts w:asciiTheme="minorHAnsi" w:hAnsiTheme="minorHAnsi"/>
          <w:b/>
        </w:rPr>
        <w:t>Hint:</w:t>
      </w:r>
      <w:r w:rsidR="00F80C09">
        <w:rPr>
          <w:rFonts w:asciiTheme="minorHAnsi" w:hAnsiTheme="minorHAnsi"/>
        </w:rPr>
        <w:t xml:space="preserve"> </w:t>
      </w:r>
      <w:r w:rsidR="00F80C09" w:rsidRPr="00F80C09">
        <w:rPr>
          <w:rFonts w:asciiTheme="minorHAnsi" w:hAnsiTheme="minorHAnsi"/>
        </w:rPr>
        <w:t>for</w:t>
      </w:r>
      <w:r w:rsidR="00F80C09">
        <w:rPr>
          <w:rFonts w:asciiTheme="minorHAnsi" w:hAnsiTheme="minorHAnsi"/>
        </w:rPr>
        <w:t xml:space="preserve"> </w:t>
      </w:r>
      <w:r w:rsidR="00F80C09" w:rsidRPr="00F80C09">
        <w:rPr>
          <w:rFonts w:asciiTheme="minorHAnsi" w:hAnsiTheme="minorHAnsi"/>
        </w:rPr>
        <w:t>(</w:t>
      </w:r>
      <w:proofErr w:type="spellStart"/>
      <w:r w:rsidR="00F80C09" w:rsidRPr="00F80C09">
        <w:rPr>
          <w:rFonts w:asciiTheme="minorHAnsi" w:hAnsiTheme="minorHAnsi"/>
        </w:rPr>
        <w:t>int</w:t>
      </w:r>
      <w:proofErr w:type="spellEnd"/>
      <w:r w:rsidR="00F80C09" w:rsidRPr="00F80C09">
        <w:rPr>
          <w:rFonts w:asciiTheme="minorHAnsi" w:hAnsiTheme="minorHAnsi"/>
        </w:rPr>
        <w:t xml:space="preserve"> </w:t>
      </w:r>
      <w:proofErr w:type="spellStart"/>
      <w:r w:rsidR="00F80C09" w:rsidRPr="00F80C09">
        <w:rPr>
          <w:rFonts w:asciiTheme="minorHAnsi" w:hAnsiTheme="minorHAnsi"/>
        </w:rPr>
        <w:t>i</w:t>
      </w:r>
      <w:proofErr w:type="spellEnd"/>
      <w:r w:rsidR="00F80C09" w:rsidRPr="00F80C09">
        <w:rPr>
          <w:rFonts w:asciiTheme="minorHAnsi" w:hAnsiTheme="minorHAnsi"/>
        </w:rPr>
        <w:t xml:space="preserve">=0; </w:t>
      </w:r>
      <w:proofErr w:type="spellStart"/>
      <w:r w:rsidR="00F80C09" w:rsidRPr="00F80C09">
        <w:rPr>
          <w:rFonts w:asciiTheme="minorHAnsi" w:hAnsiTheme="minorHAnsi"/>
        </w:rPr>
        <w:t>i</w:t>
      </w:r>
      <w:proofErr w:type="spellEnd"/>
      <w:r w:rsidR="00F80C09" w:rsidRPr="00F80C09">
        <w:rPr>
          <w:rFonts w:asciiTheme="minorHAnsi" w:hAnsiTheme="minorHAnsi"/>
        </w:rPr>
        <w:t xml:space="preserve">&lt;size-1; </w:t>
      </w:r>
      <w:proofErr w:type="spellStart"/>
      <w:r w:rsidR="00F80C09" w:rsidRPr="00F80C09">
        <w:rPr>
          <w:rFonts w:asciiTheme="minorHAnsi" w:hAnsiTheme="minorHAnsi"/>
        </w:rPr>
        <w:t>i</w:t>
      </w:r>
      <w:proofErr w:type="spellEnd"/>
      <w:r w:rsidR="00F80C09" w:rsidRPr="00F80C09">
        <w:rPr>
          <w:rFonts w:asciiTheme="minorHAnsi" w:hAnsiTheme="minorHAnsi"/>
        </w:rPr>
        <w:t>++)</w:t>
      </w:r>
      <w:r w:rsidR="00F80C09" w:rsidRPr="00F80C09">
        <w:rPr>
          <w:rFonts w:asciiTheme="minorHAnsi" w:hAnsiTheme="minorHAnsi"/>
          <w:b/>
        </w:rPr>
        <w:t>]</w:t>
      </w:r>
      <w:r w:rsidR="003F3C1E">
        <w:rPr>
          <w:rFonts w:asciiTheme="minorHAnsi" w:hAnsiTheme="minorHAnsi"/>
          <w:b/>
        </w:rPr>
        <w:t xml:space="preserve"> and </w:t>
      </w:r>
      <w:r w:rsidRPr="00ED1A9C">
        <w:rPr>
          <w:rFonts w:asciiTheme="minorHAnsi" w:hAnsiTheme="minorHAnsi"/>
        </w:rPr>
        <w:t xml:space="preserve">call </w:t>
      </w:r>
      <w:proofErr w:type="spellStart"/>
      <w:r w:rsidR="003F3C1E">
        <w:rPr>
          <w:rFonts w:asciiTheme="minorHAnsi" w:hAnsiTheme="minorHAnsi"/>
          <w:b/>
          <w:i/>
        </w:rPr>
        <w:t>SmallestNumb</w:t>
      </w:r>
      <w:proofErr w:type="spellEnd"/>
      <w:r w:rsidRPr="00ED1A9C">
        <w:rPr>
          <w:rFonts w:asciiTheme="minorHAnsi" w:hAnsiTheme="minorHAnsi"/>
          <w:b/>
          <w:i/>
        </w:rPr>
        <w:t xml:space="preserve"> (…)</w:t>
      </w:r>
      <w:r w:rsidRPr="00ED1A9C">
        <w:rPr>
          <w:rFonts w:asciiTheme="minorHAnsi" w:hAnsiTheme="minorHAnsi"/>
        </w:rPr>
        <w:t xml:space="preserve"> function </w:t>
      </w:r>
      <w:r w:rsidR="003F3C1E">
        <w:rPr>
          <w:rFonts w:asciiTheme="minorHAnsi" w:hAnsiTheme="minorHAnsi"/>
        </w:rPr>
        <w:t xml:space="preserve">with initialize this called function as a digit value. To get the smallest number, prepare the </w:t>
      </w:r>
      <w:r w:rsidR="003F3C1E" w:rsidRPr="003F3C1E">
        <w:rPr>
          <w:rFonts w:asciiTheme="minorHAnsi" w:hAnsiTheme="minorHAnsi"/>
          <w:b/>
        </w:rPr>
        <w:t>if (…)</w:t>
      </w:r>
      <w:r w:rsidR="003F3C1E">
        <w:rPr>
          <w:rFonts w:asciiTheme="minorHAnsi" w:hAnsiTheme="minorHAnsi"/>
        </w:rPr>
        <w:t xml:space="preserve"> condition </w:t>
      </w:r>
      <w:r w:rsidRPr="00ED1A9C">
        <w:rPr>
          <w:rFonts w:asciiTheme="minorHAnsi" w:hAnsiTheme="minorHAnsi"/>
        </w:rPr>
        <w:t xml:space="preserve">and perform the swapping. </w:t>
      </w:r>
    </w:p>
    <w:p w:rsidR="00ED1A9C" w:rsidRPr="00ED1A9C" w:rsidRDefault="00ED1A9C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Display the sequence of elements for each </w:t>
      </w:r>
      <w:r w:rsidR="003F3C1E">
        <w:rPr>
          <w:rFonts w:asciiTheme="minorHAnsi" w:hAnsiTheme="minorHAnsi"/>
        </w:rPr>
        <w:t>sorting cycle (Refer to the sample output)</w:t>
      </w:r>
      <w:r w:rsidRPr="00ED1A9C">
        <w:rPr>
          <w:rFonts w:asciiTheme="minorHAnsi" w:hAnsiTheme="minorHAnsi"/>
        </w:rPr>
        <w:t xml:space="preserve">. </w:t>
      </w:r>
    </w:p>
    <w:p w:rsidR="00ED1A9C" w:rsidRPr="00ED1A9C" w:rsidRDefault="00ED1A9C" w:rsidP="00ED1A9C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In </w:t>
      </w:r>
      <w:r w:rsidRPr="00ED1A9C">
        <w:rPr>
          <w:rFonts w:asciiTheme="minorHAnsi" w:hAnsiTheme="minorHAnsi"/>
          <w:b/>
          <w:i/>
        </w:rPr>
        <w:t xml:space="preserve">main </w:t>
      </w:r>
      <w:proofErr w:type="gramStart"/>
      <w:r w:rsidRPr="00ED1A9C">
        <w:rPr>
          <w:rFonts w:asciiTheme="minorHAnsi" w:hAnsiTheme="minorHAnsi"/>
          <w:b/>
          <w:i/>
        </w:rPr>
        <w:t>(</w:t>
      </w:r>
      <w:r w:rsidR="00E55869">
        <w:rPr>
          <w:rFonts w:asciiTheme="minorHAnsi" w:hAnsiTheme="minorHAnsi"/>
          <w:b/>
          <w:i/>
        </w:rPr>
        <w:t xml:space="preserve"> </w:t>
      </w:r>
      <w:r w:rsidRPr="00ED1A9C">
        <w:rPr>
          <w:rFonts w:asciiTheme="minorHAnsi" w:hAnsiTheme="minorHAnsi"/>
          <w:b/>
          <w:i/>
        </w:rPr>
        <w:t>)</w:t>
      </w:r>
      <w:proofErr w:type="gramEnd"/>
      <w:r w:rsidRPr="00ED1A9C">
        <w:rPr>
          <w:rFonts w:asciiTheme="minorHAnsi" w:hAnsiTheme="minorHAnsi"/>
        </w:rPr>
        <w:t xml:space="preserve">, </w:t>
      </w:r>
    </w:p>
    <w:p w:rsidR="00E55869" w:rsidRDefault="00E55869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 an object for class Number.</w:t>
      </w:r>
    </w:p>
    <w:p w:rsidR="00ED1A9C" w:rsidRPr="00ED1A9C" w:rsidRDefault="00ED1A9C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Prompt user to enter the </w:t>
      </w:r>
      <w:r w:rsidR="00E55869">
        <w:rPr>
          <w:rFonts w:asciiTheme="minorHAnsi" w:hAnsiTheme="minorHAnsi"/>
          <w:b/>
          <w:i/>
        </w:rPr>
        <w:t>numbers to be sorted</w:t>
      </w:r>
      <w:r w:rsidRPr="00ED1A9C">
        <w:rPr>
          <w:rFonts w:asciiTheme="minorHAnsi" w:hAnsiTheme="minorHAnsi"/>
        </w:rPr>
        <w:t>.</w:t>
      </w:r>
    </w:p>
    <w:p w:rsidR="00ED1A9C" w:rsidRPr="00ED1A9C" w:rsidRDefault="00ED1A9C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Create a dynamic array named </w:t>
      </w:r>
      <w:r w:rsidR="00E2379E">
        <w:rPr>
          <w:rFonts w:asciiTheme="minorHAnsi" w:hAnsiTheme="minorHAnsi"/>
          <w:b/>
          <w:i/>
        </w:rPr>
        <w:t>numbers</w:t>
      </w:r>
      <w:r w:rsidRPr="00ED1A9C">
        <w:rPr>
          <w:rFonts w:asciiTheme="minorHAnsi" w:hAnsiTheme="minorHAnsi"/>
        </w:rPr>
        <w:t xml:space="preserve"> and the </w:t>
      </w:r>
      <w:r w:rsidRPr="00C32ACA">
        <w:rPr>
          <w:rFonts w:asciiTheme="minorHAnsi" w:hAnsiTheme="minorHAnsi"/>
        </w:rPr>
        <w:t>size</w:t>
      </w:r>
      <w:r w:rsidRPr="00ED1A9C">
        <w:rPr>
          <w:rFonts w:asciiTheme="minorHAnsi" w:hAnsiTheme="minorHAnsi"/>
        </w:rPr>
        <w:t xml:space="preserve"> of the array is based on the number</w:t>
      </w:r>
      <w:r w:rsidR="00C32ACA">
        <w:rPr>
          <w:rFonts w:asciiTheme="minorHAnsi" w:hAnsiTheme="minorHAnsi"/>
        </w:rPr>
        <w:t xml:space="preserve"> to be sorted that </w:t>
      </w:r>
      <w:r w:rsidRPr="00ED1A9C">
        <w:rPr>
          <w:rFonts w:asciiTheme="minorHAnsi" w:hAnsiTheme="minorHAnsi"/>
        </w:rPr>
        <w:t>entered by user.</w:t>
      </w:r>
    </w:p>
    <w:p w:rsidR="00ED1A9C" w:rsidRPr="00ED1A9C" w:rsidRDefault="00C32ACA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Ask</w:t>
      </w:r>
      <w:r w:rsidR="00ED1A9C" w:rsidRPr="00ED1A9C">
        <w:rPr>
          <w:rFonts w:asciiTheme="minorHAnsi" w:hAnsiTheme="minorHAnsi"/>
        </w:rPr>
        <w:t xml:space="preserve"> user to enter the </w:t>
      </w:r>
      <w:r>
        <w:rPr>
          <w:rFonts w:asciiTheme="minorHAnsi" w:hAnsiTheme="minorHAnsi"/>
        </w:rPr>
        <w:t>number</w:t>
      </w:r>
      <w:r w:rsidR="00ED1A9C" w:rsidRPr="00ED1A9C">
        <w:rPr>
          <w:rFonts w:asciiTheme="minorHAnsi" w:hAnsiTheme="minorHAnsi"/>
        </w:rPr>
        <w:t>s to be sorted</w:t>
      </w:r>
      <w:r>
        <w:rPr>
          <w:rFonts w:asciiTheme="minorHAnsi" w:hAnsiTheme="minorHAnsi"/>
        </w:rPr>
        <w:t xml:space="preserve"> one by one based on the total numbers he wants to sort (</w:t>
      </w:r>
      <w:r w:rsidR="002A5E66" w:rsidRPr="002A5E66">
        <w:rPr>
          <w:rFonts w:asciiTheme="minorHAnsi" w:hAnsiTheme="minorHAnsi"/>
          <w:b/>
        </w:rPr>
        <w:t>Hint:</w:t>
      </w:r>
      <w:r w:rsidR="002A5E66">
        <w:rPr>
          <w:rFonts w:asciiTheme="minorHAnsi" w:hAnsiTheme="minorHAnsi"/>
        </w:rPr>
        <w:t xml:space="preserve"> For user input use the dynamic array has created)</w:t>
      </w:r>
      <w:r w:rsidR="00ED1A9C" w:rsidRPr="00ED1A9C">
        <w:rPr>
          <w:rFonts w:asciiTheme="minorHAnsi" w:hAnsiTheme="minorHAnsi"/>
        </w:rPr>
        <w:t>.</w:t>
      </w:r>
    </w:p>
    <w:p w:rsidR="00ED1A9C" w:rsidRPr="00ED1A9C" w:rsidRDefault="00ED1A9C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 xml:space="preserve">Call </w:t>
      </w:r>
      <w:proofErr w:type="spellStart"/>
      <w:r w:rsidR="005F418F" w:rsidRPr="00ED1A9C">
        <w:rPr>
          <w:rFonts w:asciiTheme="minorHAnsi" w:hAnsiTheme="minorHAnsi"/>
          <w:b/>
          <w:i/>
        </w:rPr>
        <w:t>select</w:t>
      </w:r>
      <w:r w:rsidR="005F418F">
        <w:rPr>
          <w:rFonts w:asciiTheme="minorHAnsi" w:hAnsiTheme="minorHAnsi"/>
          <w:b/>
          <w:i/>
        </w:rPr>
        <w:t>_Number</w:t>
      </w:r>
      <w:proofErr w:type="spellEnd"/>
      <w:r w:rsidRPr="00ED1A9C">
        <w:rPr>
          <w:rFonts w:asciiTheme="minorHAnsi" w:hAnsiTheme="minorHAnsi"/>
          <w:b/>
          <w:i/>
        </w:rPr>
        <w:t xml:space="preserve"> (…)</w:t>
      </w:r>
      <w:r w:rsidRPr="00ED1A9C">
        <w:rPr>
          <w:rFonts w:asciiTheme="minorHAnsi" w:hAnsiTheme="minorHAnsi"/>
        </w:rPr>
        <w:t xml:space="preserve"> function.</w:t>
      </w:r>
    </w:p>
    <w:p w:rsidR="00ED1A9C" w:rsidRDefault="00ED1A9C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 w:rsidRPr="00ED1A9C">
        <w:rPr>
          <w:rFonts w:asciiTheme="minorHAnsi" w:hAnsiTheme="minorHAnsi"/>
        </w:rPr>
        <w:t>Display the</w:t>
      </w:r>
      <w:r w:rsidR="005F418F">
        <w:rPr>
          <w:rFonts w:asciiTheme="minorHAnsi" w:hAnsiTheme="minorHAnsi"/>
        </w:rPr>
        <w:t xml:space="preserve"> final</w:t>
      </w:r>
      <w:r w:rsidRPr="00ED1A9C">
        <w:rPr>
          <w:rFonts w:asciiTheme="minorHAnsi" w:hAnsiTheme="minorHAnsi"/>
        </w:rPr>
        <w:t xml:space="preserve"> sorted list.</w:t>
      </w:r>
    </w:p>
    <w:p w:rsidR="005F418F" w:rsidRDefault="005F418F" w:rsidP="00ED1A9C">
      <w:pPr>
        <w:pStyle w:val="ListParagraph"/>
        <w:numPr>
          <w:ilvl w:val="1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Delete the </w:t>
      </w:r>
      <w:r w:rsidR="000965F2">
        <w:rPr>
          <w:rFonts w:asciiTheme="minorHAnsi" w:hAnsiTheme="minorHAnsi"/>
        </w:rPr>
        <w:t>dynamic array created.</w:t>
      </w:r>
    </w:p>
    <w:p w:rsidR="00EA48BD" w:rsidRPr="00ED1A9C" w:rsidRDefault="00EA48BD" w:rsidP="00EA48BD">
      <w:pPr>
        <w:pStyle w:val="ListParagraph"/>
        <w:spacing w:after="160" w:line="259" w:lineRule="auto"/>
        <w:ind w:left="1800"/>
        <w:rPr>
          <w:rFonts w:asciiTheme="minorHAnsi" w:hAnsiTheme="minorHAnsi"/>
        </w:rPr>
      </w:pPr>
    </w:p>
    <w:p w:rsidR="005C61DB" w:rsidRPr="000D2F9F" w:rsidRDefault="005C61DB" w:rsidP="00ED1A9C">
      <w:pPr>
        <w:spacing w:after="0"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35759" w:rsidRPr="004703CC" w:rsidRDefault="00B205FA" w:rsidP="00510AF8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="00035759"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 w:rsidR="00676525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</w:p>
        </w:tc>
      </w:tr>
      <w:tr w:rsidR="00035759" w:rsidTr="00F07840">
        <w:trPr>
          <w:trHeight w:val="521"/>
        </w:trPr>
        <w:tc>
          <w:tcPr>
            <w:tcW w:w="9283" w:type="dxa"/>
          </w:tcPr>
          <w:p w:rsidR="00035759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color w:val="auto"/>
                <w:sz w:val="22"/>
                <w:szCs w:val="22"/>
              </w:rPr>
              <w:t>NUMBERS  :</w:t>
            </w:r>
            <w:proofErr w:type="gramEnd"/>
            <w:r>
              <w:rPr>
                <w:color w:val="auto"/>
                <w:sz w:val="22"/>
                <w:szCs w:val="22"/>
              </w:rPr>
              <w:t>:  Let’s PLAY</w:t>
            </w:r>
          </w:p>
          <w:p w:rsidR="00335AED" w:rsidRDefault="00335AED">
            <w:r>
              <w:rPr>
                <w:color w:val="auto"/>
                <w:sz w:val="22"/>
                <w:szCs w:val="22"/>
              </w:rPr>
              <w:t>===========================================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How many numbers would you like to be </w:t>
            </w:r>
            <w:proofErr w:type="gramStart"/>
            <w:r>
              <w:rPr>
                <w:color w:val="auto"/>
                <w:sz w:val="22"/>
                <w:szCs w:val="22"/>
              </w:rPr>
              <w:t>sorted :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3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3 numbers are: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8 3 6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Cycle-1 sorting: 3 8 6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Cycle-2 sorting: 3 6 8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final list of sorted numbers is: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3 6 8</w:t>
            </w: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</w:p>
          <w:p w:rsidR="00335AED" w:rsidRDefault="00335AED" w:rsidP="00335AE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Press any key to continue…</w:t>
            </w:r>
          </w:p>
          <w:p w:rsidR="00335AED" w:rsidRPr="00F65115" w:rsidRDefault="00335AED" w:rsidP="00335AED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CA2ED9" w:rsidRDefault="00CA2ED9" w:rsidP="001B0344">
      <w:pPr>
        <w:spacing w:line="240" w:lineRule="auto"/>
        <w:rPr>
          <w:rFonts w:cs="Arial"/>
          <w:color w:val="auto"/>
          <w:sz w:val="22"/>
          <w:szCs w:val="22"/>
        </w:rPr>
      </w:pPr>
    </w:p>
    <w:p w:rsidR="005921AC" w:rsidRPr="005921AC" w:rsidRDefault="005921AC" w:rsidP="005921AC">
      <w:pPr>
        <w:tabs>
          <w:tab w:val="left" w:pos="7560"/>
        </w:tabs>
        <w:spacing w:after="0" w:line="240" w:lineRule="auto"/>
        <w:rPr>
          <w:rFonts w:ascii="Times New Roman" w:eastAsia="SimSun" w:hAnsi="Times New Roman" w:cs="Times New Roman"/>
          <w:b/>
          <w:color w:val="auto"/>
          <w:sz w:val="24"/>
          <w:szCs w:val="24"/>
          <w:lang w:eastAsia="zh-CN"/>
        </w:rPr>
      </w:pPr>
    </w:p>
    <w:p w:rsidR="005921AC" w:rsidRPr="005921AC" w:rsidRDefault="005921AC" w:rsidP="005921AC">
      <w:pPr>
        <w:tabs>
          <w:tab w:val="left" w:pos="7560"/>
        </w:tabs>
        <w:spacing w:after="0" w:line="240" w:lineRule="auto"/>
        <w:rPr>
          <w:rFonts w:ascii="Times New Roman" w:eastAsia="SimSun" w:hAnsi="Times New Roman" w:cs="Times New Roman"/>
          <w:b/>
          <w:color w:val="auto"/>
          <w:sz w:val="24"/>
          <w:szCs w:val="24"/>
          <w:lang w:eastAsia="zh-CN"/>
        </w:rPr>
      </w:pPr>
    </w:p>
    <w:sectPr w:rsidR="005921AC" w:rsidRPr="005921AC" w:rsidSect="00D020A8">
      <w:headerReference w:type="default" r:id="rId9"/>
      <w:footerReference w:type="default" r:id="rId10"/>
      <w:pgSz w:w="12240" w:h="15840"/>
      <w:pgMar w:top="1008" w:right="990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2F4" w:rsidRDefault="00EC42F4">
      <w:pPr>
        <w:spacing w:after="0" w:line="240" w:lineRule="auto"/>
      </w:pPr>
      <w:r>
        <w:separator/>
      </w:r>
    </w:p>
  </w:endnote>
  <w:endnote w:type="continuationSeparator" w:id="0">
    <w:p w:rsidR="00EC42F4" w:rsidRDefault="00EC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AF8" w:rsidRDefault="00510AF8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400EDF">
      <w:rPr>
        <w:noProof/>
        <w:color w:val="383838" w:themeColor="text2" w:themeShade="BF"/>
        <w:sz w:val="24"/>
        <w:szCs w:val="24"/>
      </w:rPr>
      <w:t>6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400EDF">
      <w:rPr>
        <w:noProof/>
        <w:color w:val="383838" w:themeColor="text2" w:themeShade="BF"/>
        <w:sz w:val="24"/>
        <w:szCs w:val="24"/>
      </w:rPr>
      <w:t>6</w:t>
    </w:r>
    <w:r>
      <w:rPr>
        <w:color w:val="383838" w:themeColor="text2" w:themeShade="BF"/>
        <w:sz w:val="24"/>
        <w:szCs w:val="24"/>
      </w:rPr>
      <w:fldChar w:fldCharType="end"/>
    </w:r>
  </w:p>
  <w:p w:rsidR="00510AF8" w:rsidRDefault="00510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2F4" w:rsidRDefault="00EC42F4">
      <w:pPr>
        <w:spacing w:after="0" w:line="240" w:lineRule="auto"/>
      </w:pPr>
      <w:r>
        <w:separator/>
      </w:r>
    </w:p>
  </w:footnote>
  <w:footnote w:type="continuationSeparator" w:id="0">
    <w:p w:rsidR="00EC42F4" w:rsidRDefault="00EC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AF8" w:rsidRDefault="00510AF8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10AF8" w:rsidRDefault="00400EDF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510AF8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</w:t>
                              </w:r>
                              <w:r w:rsidR="007E4D44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</w:t>
                              </w:r>
                              <w:r w:rsidR="00510AF8">
                                <w:rPr>
                                  <w:caps/>
                                  <w:color w:val="FFFFFF" w:themeColor="background1"/>
                                </w:rPr>
                                <w:t xml:space="preserve"> Lab </w:t>
                              </w:r>
                              <w:r w:rsidR="007E4D44">
                                <w:rPr>
                                  <w:caps/>
                                  <w:color w:val="FFFFFF" w:themeColor="background1"/>
                                </w:rPr>
                                <w:t>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10AF8" w:rsidRDefault="00400EDF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510AF8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</w:t>
                        </w:r>
                        <w:r w:rsidR="007E4D44">
                          <w:rPr>
                            <w:caps/>
                            <w:color w:val="FFFFFF" w:themeColor="background1"/>
                          </w:rPr>
                          <w:t xml:space="preserve">                              </w:t>
                        </w:r>
                        <w:r w:rsidR="00510AF8">
                          <w:rPr>
                            <w:caps/>
                            <w:color w:val="FFFFFF" w:themeColor="background1"/>
                          </w:rPr>
                          <w:t xml:space="preserve"> Lab </w:t>
                        </w:r>
                        <w:r w:rsidR="007E4D44">
                          <w:rPr>
                            <w:caps/>
                            <w:color w:val="FFFFFF" w:themeColor="background1"/>
                          </w:rPr>
                          <w:t>10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1DFD"/>
    <w:multiLevelType w:val="hybridMultilevel"/>
    <w:tmpl w:val="2F3430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AF6"/>
    <w:multiLevelType w:val="hybridMultilevel"/>
    <w:tmpl w:val="B2E48C06"/>
    <w:lvl w:ilvl="0" w:tplc="F7C85A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5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4D2675F5"/>
    <w:multiLevelType w:val="hybridMultilevel"/>
    <w:tmpl w:val="F19A313E"/>
    <w:lvl w:ilvl="0" w:tplc="9EDE48D8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80EC7"/>
    <w:multiLevelType w:val="hybridMultilevel"/>
    <w:tmpl w:val="1AA6CA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3566C"/>
    <w:multiLevelType w:val="hybridMultilevel"/>
    <w:tmpl w:val="88C6B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6"/>
  </w:num>
  <w:num w:numId="9">
    <w:abstractNumId w:val="13"/>
  </w:num>
  <w:num w:numId="10">
    <w:abstractNumId w:val="7"/>
  </w:num>
  <w:num w:numId="11">
    <w:abstractNumId w:val="1"/>
  </w:num>
  <w:num w:numId="12">
    <w:abstractNumId w:val="11"/>
  </w:num>
  <w:num w:numId="13">
    <w:abstractNumId w:val="0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5DA1"/>
    <w:rsid w:val="00006F9E"/>
    <w:rsid w:val="000102D0"/>
    <w:rsid w:val="000207BF"/>
    <w:rsid w:val="000218CB"/>
    <w:rsid w:val="0003249F"/>
    <w:rsid w:val="00035470"/>
    <w:rsid w:val="00035759"/>
    <w:rsid w:val="00045BE8"/>
    <w:rsid w:val="000475C9"/>
    <w:rsid w:val="00061FB7"/>
    <w:rsid w:val="000700EE"/>
    <w:rsid w:val="000716CD"/>
    <w:rsid w:val="00072FB1"/>
    <w:rsid w:val="000764AD"/>
    <w:rsid w:val="00082C7C"/>
    <w:rsid w:val="00085286"/>
    <w:rsid w:val="000873F2"/>
    <w:rsid w:val="000965F2"/>
    <w:rsid w:val="000973A7"/>
    <w:rsid w:val="000A20FC"/>
    <w:rsid w:val="000A571D"/>
    <w:rsid w:val="000B2243"/>
    <w:rsid w:val="000B44AD"/>
    <w:rsid w:val="000C048A"/>
    <w:rsid w:val="000C1C9E"/>
    <w:rsid w:val="000C2C47"/>
    <w:rsid w:val="000C615F"/>
    <w:rsid w:val="000C77B7"/>
    <w:rsid w:val="000D04FC"/>
    <w:rsid w:val="000D619E"/>
    <w:rsid w:val="000E60F1"/>
    <w:rsid w:val="000F46E1"/>
    <w:rsid w:val="00101A82"/>
    <w:rsid w:val="00103070"/>
    <w:rsid w:val="001106C4"/>
    <w:rsid w:val="00113F4E"/>
    <w:rsid w:val="00115BA8"/>
    <w:rsid w:val="00120A87"/>
    <w:rsid w:val="00124064"/>
    <w:rsid w:val="0013757D"/>
    <w:rsid w:val="00141B87"/>
    <w:rsid w:val="0014237D"/>
    <w:rsid w:val="00142E13"/>
    <w:rsid w:val="00151711"/>
    <w:rsid w:val="00153DC1"/>
    <w:rsid w:val="00157EAC"/>
    <w:rsid w:val="00163509"/>
    <w:rsid w:val="00166096"/>
    <w:rsid w:val="00171F64"/>
    <w:rsid w:val="0017475B"/>
    <w:rsid w:val="00174B9A"/>
    <w:rsid w:val="001877F8"/>
    <w:rsid w:val="00195016"/>
    <w:rsid w:val="0019623A"/>
    <w:rsid w:val="00197F38"/>
    <w:rsid w:val="001A0C48"/>
    <w:rsid w:val="001A6B74"/>
    <w:rsid w:val="001A7EE8"/>
    <w:rsid w:val="001B0344"/>
    <w:rsid w:val="001B138F"/>
    <w:rsid w:val="001B1643"/>
    <w:rsid w:val="001D1230"/>
    <w:rsid w:val="001D148B"/>
    <w:rsid w:val="001D1BAB"/>
    <w:rsid w:val="001D3C59"/>
    <w:rsid w:val="001D4148"/>
    <w:rsid w:val="001D4E72"/>
    <w:rsid w:val="001D7906"/>
    <w:rsid w:val="001E05D2"/>
    <w:rsid w:val="001E292C"/>
    <w:rsid w:val="001F7DD4"/>
    <w:rsid w:val="0020751D"/>
    <w:rsid w:val="00211A97"/>
    <w:rsid w:val="00223E48"/>
    <w:rsid w:val="00225483"/>
    <w:rsid w:val="00240CB5"/>
    <w:rsid w:val="0024117B"/>
    <w:rsid w:val="00241690"/>
    <w:rsid w:val="002543B8"/>
    <w:rsid w:val="00256E47"/>
    <w:rsid w:val="0026186A"/>
    <w:rsid w:val="00270DFF"/>
    <w:rsid w:val="00271C8F"/>
    <w:rsid w:val="002A5671"/>
    <w:rsid w:val="002A5E66"/>
    <w:rsid w:val="002C6E96"/>
    <w:rsid w:val="002D35F7"/>
    <w:rsid w:val="002D3E62"/>
    <w:rsid w:val="002E410D"/>
    <w:rsid w:val="002E6F9E"/>
    <w:rsid w:val="002F5A51"/>
    <w:rsid w:val="002F7454"/>
    <w:rsid w:val="00335AED"/>
    <w:rsid w:val="00341D8B"/>
    <w:rsid w:val="00344E23"/>
    <w:rsid w:val="003728E9"/>
    <w:rsid w:val="0038687A"/>
    <w:rsid w:val="00390018"/>
    <w:rsid w:val="00394FF5"/>
    <w:rsid w:val="00397199"/>
    <w:rsid w:val="00397D03"/>
    <w:rsid w:val="003A255F"/>
    <w:rsid w:val="003A4C16"/>
    <w:rsid w:val="003B64E3"/>
    <w:rsid w:val="003C3F71"/>
    <w:rsid w:val="003C4737"/>
    <w:rsid w:val="003C5B0D"/>
    <w:rsid w:val="003D2B24"/>
    <w:rsid w:val="003D3BF0"/>
    <w:rsid w:val="003D471C"/>
    <w:rsid w:val="003E02FA"/>
    <w:rsid w:val="003E6E7A"/>
    <w:rsid w:val="003E7EF3"/>
    <w:rsid w:val="003F2A4C"/>
    <w:rsid w:val="003F3C1E"/>
    <w:rsid w:val="003F4A03"/>
    <w:rsid w:val="00400EDF"/>
    <w:rsid w:val="00401368"/>
    <w:rsid w:val="0040478E"/>
    <w:rsid w:val="00404A0A"/>
    <w:rsid w:val="0041483B"/>
    <w:rsid w:val="00417A63"/>
    <w:rsid w:val="004201FE"/>
    <w:rsid w:val="004234CB"/>
    <w:rsid w:val="00423E91"/>
    <w:rsid w:val="00431AEA"/>
    <w:rsid w:val="004347DC"/>
    <w:rsid w:val="00444AAD"/>
    <w:rsid w:val="00453F65"/>
    <w:rsid w:val="0045472C"/>
    <w:rsid w:val="00455B91"/>
    <w:rsid w:val="004703CC"/>
    <w:rsid w:val="004712C8"/>
    <w:rsid w:val="00483117"/>
    <w:rsid w:val="004A437E"/>
    <w:rsid w:val="004A6661"/>
    <w:rsid w:val="004A7E26"/>
    <w:rsid w:val="004D2160"/>
    <w:rsid w:val="004E33AC"/>
    <w:rsid w:val="004E33DD"/>
    <w:rsid w:val="004F6C80"/>
    <w:rsid w:val="004F76D5"/>
    <w:rsid w:val="0050595A"/>
    <w:rsid w:val="00510AF8"/>
    <w:rsid w:val="005129EC"/>
    <w:rsid w:val="0051341F"/>
    <w:rsid w:val="00513FC7"/>
    <w:rsid w:val="00520A1F"/>
    <w:rsid w:val="0052298E"/>
    <w:rsid w:val="0053061F"/>
    <w:rsid w:val="005412E3"/>
    <w:rsid w:val="005427E9"/>
    <w:rsid w:val="00545867"/>
    <w:rsid w:val="00553DE0"/>
    <w:rsid w:val="00570517"/>
    <w:rsid w:val="00582558"/>
    <w:rsid w:val="005921AC"/>
    <w:rsid w:val="00596CC2"/>
    <w:rsid w:val="00596D53"/>
    <w:rsid w:val="005A7D78"/>
    <w:rsid w:val="005B40DC"/>
    <w:rsid w:val="005C61DB"/>
    <w:rsid w:val="005D485C"/>
    <w:rsid w:val="005D7C16"/>
    <w:rsid w:val="005E30A4"/>
    <w:rsid w:val="005F418F"/>
    <w:rsid w:val="005F48CA"/>
    <w:rsid w:val="005F6576"/>
    <w:rsid w:val="005F6D71"/>
    <w:rsid w:val="00600CFA"/>
    <w:rsid w:val="00602CAF"/>
    <w:rsid w:val="0061120A"/>
    <w:rsid w:val="00624156"/>
    <w:rsid w:val="0062422C"/>
    <w:rsid w:val="0062793E"/>
    <w:rsid w:val="006306F8"/>
    <w:rsid w:val="00634AA1"/>
    <w:rsid w:val="0063520F"/>
    <w:rsid w:val="00640464"/>
    <w:rsid w:val="006467FE"/>
    <w:rsid w:val="00653198"/>
    <w:rsid w:val="00656FB7"/>
    <w:rsid w:val="00661DCE"/>
    <w:rsid w:val="0067205B"/>
    <w:rsid w:val="00676525"/>
    <w:rsid w:val="006772FC"/>
    <w:rsid w:val="00696535"/>
    <w:rsid w:val="00696A01"/>
    <w:rsid w:val="006A6DD4"/>
    <w:rsid w:val="006B76BB"/>
    <w:rsid w:val="006C7EF6"/>
    <w:rsid w:val="006D6396"/>
    <w:rsid w:val="006E3DEE"/>
    <w:rsid w:val="006F59F7"/>
    <w:rsid w:val="006F7BDD"/>
    <w:rsid w:val="00701D9E"/>
    <w:rsid w:val="00704581"/>
    <w:rsid w:val="00712A94"/>
    <w:rsid w:val="00713264"/>
    <w:rsid w:val="00716E3E"/>
    <w:rsid w:val="00717527"/>
    <w:rsid w:val="00723449"/>
    <w:rsid w:val="007274B5"/>
    <w:rsid w:val="0073131C"/>
    <w:rsid w:val="00731EA9"/>
    <w:rsid w:val="007439F9"/>
    <w:rsid w:val="007459AD"/>
    <w:rsid w:val="00747F98"/>
    <w:rsid w:val="0075161C"/>
    <w:rsid w:val="00764FFD"/>
    <w:rsid w:val="007708FF"/>
    <w:rsid w:val="00781A26"/>
    <w:rsid w:val="00790D91"/>
    <w:rsid w:val="00795FC9"/>
    <w:rsid w:val="00796287"/>
    <w:rsid w:val="007A52E1"/>
    <w:rsid w:val="007A5E6E"/>
    <w:rsid w:val="007A609E"/>
    <w:rsid w:val="007A66CE"/>
    <w:rsid w:val="007C112B"/>
    <w:rsid w:val="007C41E4"/>
    <w:rsid w:val="007D0411"/>
    <w:rsid w:val="007D6883"/>
    <w:rsid w:val="007E2CEE"/>
    <w:rsid w:val="007E4D44"/>
    <w:rsid w:val="007F2D5F"/>
    <w:rsid w:val="007F2F53"/>
    <w:rsid w:val="007F41B8"/>
    <w:rsid w:val="007F5A9E"/>
    <w:rsid w:val="0082265B"/>
    <w:rsid w:val="00822E0F"/>
    <w:rsid w:val="0083125D"/>
    <w:rsid w:val="0083624D"/>
    <w:rsid w:val="00867F8B"/>
    <w:rsid w:val="00882471"/>
    <w:rsid w:val="00882B9C"/>
    <w:rsid w:val="00882C29"/>
    <w:rsid w:val="00885BF2"/>
    <w:rsid w:val="00892F96"/>
    <w:rsid w:val="00896666"/>
    <w:rsid w:val="008A0CF2"/>
    <w:rsid w:val="008B318F"/>
    <w:rsid w:val="008B4B19"/>
    <w:rsid w:val="008C0A8D"/>
    <w:rsid w:val="008D2C2F"/>
    <w:rsid w:val="008D5D73"/>
    <w:rsid w:val="008E3665"/>
    <w:rsid w:val="008F03F7"/>
    <w:rsid w:val="008F37C0"/>
    <w:rsid w:val="009079A9"/>
    <w:rsid w:val="009117DE"/>
    <w:rsid w:val="0091266C"/>
    <w:rsid w:val="00923AA4"/>
    <w:rsid w:val="0092569C"/>
    <w:rsid w:val="00931495"/>
    <w:rsid w:val="00943397"/>
    <w:rsid w:val="0094498D"/>
    <w:rsid w:val="00965C53"/>
    <w:rsid w:val="00966074"/>
    <w:rsid w:val="00971353"/>
    <w:rsid w:val="0097561A"/>
    <w:rsid w:val="0098058D"/>
    <w:rsid w:val="00985AED"/>
    <w:rsid w:val="00985F32"/>
    <w:rsid w:val="00996C71"/>
    <w:rsid w:val="00997B3A"/>
    <w:rsid w:val="009A4059"/>
    <w:rsid w:val="009A543B"/>
    <w:rsid w:val="009C4D8D"/>
    <w:rsid w:val="009D2BEC"/>
    <w:rsid w:val="009D6A35"/>
    <w:rsid w:val="009E73DE"/>
    <w:rsid w:val="009E7EDC"/>
    <w:rsid w:val="009F17E4"/>
    <w:rsid w:val="009F2246"/>
    <w:rsid w:val="009F266D"/>
    <w:rsid w:val="009F6CBC"/>
    <w:rsid w:val="009F7484"/>
    <w:rsid w:val="00A0009A"/>
    <w:rsid w:val="00A03C0B"/>
    <w:rsid w:val="00A2133A"/>
    <w:rsid w:val="00A22507"/>
    <w:rsid w:val="00A23E9C"/>
    <w:rsid w:val="00A23ECA"/>
    <w:rsid w:val="00A30A57"/>
    <w:rsid w:val="00A3330E"/>
    <w:rsid w:val="00A34267"/>
    <w:rsid w:val="00A416B3"/>
    <w:rsid w:val="00A4423F"/>
    <w:rsid w:val="00A4727E"/>
    <w:rsid w:val="00A60D20"/>
    <w:rsid w:val="00A66000"/>
    <w:rsid w:val="00A70608"/>
    <w:rsid w:val="00A71BF7"/>
    <w:rsid w:val="00A77701"/>
    <w:rsid w:val="00A8235D"/>
    <w:rsid w:val="00A8345B"/>
    <w:rsid w:val="00A83C59"/>
    <w:rsid w:val="00A84881"/>
    <w:rsid w:val="00A95BAE"/>
    <w:rsid w:val="00A95E4C"/>
    <w:rsid w:val="00AA0C52"/>
    <w:rsid w:val="00AA2181"/>
    <w:rsid w:val="00AA4898"/>
    <w:rsid w:val="00AA7238"/>
    <w:rsid w:val="00AC0CEF"/>
    <w:rsid w:val="00AC436B"/>
    <w:rsid w:val="00AD0A74"/>
    <w:rsid w:val="00AD204F"/>
    <w:rsid w:val="00AE104E"/>
    <w:rsid w:val="00AE3C00"/>
    <w:rsid w:val="00AE642F"/>
    <w:rsid w:val="00AF0A4E"/>
    <w:rsid w:val="00AF0D8E"/>
    <w:rsid w:val="00AF110C"/>
    <w:rsid w:val="00AF1725"/>
    <w:rsid w:val="00AF1D38"/>
    <w:rsid w:val="00AF1F59"/>
    <w:rsid w:val="00AF25BC"/>
    <w:rsid w:val="00AF4312"/>
    <w:rsid w:val="00B025CC"/>
    <w:rsid w:val="00B12C38"/>
    <w:rsid w:val="00B205FA"/>
    <w:rsid w:val="00B218C4"/>
    <w:rsid w:val="00B26912"/>
    <w:rsid w:val="00B301D8"/>
    <w:rsid w:val="00B31162"/>
    <w:rsid w:val="00B37B85"/>
    <w:rsid w:val="00B37BCD"/>
    <w:rsid w:val="00B40D10"/>
    <w:rsid w:val="00B53AA5"/>
    <w:rsid w:val="00B75D4C"/>
    <w:rsid w:val="00B84E4B"/>
    <w:rsid w:val="00B864AA"/>
    <w:rsid w:val="00B865C6"/>
    <w:rsid w:val="00B90316"/>
    <w:rsid w:val="00B91860"/>
    <w:rsid w:val="00B93873"/>
    <w:rsid w:val="00B95724"/>
    <w:rsid w:val="00BA01A0"/>
    <w:rsid w:val="00BA0F45"/>
    <w:rsid w:val="00BA7651"/>
    <w:rsid w:val="00BB3D76"/>
    <w:rsid w:val="00BC0830"/>
    <w:rsid w:val="00BD3ACF"/>
    <w:rsid w:val="00BD6B0A"/>
    <w:rsid w:val="00BE07F4"/>
    <w:rsid w:val="00BE2BD6"/>
    <w:rsid w:val="00BE2DE0"/>
    <w:rsid w:val="00BF1850"/>
    <w:rsid w:val="00BF2863"/>
    <w:rsid w:val="00C121FF"/>
    <w:rsid w:val="00C15BC2"/>
    <w:rsid w:val="00C2515A"/>
    <w:rsid w:val="00C32ACA"/>
    <w:rsid w:val="00C350E7"/>
    <w:rsid w:val="00C361A6"/>
    <w:rsid w:val="00C377B3"/>
    <w:rsid w:val="00C44C11"/>
    <w:rsid w:val="00C45D29"/>
    <w:rsid w:val="00C466AA"/>
    <w:rsid w:val="00C50B7A"/>
    <w:rsid w:val="00C6778B"/>
    <w:rsid w:val="00C7159B"/>
    <w:rsid w:val="00C73DDD"/>
    <w:rsid w:val="00C814F6"/>
    <w:rsid w:val="00C84D29"/>
    <w:rsid w:val="00C9321B"/>
    <w:rsid w:val="00C9589C"/>
    <w:rsid w:val="00CA27C9"/>
    <w:rsid w:val="00CA2ED9"/>
    <w:rsid w:val="00CB7471"/>
    <w:rsid w:val="00CC2321"/>
    <w:rsid w:val="00CC5F76"/>
    <w:rsid w:val="00CD175F"/>
    <w:rsid w:val="00CD2A3C"/>
    <w:rsid w:val="00CD566A"/>
    <w:rsid w:val="00CD6A1C"/>
    <w:rsid w:val="00CE35A1"/>
    <w:rsid w:val="00CF0BD8"/>
    <w:rsid w:val="00D020A8"/>
    <w:rsid w:val="00D07D66"/>
    <w:rsid w:val="00D12063"/>
    <w:rsid w:val="00D13406"/>
    <w:rsid w:val="00D17340"/>
    <w:rsid w:val="00D32D0C"/>
    <w:rsid w:val="00D4193F"/>
    <w:rsid w:val="00D5789F"/>
    <w:rsid w:val="00D609D3"/>
    <w:rsid w:val="00D669C3"/>
    <w:rsid w:val="00D67E11"/>
    <w:rsid w:val="00D83048"/>
    <w:rsid w:val="00D907C5"/>
    <w:rsid w:val="00D93E16"/>
    <w:rsid w:val="00DA16FD"/>
    <w:rsid w:val="00DA79C6"/>
    <w:rsid w:val="00DB3CDE"/>
    <w:rsid w:val="00DC1F43"/>
    <w:rsid w:val="00DC3048"/>
    <w:rsid w:val="00DD36A5"/>
    <w:rsid w:val="00DE028B"/>
    <w:rsid w:val="00DF0AAD"/>
    <w:rsid w:val="00DF18FF"/>
    <w:rsid w:val="00DF22F9"/>
    <w:rsid w:val="00E002D9"/>
    <w:rsid w:val="00E06521"/>
    <w:rsid w:val="00E2379E"/>
    <w:rsid w:val="00E23C75"/>
    <w:rsid w:val="00E24E26"/>
    <w:rsid w:val="00E25574"/>
    <w:rsid w:val="00E256D3"/>
    <w:rsid w:val="00E321B5"/>
    <w:rsid w:val="00E413FB"/>
    <w:rsid w:val="00E41CA7"/>
    <w:rsid w:val="00E43CDF"/>
    <w:rsid w:val="00E4415B"/>
    <w:rsid w:val="00E46473"/>
    <w:rsid w:val="00E5477B"/>
    <w:rsid w:val="00E55869"/>
    <w:rsid w:val="00E5732A"/>
    <w:rsid w:val="00E622B5"/>
    <w:rsid w:val="00E63EB4"/>
    <w:rsid w:val="00E64E15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48BD"/>
    <w:rsid w:val="00EA76E3"/>
    <w:rsid w:val="00EB5DCA"/>
    <w:rsid w:val="00EB7162"/>
    <w:rsid w:val="00EC2C17"/>
    <w:rsid w:val="00EC42F4"/>
    <w:rsid w:val="00ED167F"/>
    <w:rsid w:val="00ED1A9C"/>
    <w:rsid w:val="00EE0B0D"/>
    <w:rsid w:val="00EE30D6"/>
    <w:rsid w:val="00EE446C"/>
    <w:rsid w:val="00F07840"/>
    <w:rsid w:val="00F1631E"/>
    <w:rsid w:val="00F16FC8"/>
    <w:rsid w:val="00F4602F"/>
    <w:rsid w:val="00F545A9"/>
    <w:rsid w:val="00F6230C"/>
    <w:rsid w:val="00F65115"/>
    <w:rsid w:val="00F7280D"/>
    <w:rsid w:val="00F76105"/>
    <w:rsid w:val="00F8070D"/>
    <w:rsid w:val="00F80C09"/>
    <w:rsid w:val="00F900FD"/>
    <w:rsid w:val="00FA041D"/>
    <w:rsid w:val="00FA2F7F"/>
    <w:rsid w:val="00FA5936"/>
    <w:rsid w:val="00FA7593"/>
    <w:rsid w:val="00FB00F9"/>
    <w:rsid w:val="00FC6945"/>
    <w:rsid w:val="00FE35CA"/>
    <w:rsid w:val="00FE623E"/>
    <w:rsid w:val="00FE6E22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B187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12BE8-CDD0-4F58-A927-43FA5DDA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6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Lab 10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Lab 10</dc:title>
  <dc:creator>NurulAiniMohdNordan</dc:creator>
  <cp:keywords/>
  <cp:lastModifiedBy>Ruzanna Binti Abdullah</cp:lastModifiedBy>
  <cp:revision>7</cp:revision>
  <cp:lastPrinted>2017-09-10T03:20:00Z</cp:lastPrinted>
  <dcterms:created xsi:type="dcterms:W3CDTF">2017-09-10T03:14:00Z</dcterms:created>
  <dcterms:modified xsi:type="dcterms:W3CDTF">2020-07-03T17:02:00Z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