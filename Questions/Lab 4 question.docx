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5" w:rsidRDefault="0083624D">
      <w:pPr>
        <w:pStyle w:val="Title"/>
      </w:pPr>
      <w:r>
        <w:t xml:space="preserve">LAB </w:t>
      </w:r>
      <w:r w:rsidR="006772FC">
        <w:t>4</w:t>
      </w:r>
    </w:p>
    <w:p w:rsidR="004F76D5" w:rsidRDefault="004F76D5"/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1307"/>
        <w:gridCol w:w="4694"/>
        <w:gridCol w:w="1856"/>
        <w:gridCol w:w="1781"/>
      </w:tblGrid>
      <w:tr w:rsidR="005F48CA" w:rsidRPr="00153DC1" w:rsidTr="00E2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 xml:space="preserve">Question </w:t>
            </w:r>
          </w:p>
        </w:tc>
        <w:tc>
          <w:tcPr>
            <w:tcW w:w="2435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Task</w:t>
            </w:r>
          </w:p>
        </w:tc>
        <w:tc>
          <w:tcPr>
            <w:tcW w:w="963" w:type="pct"/>
            <w:tcBorders>
              <w:bottom w:val="single" w:sz="4" w:space="0" w:color="FFFFFF" w:themeColor="background1"/>
            </w:tcBorders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TIME ALLOCATION</w:t>
            </w:r>
          </w:p>
        </w:tc>
        <w:tc>
          <w:tcPr>
            <w:tcW w:w="92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REMARKs</w:t>
            </w:r>
          </w:p>
        </w:tc>
      </w:tr>
      <w:tr w:rsidR="005F48CA" w:rsidRPr="00153DC1" w:rsidTr="00E2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45472C" w:rsidP="005F48C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0C615F" w:rsidRDefault="00C377B3" w:rsidP="005E30A4">
            <w:pPr>
              <w:spacing w:before="0" w:after="200"/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 xml:space="preserve">Accessor functions, Array </w:t>
            </w:r>
            <w:r w:rsidR="00FA7593">
              <w:rPr>
                <w:color w:val="5F5F5F" w:themeColor="accent6" w:themeShade="BF"/>
                <w:sz w:val="20"/>
              </w:rPr>
              <w:t>in functions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17475B" w:rsidP="00153DC1">
            <w:pPr>
              <w:rPr>
                <w:sz w:val="20"/>
              </w:rPr>
            </w:pPr>
            <w:r>
              <w:rPr>
                <w:sz w:val="20"/>
              </w:rPr>
              <w:t>40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153DC1" w:rsidRDefault="005F48CA">
            <w:pPr>
              <w:rPr>
                <w:sz w:val="20"/>
              </w:rPr>
            </w:pPr>
          </w:p>
        </w:tc>
      </w:tr>
      <w:tr w:rsidR="001877F8" w:rsidRPr="00153DC1" w:rsidTr="00E25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45472C" w:rsidP="001877F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615F" w:rsidRPr="0063520F" w:rsidRDefault="0041483B" w:rsidP="0045472C">
            <w:pPr>
              <w:pStyle w:val="ListParagraph"/>
              <w:ind w:left="0"/>
              <w:jc w:val="left"/>
              <w:rPr>
                <w:rFonts w:asciiTheme="minorHAnsi" w:hAnsiTheme="minorHAnsi"/>
                <w:color w:val="5F5F5F" w:themeColor="accent6" w:themeShade="BF"/>
                <w:sz w:val="20"/>
              </w:rPr>
            </w:pPr>
            <w:r>
              <w:rPr>
                <w:rFonts w:asciiTheme="minorHAnsi" w:hAnsiTheme="minorHAnsi"/>
                <w:color w:val="5F5F5F" w:themeColor="accent6" w:themeShade="BF"/>
                <w:sz w:val="20"/>
              </w:rPr>
              <w:t>Pointer to object</w:t>
            </w:r>
          </w:p>
        </w:tc>
        <w:tc>
          <w:tcPr>
            <w:tcW w:w="96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F41CAF" w:rsidP="000C1C9E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41483B">
              <w:rPr>
                <w:sz w:val="20"/>
              </w:rPr>
              <w:t>0 minutes</w:t>
            </w:r>
          </w:p>
        </w:tc>
        <w:tc>
          <w:tcPr>
            <w:tcW w:w="92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877F8" w:rsidP="001877F8">
            <w:pPr>
              <w:rPr>
                <w:sz w:val="20"/>
              </w:rPr>
            </w:pPr>
          </w:p>
        </w:tc>
      </w:tr>
      <w:tr w:rsidR="001877F8" w:rsidRPr="00153DC1" w:rsidTr="00E2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45472C" w:rsidP="001877F8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0C615F" w:rsidRDefault="00D669C3" w:rsidP="001877F8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Functions Call</w:t>
            </w:r>
          </w:p>
        </w:tc>
        <w:tc>
          <w:tcPr>
            <w:tcW w:w="96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F41CAF" w:rsidP="007F5A9E">
            <w:pPr>
              <w:rPr>
                <w:sz w:val="20"/>
              </w:rPr>
            </w:pPr>
            <w:r>
              <w:rPr>
                <w:sz w:val="20"/>
              </w:rPr>
              <w:t>6</w:t>
            </w:r>
            <w:r w:rsidR="0063520F">
              <w:rPr>
                <w:sz w:val="20"/>
              </w:rPr>
              <w:t>0 minutes</w:t>
            </w:r>
          </w:p>
        </w:tc>
        <w:tc>
          <w:tcPr>
            <w:tcW w:w="92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877F8" w:rsidP="001877F8">
            <w:pPr>
              <w:rPr>
                <w:sz w:val="20"/>
              </w:rPr>
            </w:pPr>
          </w:p>
        </w:tc>
      </w:tr>
    </w:tbl>
    <w:p w:rsidR="0083624D" w:rsidRPr="00153DC1" w:rsidRDefault="0083624D">
      <w:pPr>
        <w:rPr>
          <w:sz w:val="18"/>
        </w:rPr>
      </w:pPr>
    </w:p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Default="0083624D" w:rsidP="0083624D"/>
    <w:p w:rsidR="0083624D" w:rsidRDefault="0083624D" w:rsidP="0083624D">
      <w:pPr>
        <w:tabs>
          <w:tab w:val="left" w:pos="8640"/>
        </w:tabs>
      </w:pPr>
      <w:r>
        <w:tab/>
      </w:r>
    </w:p>
    <w:p w:rsidR="0083624D" w:rsidRDefault="0083624D" w:rsidP="0083624D">
      <w:r>
        <w:br w:type="page"/>
      </w:r>
    </w:p>
    <w:p w:rsidR="00B31162" w:rsidRPr="00F7280D" w:rsidRDefault="00B31162" w:rsidP="00B311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4D2160" w:rsidRPr="00F7280D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1 </w:t>
      </w:r>
      <w:bookmarkStart w:id="0" w:name="_GoBack"/>
      <w:bookmarkEnd w:id="0"/>
    </w:p>
    <w:p w:rsidR="004D2160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Arial" w:hAnsi="Arial" w:cs="Arial"/>
          <w:sz w:val="22"/>
          <w:szCs w:val="24"/>
        </w:rPr>
      </w:pPr>
    </w:p>
    <w:p w:rsidR="001B0344" w:rsidRDefault="00BA01A0" w:rsidP="00B301D8">
      <w:pPr>
        <w:spacing w:line="240" w:lineRule="auto"/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(a)  </w:t>
      </w:r>
      <w:r w:rsidR="00B301D8" w:rsidRPr="00B301D8">
        <w:rPr>
          <w:rFonts w:cs="Arial"/>
          <w:color w:val="000000" w:themeColor="text1"/>
          <w:sz w:val="22"/>
          <w:szCs w:val="22"/>
        </w:rPr>
        <w:t>C</w:t>
      </w:r>
      <w:r w:rsidR="00256E47" w:rsidRPr="00B301D8">
        <w:rPr>
          <w:rFonts w:cs="Arial"/>
          <w:color w:val="000000" w:themeColor="text1"/>
          <w:sz w:val="22"/>
          <w:szCs w:val="22"/>
        </w:rPr>
        <w:t xml:space="preserve">omplete </w:t>
      </w:r>
      <w:r w:rsidR="00B301D8" w:rsidRPr="00B301D8">
        <w:rPr>
          <w:rFonts w:cs="Arial"/>
          <w:color w:val="000000" w:themeColor="text1"/>
          <w:sz w:val="22"/>
          <w:szCs w:val="22"/>
        </w:rPr>
        <w:t>the codes base</w:t>
      </w:r>
      <w:r w:rsidR="00B301D8">
        <w:rPr>
          <w:rFonts w:cs="Arial"/>
          <w:color w:val="000000" w:themeColor="text1"/>
          <w:sz w:val="22"/>
          <w:szCs w:val="22"/>
        </w:rPr>
        <w:t>d on the given program segments: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#include&lt;iostream&gt;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using namespace std;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class Fraction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{  --------(a)---------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};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int isValid(Fraction ob)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{  int valid;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 xml:space="preserve">     if (ob.getDenom()==0)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{  valid = 0;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  cout&lt;&lt;"\nAlert:Denominator is having value zero "&lt;&lt;endl;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} 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else if (ob.getNume()&gt;ob.getDenom())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{  valid = 0;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 cout&lt;&lt;"\nAlert:Numerator greater than denominator"&lt;&lt;endl;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 xml:space="preserve">     }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else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 valid = 1;</w:t>
      </w: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>return valid;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}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int main()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{</w:t>
      </w: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>Fraction ob1[3];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>for(int i=0; i&lt;3; i++)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>{</w:t>
      </w: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>ob1[i].setdata(i+1,2-i);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>--------(b)----------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>}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ab/>
        <w:t>return 0;</w:t>
      </w:r>
    </w:p>
    <w:p w:rsidR="00B301D8" w:rsidRPr="00822E0F" w:rsidRDefault="00B301D8" w:rsidP="00822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ascii="Courier New" w:hAnsi="Courier New" w:cs="Courier New"/>
          <w:color w:val="000000" w:themeColor="text1"/>
          <w:sz w:val="20"/>
          <w:szCs w:val="22"/>
        </w:rPr>
      </w:pPr>
      <w:r w:rsidRPr="00822E0F">
        <w:rPr>
          <w:rFonts w:ascii="Courier New" w:hAnsi="Courier New" w:cs="Courier New"/>
          <w:color w:val="000000" w:themeColor="text1"/>
          <w:sz w:val="20"/>
          <w:szCs w:val="22"/>
        </w:rPr>
        <w:t>}</w:t>
      </w:r>
    </w:p>
    <w:p w:rsidR="00B301D8" w:rsidRDefault="00B301D8" w:rsidP="00B301D8">
      <w:pPr>
        <w:spacing w:line="240" w:lineRule="auto"/>
        <w:jc w:val="both"/>
        <w:rPr>
          <w:rFonts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5940"/>
      </w:tblGrid>
      <w:tr w:rsidR="0053061F" w:rsidTr="00CB0AEC">
        <w:trPr>
          <w:trHeight w:val="576"/>
        </w:trPr>
        <w:tc>
          <w:tcPr>
            <w:tcW w:w="5940" w:type="dxa"/>
            <w:shd w:val="clear" w:color="auto" w:fill="262626" w:themeFill="text1" w:themeFillTint="D9"/>
            <w:vAlign w:val="center"/>
          </w:tcPr>
          <w:p w:rsidR="0053061F" w:rsidRPr="004703CC" w:rsidRDefault="0053061F" w:rsidP="00CB0AEC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53061F" w:rsidTr="00CB0AEC">
        <w:trPr>
          <w:trHeight w:val="1008"/>
        </w:trPr>
        <w:tc>
          <w:tcPr>
            <w:tcW w:w="5940" w:type="dxa"/>
          </w:tcPr>
          <w:p w:rsidR="0053061F" w:rsidRPr="0017475B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53061F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Fraction 1/2 is valid</w:t>
            </w:r>
          </w:p>
          <w:p w:rsidR="0053061F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53061F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Fraction 2/1</w:t>
            </w:r>
          </w:p>
          <w:p w:rsidR="0053061F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Alert: Numerator greater than denominator </w:t>
            </w:r>
          </w:p>
          <w:p w:rsidR="0053061F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is I</w:t>
            </w:r>
            <w:r w:rsidR="00A23E9C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N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valid</w:t>
            </w:r>
          </w:p>
          <w:p w:rsidR="0053061F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53061F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Fraction 3/0</w:t>
            </w:r>
          </w:p>
          <w:p w:rsidR="0053061F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Alert: Denominator is having value zero</w:t>
            </w:r>
          </w:p>
          <w:p w:rsidR="0053061F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 xml:space="preserve"> is INvalid </w:t>
            </w:r>
          </w:p>
          <w:p w:rsidR="0053061F" w:rsidRPr="0017475B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</w:p>
          <w:p w:rsidR="0053061F" w:rsidRPr="0017475B" w:rsidRDefault="0053061F" w:rsidP="00CB0AEC">
            <w:pPr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</w:pPr>
            <w:r w:rsidRPr="0017475B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Press any key to continue</w:t>
            </w:r>
            <w:r w:rsidR="002E6F9E">
              <w:rPr>
                <w:rFonts w:ascii="Courier New" w:hAnsi="Courier New" w:cs="Courier New"/>
                <w:b/>
                <w:color w:val="auto"/>
                <w:sz w:val="20"/>
                <w:szCs w:val="18"/>
              </w:rPr>
              <w:t>…</w:t>
            </w:r>
          </w:p>
          <w:p w:rsidR="0053061F" w:rsidRPr="0017475B" w:rsidRDefault="0053061F" w:rsidP="00CB0AEC">
            <w:pPr>
              <w:rPr>
                <w:b/>
                <w:color w:val="auto"/>
                <w:sz w:val="20"/>
                <w:szCs w:val="22"/>
              </w:rPr>
            </w:pPr>
          </w:p>
        </w:tc>
      </w:tr>
    </w:tbl>
    <w:p w:rsidR="0053061F" w:rsidRDefault="0053061F" w:rsidP="00B301D8">
      <w:pPr>
        <w:spacing w:line="240" w:lineRule="auto"/>
        <w:jc w:val="both"/>
        <w:rPr>
          <w:rFonts w:cs="Arial"/>
          <w:color w:val="000000" w:themeColor="text1"/>
          <w:sz w:val="22"/>
          <w:szCs w:val="22"/>
        </w:rPr>
      </w:pPr>
    </w:p>
    <w:p w:rsidR="00570517" w:rsidRPr="00570517" w:rsidRDefault="00570517" w:rsidP="00570517">
      <w:pPr>
        <w:numPr>
          <w:ilvl w:val="0"/>
          <w:numId w:val="31"/>
        </w:numPr>
        <w:spacing w:after="0" w:line="240" w:lineRule="auto"/>
        <w:ind w:hanging="540"/>
        <w:jc w:val="both"/>
        <w:rPr>
          <w:rFonts w:cs="Arial"/>
          <w:color w:val="000000" w:themeColor="text1"/>
          <w:sz w:val="22"/>
          <w:szCs w:val="22"/>
        </w:rPr>
      </w:pPr>
      <w:r w:rsidRPr="00570517">
        <w:rPr>
          <w:rFonts w:cs="Arial"/>
          <w:color w:val="000000" w:themeColor="text1"/>
          <w:sz w:val="22"/>
          <w:szCs w:val="22"/>
        </w:rPr>
        <w:lastRenderedPageBreak/>
        <w:t>In the class , include the following:</w:t>
      </w:r>
    </w:p>
    <w:p w:rsidR="00570517" w:rsidRPr="00570517" w:rsidRDefault="00570517" w:rsidP="00570517">
      <w:pPr>
        <w:numPr>
          <w:ilvl w:val="0"/>
          <w:numId w:val="32"/>
        </w:num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570517">
        <w:rPr>
          <w:rFonts w:cs="Arial"/>
          <w:color w:val="000000" w:themeColor="text1"/>
          <w:sz w:val="22"/>
          <w:szCs w:val="22"/>
        </w:rPr>
        <w:t xml:space="preserve">Data members (set to private): </w:t>
      </w:r>
      <w:r w:rsidRPr="00570517">
        <w:rPr>
          <w:rFonts w:cs="Arial"/>
          <w:b/>
          <w:color w:val="000000" w:themeColor="text1"/>
          <w:sz w:val="22"/>
          <w:szCs w:val="22"/>
        </w:rPr>
        <w:t>denom</w:t>
      </w:r>
      <w:r w:rsidRPr="00570517">
        <w:rPr>
          <w:rFonts w:cs="Arial"/>
          <w:color w:val="000000" w:themeColor="text1"/>
          <w:sz w:val="22"/>
          <w:szCs w:val="22"/>
        </w:rPr>
        <w:t xml:space="preserve"> of</w:t>
      </w:r>
      <w:r w:rsidRPr="00570517">
        <w:rPr>
          <w:rFonts w:cs="Arial"/>
          <w:b/>
          <w:i/>
          <w:color w:val="000000" w:themeColor="text1"/>
          <w:sz w:val="22"/>
          <w:szCs w:val="22"/>
        </w:rPr>
        <w:t xml:space="preserve"> int </w:t>
      </w:r>
      <w:r w:rsidRPr="00570517">
        <w:rPr>
          <w:rFonts w:cs="Arial"/>
          <w:color w:val="000000" w:themeColor="text1"/>
          <w:sz w:val="22"/>
          <w:szCs w:val="22"/>
        </w:rPr>
        <w:t xml:space="preserve">type, </w:t>
      </w:r>
      <w:r w:rsidRPr="00570517">
        <w:rPr>
          <w:rFonts w:cs="Arial"/>
          <w:b/>
          <w:color w:val="000000" w:themeColor="text1"/>
          <w:sz w:val="22"/>
          <w:szCs w:val="22"/>
        </w:rPr>
        <w:t>nume</w:t>
      </w:r>
      <w:r w:rsidRPr="00570517">
        <w:rPr>
          <w:rFonts w:cs="Arial"/>
          <w:color w:val="000000" w:themeColor="text1"/>
          <w:sz w:val="22"/>
          <w:szCs w:val="22"/>
        </w:rPr>
        <w:t xml:space="preserve"> of</w:t>
      </w:r>
      <w:r w:rsidRPr="00570517">
        <w:rPr>
          <w:rFonts w:cs="Arial"/>
          <w:b/>
          <w:i/>
          <w:color w:val="000000" w:themeColor="text1"/>
          <w:sz w:val="22"/>
          <w:szCs w:val="22"/>
        </w:rPr>
        <w:t xml:space="preserve"> int </w:t>
      </w:r>
      <w:r w:rsidRPr="00570517">
        <w:rPr>
          <w:rFonts w:cs="Arial"/>
          <w:color w:val="000000" w:themeColor="text1"/>
          <w:sz w:val="22"/>
          <w:szCs w:val="22"/>
        </w:rPr>
        <w:t>type</w:t>
      </w:r>
    </w:p>
    <w:p w:rsidR="00570517" w:rsidRPr="00570517" w:rsidRDefault="00570517" w:rsidP="00570517">
      <w:pPr>
        <w:numPr>
          <w:ilvl w:val="0"/>
          <w:numId w:val="32"/>
        </w:num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570517">
        <w:rPr>
          <w:rFonts w:cs="Arial"/>
          <w:color w:val="000000" w:themeColor="text1"/>
          <w:sz w:val="22"/>
          <w:szCs w:val="22"/>
        </w:rPr>
        <w:t>Public Member functions</w:t>
      </w:r>
      <w:r>
        <w:rPr>
          <w:rFonts w:cs="Arial"/>
          <w:color w:val="000000" w:themeColor="text1"/>
          <w:sz w:val="22"/>
          <w:szCs w:val="22"/>
        </w:rPr>
        <w:t>:</w:t>
      </w:r>
    </w:p>
    <w:p w:rsidR="00570517" w:rsidRPr="00570517" w:rsidRDefault="00570517" w:rsidP="00570517">
      <w:pPr>
        <w:numPr>
          <w:ilvl w:val="1"/>
          <w:numId w:val="32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2"/>
        </w:rPr>
      </w:pPr>
      <w:r w:rsidRPr="00570517">
        <w:rPr>
          <w:rFonts w:cs="Arial"/>
          <w:color w:val="000000" w:themeColor="text1"/>
          <w:sz w:val="22"/>
          <w:szCs w:val="22"/>
        </w:rPr>
        <w:t xml:space="preserve">void </w:t>
      </w:r>
      <w:r w:rsidRPr="00570517">
        <w:rPr>
          <w:rFonts w:cs="Arial"/>
          <w:b/>
          <w:color w:val="000000" w:themeColor="text1"/>
          <w:sz w:val="22"/>
          <w:szCs w:val="22"/>
        </w:rPr>
        <w:t>setData(…)</w:t>
      </w:r>
    </w:p>
    <w:p w:rsidR="00570517" w:rsidRDefault="00570517" w:rsidP="00570517">
      <w:pPr>
        <w:spacing w:after="0" w:line="240" w:lineRule="auto"/>
        <w:ind w:left="2520" w:firstLine="360"/>
        <w:jc w:val="both"/>
        <w:rPr>
          <w:rFonts w:cs="Arial"/>
          <w:color w:val="000000" w:themeColor="text1"/>
          <w:sz w:val="22"/>
          <w:szCs w:val="22"/>
        </w:rPr>
      </w:pPr>
      <w:r w:rsidRPr="00570517">
        <w:rPr>
          <w:rFonts w:cs="Arial"/>
          <w:color w:val="000000" w:themeColor="text1"/>
          <w:sz w:val="22"/>
          <w:szCs w:val="22"/>
        </w:rPr>
        <w:t xml:space="preserve">To set the nume and denom based on the </w:t>
      </w:r>
      <w:r w:rsidRPr="00570517">
        <w:rPr>
          <w:rFonts w:cs="Arial"/>
          <w:color w:val="000000" w:themeColor="text1"/>
          <w:sz w:val="22"/>
          <w:szCs w:val="22"/>
        </w:rPr>
        <w:br/>
        <w:t xml:space="preserve">     values being passed from function call.</w:t>
      </w:r>
    </w:p>
    <w:p w:rsidR="00570517" w:rsidRPr="00570517" w:rsidRDefault="00570517" w:rsidP="00570517">
      <w:pPr>
        <w:numPr>
          <w:ilvl w:val="0"/>
          <w:numId w:val="33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2"/>
        </w:rPr>
      </w:pPr>
      <w:r w:rsidRPr="00570517">
        <w:rPr>
          <w:rFonts w:cs="Arial"/>
          <w:color w:val="000000" w:themeColor="text1"/>
          <w:sz w:val="22"/>
          <w:szCs w:val="22"/>
        </w:rPr>
        <w:t>Accessor functions</w:t>
      </w:r>
    </w:p>
    <w:p w:rsidR="00570517" w:rsidRPr="00570517" w:rsidRDefault="00570517" w:rsidP="00570517">
      <w:pPr>
        <w:numPr>
          <w:ilvl w:val="0"/>
          <w:numId w:val="31"/>
        </w:numPr>
        <w:spacing w:after="0" w:line="240" w:lineRule="auto"/>
        <w:ind w:hanging="540"/>
        <w:rPr>
          <w:rFonts w:cs="Arial"/>
          <w:color w:val="000000" w:themeColor="text1"/>
          <w:sz w:val="22"/>
          <w:szCs w:val="22"/>
        </w:rPr>
      </w:pPr>
      <w:r w:rsidRPr="00570517">
        <w:rPr>
          <w:rFonts w:cs="Arial"/>
          <w:color w:val="000000" w:themeColor="text1"/>
          <w:sz w:val="22"/>
          <w:szCs w:val="22"/>
        </w:rPr>
        <w:t xml:space="preserve">In the main(), </w:t>
      </w:r>
    </w:p>
    <w:p w:rsidR="00570517" w:rsidRPr="00570517" w:rsidRDefault="00570517" w:rsidP="00570517">
      <w:pPr>
        <w:numPr>
          <w:ilvl w:val="1"/>
          <w:numId w:val="31"/>
        </w:numPr>
        <w:spacing w:after="0" w:line="240" w:lineRule="auto"/>
        <w:rPr>
          <w:rFonts w:cs="Arial"/>
          <w:color w:val="000000" w:themeColor="text1"/>
          <w:sz w:val="22"/>
          <w:szCs w:val="22"/>
        </w:rPr>
      </w:pPr>
      <w:r w:rsidRPr="00570517">
        <w:rPr>
          <w:rFonts w:cs="Arial"/>
          <w:color w:val="000000" w:themeColor="text1"/>
          <w:sz w:val="22"/>
          <w:szCs w:val="22"/>
        </w:rPr>
        <w:t>Display the fraction by calling accessor functions</w:t>
      </w:r>
    </w:p>
    <w:p w:rsidR="00570517" w:rsidRPr="00570517" w:rsidRDefault="00570517" w:rsidP="00570517">
      <w:pPr>
        <w:numPr>
          <w:ilvl w:val="1"/>
          <w:numId w:val="31"/>
        </w:num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570517">
        <w:rPr>
          <w:rFonts w:cs="Arial"/>
          <w:color w:val="000000" w:themeColor="text1"/>
          <w:sz w:val="22"/>
          <w:szCs w:val="22"/>
        </w:rPr>
        <w:t>Make function call to isValid(…) , passing the object element. The function call shall be part of an if-statement. If the value returned is 1 (means True), display “is valid”, else display “is invalid”. [Note: Refer to sample output screen]</w:t>
      </w:r>
    </w:p>
    <w:p w:rsidR="0053061F" w:rsidRPr="00B301D8" w:rsidRDefault="0053061F" w:rsidP="00B301D8">
      <w:pPr>
        <w:spacing w:line="240" w:lineRule="auto"/>
        <w:jc w:val="both"/>
        <w:rPr>
          <w:rFonts w:cs="Arial"/>
          <w:color w:val="000000" w:themeColor="text1"/>
          <w:sz w:val="22"/>
          <w:szCs w:val="22"/>
        </w:rPr>
      </w:pPr>
    </w:p>
    <w:p w:rsidR="00C6778B" w:rsidRPr="00211A97" w:rsidRDefault="00C6778B" w:rsidP="00A2133A">
      <w:pPr>
        <w:pStyle w:val="HTMLPreformatted"/>
        <w:numPr>
          <w:ilvl w:val="0"/>
          <w:numId w:val="3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2"/>
          <w:szCs w:val="22"/>
        </w:rPr>
      </w:pPr>
      <w:r w:rsidRPr="00211A97">
        <w:rPr>
          <w:rFonts w:asciiTheme="minorHAnsi" w:hAnsiTheme="minorHAnsi" w:cs="Times New Roman"/>
          <w:sz w:val="22"/>
          <w:szCs w:val="22"/>
        </w:rPr>
        <w:t xml:space="preserve">Airstax Car Manufacturing Company has commissioned you to write a program that will display a bar graph showing the productivity of each of its four manufacturing plants for any given day. </w:t>
      </w:r>
    </w:p>
    <w:p w:rsidR="00C6778B" w:rsidRPr="00211A97" w:rsidRDefault="00C6778B" w:rsidP="00C6778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360"/>
        <w:jc w:val="both"/>
        <w:rPr>
          <w:rFonts w:asciiTheme="minorHAnsi" w:hAnsiTheme="minorHAnsi" w:cs="Times New Roman"/>
          <w:sz w:val="22"/>
          <w:szCs w:val="22"/>
        </w:rPr>
      </w:pPr>
    </w:p>
    <w:p w:rsidR="00C6778B" w:rsidRPr="00211A97" w:rsidRDefault="00C6778B" w:rsidP="00A2133A">
      <w:pPr>
        <w:pStyle w:val="HTMLPreformatted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2"/>
          <w:szCs w:val="22"/>
        </w:rPr>
      </w:pPr>
      <w:r w:rsidRPr="00211A97">
        <w:rPr>
          <w:rFonts w:asciiTheme="minorHAnsi" w:hAnsiTheme="minorHAnsi" w:cs="Times New Roman"/>
          <w:sz w:val="22"/>
          <w:szCs w:val="22"/>
        </w:rPr>
        <w:t xml:space="preserve">Each asterisks(*) represent 2 cars and a hash(#) represents 1 car. </w:t>
      </w:r>
    </w:p>
    <w:p w:rsidR="00C6778B" w:rsidRDefault="00C6778B" w:rsidP="00A2133A">
      <w:pPr>
        <w:pStyle w:val="HTMLPreformatted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2"/>
          <w:szCs w:val="22"/>
        </w:rPr>
      </w:pPr>
      <w:r w:rsidRPr="00211A97">
        <w:rPr>
          <w:rFonts w:asciiTheme="minorHAnsi" w:hAnsiTheme="minorHAnsi" w:cs="Times New Roman"/>
          <w:sz w:val="22"/>
          <w:szCs w:val="22"/>
        </w:rPr>
        <w:t>Therefore if a plant produces 7 cars in a day, the output for the graph would be:</w:t>
      </w:r>
      <w:r w:rsidR="00A2133A">
        <w:rPr>
          <w:rFonts w:asciiTheme="minorHAnsi" w:hAnsiTheme="minorHAnsi" w:cs="Times New Roman"/>
          <w:sz w:val="22"/>
          <w:szCs w:val="22"/>
        </w:rPr>
        <w:t xml:space="preserve"> </w:t>
      </w:r>
    </w:p>
    <w:p w:rsidR="00C6778B" w:rsidRPr="00211A97" w:rsidRDefault="00A2133A" w:rsidP="00A2133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144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         </w:t>
      </w:r>
      <w:r w:rsidR="00C6778B" w:rsidRPr="00211A97">
        <w:rPr>
          <w:rFonts w:asciiTheme="minorHAnsi" w:hAnsiTheme="minorHAnsi"/>
          <w:b/>
          <w:sz w:val="22"/>
          <w:szCs w:val="22"/>
        </w:rPr>
        <w:t>*  *  *  #</w:t>
      </w:r>
    </w:p>
    <w:p w:rsidR="00C6778B" w:rsidRPr="00211A97" w:rsidRDefault="00C6778B" w:rsidP="00C6778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360"/>
        <w:jc w:val="both"/>
        <w:rPr>
          <w:rFonts w:asciiTheme="minorHAnsi" w:hAnsiTheme="minorHAnsi" w:cs="Times New Roman"/>
          <w:sz w:val="22"/>
          <w:szCs w:val="22"/>
        </w:rPr>
      </w:pPr>
      <w:r w:rsidRPr="00211A97">
        <w:rPr>
          <w:rFonts w:asciiTheme="minorHAnsi" w:hAnsiTheme="minorHAnsi" w:cs="Times New Roman"/>
          <w:sz w:val="22"/>
          <w:szCs w:val="22"/>
        </w:rPr>
        <w:t>Complete the following program as given and answer the following questions.</w:t>
      </w:r>
    </w:p>
    <w:p w:rsidR="00256E47" w:rsidRDefault="00256E47" w:rsidP="00C6778B">
      <w:pPr>
        <w:spacing w:line="240" w:lineRule="auto"/>
        <w:ind w:left="720" w:hanging="720"/>
        <w:rPr>
          <w:rFonts w:cs="Arial"/>
          <w:color w:val="auto"/>
          <w:sz w:val="22"/>
          <w:szCs w:val="22"/>
        </w:rPr>
      </w:pP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>#include&lt;iostream&gt;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>#include&lt;iomanip&gt;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>using namespace std;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>class CarProduction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>{   int quantity;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 string plantno;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 public: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 void setdata(string s, int q)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 </w:t>
      </w:r>
      <w:r w:rsidRPr="000475C9">
        <w:rPr>
          <w:b/>
        </w:rPr>
        <w:tab/>
        <w:t>{ plantno = s;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 </w:t>
      </w:r>
      <w:r w:rsidRPr="000475C9">
        <w:rPr>
          <w:b/>
        </w:rPr>
        <w:tab/>
        <w:t xml:space="preserve">  quantity = q; 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 </w:t>
      </w:r>
      <w:r w:rsidRPr="000475C9">
        <w:rPr>
          <w:b/>
        </w:rPr>
        <w:tab/>
        <w:t>}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</w:t>
      </w:r>
      <w:r>
        <w:rPr>
          <w:b/>
        </w:rPr>
        <w:t xml:space="preserve"> //b.display_graph() function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>};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>int main()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{  </w:t>
      </w:r>
      <w:r>
        <w:rPr>
          <w:b/>
        </w:rPr>
        <w:t>//a. declare an array named C of 4 object elements of CarProduction class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string s; int qty;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for(int i=0; i&lt;</w:t>
      </w:r>
      <w:r>
        <w:rPr>
          <w:b/>
        </w:rPr>
        <w:t>4</w:t>
      </w:r>
      <w:r w:rsidRPr="000475C9">
        <w:rPr>
          <w:b/>
        </w:rPr>
        <w:t>; i++)</w:t>
      </w:r>
    </w:p>
    <w:p w:rsidR="00661DCE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{  cout&lt;&lt;"Enter the plant no#                     :</w:t>
      </w:r>
      <w:r>
        <w:rPr>
          <w:b/>
        </w:rPr>
        <w:t xml:space="preserve"> </w:t>
      </w:r>
      <w:r w:rsidRPr="000475C9">
        <w:rPr>
          <w:b/>
        </w:rPr>
        <w:t xml:space="preserve">"; 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>
        <w:rPr>
          <w:b/>
        </w:rPr>
        <w:t xml:space="preserve">      </w:t>
      </w:r>
      <w:r w:rsidRPr="000475C9">
        <w:rPr>
          <w:b/>
        </w:rPr>
        <w:t>cin&gt;&gt;s;</w:t>
      </w:r>
    </w:p>
    <w:p w:rsidR="00661DCE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   cout&lt;&lt;"Enter the amount of cars produced today :</w:t>
      </w:r>
      <w:r>
        <w:rPr>
          <w:b/>
        </w:rPr>
        <w:t xml:space="preserve"> </w:t>
      </w:r>
      <w:r w:rsidRPr="000475C9">
        <w:rPr>
          <w:b/>
        </w:rPr>
        <w:t xml:space="preserve">"; 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>
        <w:rPr>
          <w:b/>
        </w:rPr>
        <w:t xml:space="preserve">      </w:t>
      </w:r>
      <w:r w:rsidRPr="000475C9">
        <w:rPr>
          <w:b/>
        </w:rPr>
        <w:t>cin&gt;&gt;qty;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   C[i].setdata(s, qty);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lastRenderedPageBreak/>
        <w:t xml:space="preserve">   }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cout&lt;&lt;"\n       Daily Productivity Report       "&lt;&lt;endl;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for(int i=0; i&lt;</w:t>
      </w:r>
      <w:r>
        <w:rPr>
          <w:b/>
        </w:rPr>
        <w:t>4</w:t>
      </w:r>
      <w:r w:rsidRPr="000475C9">
        <w:rPr>
          <w:b/>
        </w:rPr>
        <w:t>; i++)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       C[i].display_graph();</w:t>
      </w:r>
    </w:p>
    <w:p w:rsidR="00661DCE" w:rsidRPr="000475C9" w:rsidRDefault="00661DCE" w:rsidP="00661DC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  <w:rPr>
          <w:b/>
        </w:rPr>
      </w:pPr>
      <w:r w:rsidRPr="000475C9">
        <w:rPr>
          <w:b/>
        </w:rPr>
        <w:t xml:space="preserve">}  </w:t>
      </w:r>
    </w:p>
    <w:p w:rsidR="00661DCE" w:rsidRDefault="00661DCE" w:rsidP="00C6778B">
      <w:pPr>
        <w:spacing w:line="240" w:lineRule="auto"/>
        <w:ind w:left="720" w:hanging="720"/>
        <w:rPr>
          <w:rFonts w:cs="Arial"/>
          <w:color w:val="auto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661DCE" w:rsidTr="00CB0AEC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661DCE" w:rsidRPr="004703CC" w:rsidRDefault="00661DCE" w:rsidP="00CB0AEC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661DCE" w:rsidTr="00CB0AEC">
        <w:trPr>
          <w:trHeight w:val="1008"/>
        </w:trPr>
        <w:tc>
          <w:tcPr>
            <w:tcW w:w="9283" w:type="dxa"/>
          </w:tcPr>
          <w:p w:rsidR="00661DCE" w:rsidRPr="00BE2DE0" w:rsidRDefault="00661DCE" w:rsidP="00CB0AEC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Enter the plant no#                    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BE2DE0">
              <w:rPr>
                <w:i/>
                <w:color w:val="auto"/>
                <w:sz w:val="22"/>
                <w:szCs w:val="22"/>
              </w:rPr>
              <w:t>A151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Enter the amount of cars produced today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BE2DE0">
              <w:rPr>
                <w:i/>
                <w:color w:val="auto"/>
                <w:sz w:val="22"/>
                <w:szCs w:val="22"/>
              </w:rPr>
              <w:t>5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Enter the plant no#                    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BE2DE0">
              <w:rPr>
                <w:i/>
                <w:color w:val="auto"/>
                <w:sz w:val="22"/>
                <w:szCs w:val="22"/>
              </w:rPr>
              <w:t>AB14</w:t>
            </w:r>
          </w:p>
          <w:p w:rsidR="00661DCE" w:rsidRPr="00BE2DE0" w:rsidRDefault="00661DCE" w:rsidP="00CB0AEC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Enter the amount of cars produced today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BE2DE0">
              <w:rPr>
                <w:i/>
                <w:color w:val="auto"/>
                <w:sz w:val="22"/>
                <w:szCs w:val="22"/>
              </w:rPr>
              <w:t>1</w:t>
            </w:r>
            <w:r>
              <w:rPr>
                <w:i/>
                <w:color w:val="auto"/>
                <w:sz w:val="22"/>
                <w:szCs w:val="22"/>
              </w:rPr>
              <w:t>0</w:t>
            </w:r>
          </w:p>
          <w:p w:rsidR="00661DCE" w:rsidRPr="00BE2DE0" w:rsidRDefault="00661DCE" w:rsidP="00CB0AEC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Enter the plant no#                    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BE2DE0">
              <w:rPr>
                <w:i/>
                <w:color w:val="auto"/>
                <w:sz w:val="22"/>
                <w:szCs w:val="22"/>
              </w:rPr>
              <w:t>AV07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Enter the amount of cars produced today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BE2DE0">
              <w:rPr>
                <w:i/>
                <w:color w:val="auto"/>
                <w:sz w:val="22"/>
                <w:szCs w:val="22"/>
              </w:rPr>
              <w:t>8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Enter the plant no#                    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BE2DE0">
              <w:rPr>
                <w:i/>
                <w:color w:val="auto"/>
                <w:sz w:val="22"/>
                <w:szCs w:val="22"/>
              </w:rPr>
              <w:t>AV11</w:t>
            </w:r>
          </w:p>
          <w:p w:rsidR="00661DCE" w:rsidRDefault="00661DCE" w:rsidP="00CB0AEC">
            <w:pPr>
              <w:spacing w:line="360" w:lineRule="auto"/>
              <w:rPr>
                <w:i/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Enter the amount of cars produced today :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BE2DE0">
              <w:rPr>
                <w:i/>
                <w:color w:val="auto"/>
                <w:sz w:val="22"/>
                <w:szCs w:val="22"/>
              </w:rPr>
              <w:t>9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9E51F3" wp14:editId="1EBAB3F7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172085</wp:posOffset>
                      </wp:positionV>
                      <wp:extent cx="419100" cy="2981325"/>
                      <wp:effectExtent l="0" t="0" r="38100" b="28575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981325"/>
                              </a:xfrm>
                              <a:prstGeom prst="rightBrac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68EE37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" o:spid="_x0000_s1026" type="#_x0000_t88" style="position:absolute;margin-left:247.8pt;margin-top:13.55pt;width:33pt;height:2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" adj="253" strokecolor="black [3213]" strokeweight=".5pt">
                      <v:stroke joinstyle="miter"/>
                    </v:shape>
                  </w:pict>
                </mc:Fallback>
              </mc:AlternateContent>
            </w:r>
            <w:r w:rsidRPr="00BE2DE0">
              <w:rPr>
                <w:color w:val="auto"/>
                <w:sz w:val="22"/>
                <w:szCs w:val="22"/>
              </w:rPr>
              <w:t xml:space="preserve">       Daily Productivity Report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====================================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   A151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* * #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====================================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96D8A7" wp14:editId="65027B46">
                      <wp:simplePos x="0" y="0"/>
                      <wp:positionH relativeFrom="column">
                        <wp:posOffset>3699510</wp:posOffset>
                      </wp:positionH>
                      <wp:positionV relativeFrom="paragraph">
                        <wp:posOffset>225425</wp:posOffset>
                      </wp:positionV>
                      <wp:extent cx="1390650" cy="323850"/>
                      <wp:effectExtent l="0" t="0" r="19050" b="190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E1D" w:rsidRPr="00CB7471" w:rsidRDefault="00B17E1D" w:rsidP="00661DCE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d</w:t>
                                  </w:r>
                                  <w:r w:rsidRPr="00CB7471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isplay_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g</w:t>
                                  </w:r>
                                  <w:r w:rsidRPr="00CB7471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raph()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oundrect w14:anchorId="7B96D8A7" id="Rounded Rectangle 5" o:spid="_x0000_s1026" style="position:absolute;margin-left:291.3pt;margin-top:17.75pt;width:109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" fillcolor="#1fb1e6 [3204]" strokecolor="#0d5874 [1604]" strokeweight="1pt">
                      <v:stroke joinstyle="miter"/>
                      <v:textbox>
                        <w:txbxContent>
                          <w:p w:rsidR="00B17E1D" w:rsidRPr="00CB7471" w:rsidRDefault="00B17E1D" w:rsidP="00661DCE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d</w:t>
                            </w:r>
                            <w:r w:rsidRPr="00CB7471">
                              <w:rPr>
                                <w:b/>
                                <w:i/>
                                <w:sz w:val="20"/>
                              </w:rPr>
                              <w:t>isplay_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20"/>
                              </w:rPr>
                              <w:t>g</w:t>
                            </w:r>
                            <w:r w:rsidRPr="00CB7471">
                              <w:rPr>
                                <w:b/>
                                <w:i/>
                                <w:sz w:val="20"/>
                              </w:rPr>
                              <w:t>raph</w:t>
                            </w:r>
                            <w:proofErr w:type="spellEnd"/>
                            <w:r w:rsidRPr="00CB7471">
                              <w:rPr>
                                <w:b/>
                                <w:i/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E2DE0">
              <w:rPr>
                <w:color w:val="auto"/>
                <w:sz w:val="22"/>
                <w:szCs w:val="22"/>
              </w:rPr>
              <w:t xml:space="preserve">    AB14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* * * * * 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====================================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   AV07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* * * *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>====================================</w:t>
            </w:r>
          </w:p>
          <w:p w:rsidR="00661DCE" w:rsidRPr="00BE2DE0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   AV11</w:t>
            </w:r>
          </w:p>
          <w:p w:rsidR="00661DCE" w:rsidRPr="00F65115" w:rsidRDefault="00661DCE" w:rsidP="00CB0AEC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E2DE0">
              <w:rPr>
                <w:color w:val="auto"/>
                <w:sz w:val="22"/>
                <w:szCs w:val="22"/>
              </w:rPr>
              <w:t xml:space="preserve"> * * * * #</w:t>
            </w:r>
          </w:p>
        </w:tc>
      </w:tr>
    </w:tbl>
    <w:p w:rsidR="00661DCE" w:rsidRDefault="00661DCE" w:rsidP="00661DCE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sz w:val="22"/>
        </w:rPr>
      </w:pPr>
      <w:r w:rsidRPr="0097561A">
        <w:rPr>
          <w:rFonts w:asciiTheme="minorHAnsi" w:hAnsiTheme="minorHAnsi" w:cs="Courier New"/>
          <w:sz w:val="22"/>
        </w:rPr>
        <w:t xml:space="preserve">Declare an array </w:t>
      </w:r>
      <w:r>
        <w:rPr>
          <w:rFonts w:asciiTheme="minorHAnsi" w:hAnsiTheme="minorHAnsi" w:cs="Courier New"/>
          <w:sz w:val="22"/>
        </w:rPr>
        <w:t>named C of the class that has 4 object elements.</w:t>
      </w:r>
    </w:p>
    <w:p w:rsidR="003E7EF3" w:rsidRDefault="003E7EF3" w:rsidP="003E7EF3">
      <w:pPr>
        <w:pStyle w:val="ListParagraph"/>
        <w:ind w:left="360"/>
        <w:rPr>
          <w:rFonts w:asciiTheme="minorHAnsi" w:hAnsiTheme="minorHAnsi" w:cs="Courier New"/>
          <w:sz w:val="22"/>
        </w:rPr>
      </w:pPr>
    </w:p>
    <w:p w:rsidR="00661DCE" w:rsidRPr="0097561A" w:rsidRDefault="00661DCE" w:rsidP="00661DCE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Write the codes for member function </w:t>
      </w:r>
      <w:r w:rsidRPr="0038687A">
        <w:rPr>
          <w:rFonts w:asciiTheme="minorHAnsi" w:hAnsiTheme="minorHAnsi" w:cs="Courier New"/>
          <w:i/>
          <w:sz w:val="22"/>
        </w:rPr>
        <w:t>display_graph(</w:t>
      </w:r>
      <w:r>
        <w:rPr>
          <w:rFonts w:asciiTheme="minorHAnsi" w:hAnsiTheme="minorHAnsi" w:cs="Courier New"/>
          <w:i/>
          <w:sz w:val="22"/>
        </w:rPr>
        <w:t xml:space="preserve"> </w:t>
      </w:r>
      <w:r w:rsidRPr="0038687A">
        <w:rPr>
          <w:rFonts w:asciiTheme="minorHAnsi" w:hAnsiTheme="minorHAnsi" w:cs="Courier New"/>
          <w:i/>
          <w:sz w:val="22"/>
        </w:rPr>
        <w:t>)</w:t>
      </w:r>
      <w:r>
        <w:rPr>
          <w:rFonts w:asciiTheme="minorHAnsi" w:hAnsiTheme="minorHAnsi" w:cs="Courier New"/>
          <w:sz w:val="22"/>
        </w:rPr>
        <w:t xml:space="preserve">that displays the graph according to output as shown at sample output . (See Label </w:t>
      </w:r>
      <w:r>
        <w:rPr>
          <w:rFonts w:asciiTheme="minorHAnsi" w:hAnsiTheme="minorHAnsi" w:cs="Courier New"/>
          <w:b/>
          <w:i/>
          <w:sz w:val="22"/>
        </w:rPr>
        <w:t>d</w:t>
      </w:r>
      <w:r w:rsidRPr="0038687A">
        <w:rPr>
          <w:rFonts w:asciiTheme="minorHAnsi" w:hAnsiTheme="minorHAnsi" w:cs="Courier New"/>
          <w:b/>
          <w:i/>
          <w:sz w:val="22"/>
        </w:rPr>
        <w:t>isplay_graph(</w:t>
      </w:r>
      <w:r w:rsidRPr="00E8740B">
        <w:rPr>
          <w:rFonts w:asciiTheme="minorHAnsi" w:hAnsiTheme="minorHAnsi" w:cs="Courier New"/>
          <w:b/>
          <w:sz w:val="22"/>
        </w:rPr>
        <w:t>)</w:t>
      </w:r>
      <w:r>
        <w:rPr>
          <w:rFonts w:asciiTheme="minorHAnsi" w:hAnsiTheme="minorHAnsi" w:cs="Courier New"/>
          <w:sz w:val="22"/>
        </w:rPr>
        <w:t>).</w:t>
      </w:r>
    </w:p>
    <w:p w:rsidR="00661DCE" w:rsidRPr="001B0344" w:rsidRDefault="00661DCE" w:rsidP="00C6778B">
      <w:pPr>
        <w:spacing w:line="240" w:lineRule="auto"/>
        <w:ind w:left="720" w:hanging="720"/>
        <w:rPr>
          <w:rFonts w:cs="Arial"/>
          <w:color w:val="auto"/>
          <w:sz w:val="22"/>
          <w:szCs w:val="22"/>
        </w:rPr>
      </w:pPr>
    </w:p>
    <w:p w:rsidR="004D2160" w:rsidRPr="001B0344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  <w:r w:rsidRPr="001B0344">
        <w:rPr>
          <w:rFonts w:asciiTheme="minorHAnsi" w:hAnsiTheme="minorHAnsi" w:cs="Times New Roman"/>
          <w:b/>
          <w:sz w:val="22"/>
          <w:szCs w:val="22"/>
        </w:rPr>
        <w:lastRenderedPageBreak/>
        <w:t xml:space="preserve">Question 2 </w:t>
      </w:r>
    </w:p>
    <w:p w:rsidR="004D2160" w:rsidRPr="001B0344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Arial"/>
          <w:sz w:val="22"/>
          <w:szCs w:val="22"/>
        </w:rPr>
      </w:pPr>
    </w:p>
    <w:p w:rsidR="00163509" w:rsidRPr="001B0344" w:rsidRDefault="00223E48" w:rsidP="00DA79C6">
      <w:pPr>
        <w:spacing w:after="0" w:line="240" w:lineRule="auto"/>
        <w:jc w:val="both"/>
        <w:rPr>
          <w:rFonts w:cs="Times New Roman"/>
          <w:color w:val="auto"/>
          <w:sz w:val="22"/>
          <w:szCs w:val="22"/>
        </w:rPr>
      </w:pPr>
      <w:r w:rsidRPr="001B0344">
        <w:rPr>
          <w:rFonts w:cs="Times New Roman"/>
          <w:color w:val="auto"/>
          <w:sz w:val="22"/>
          <w:szCs w:val="22"/>
        </w:rPr>
        <w:t xml:space="preserve">KLCC International Affairs Department asked you to create a simple program to calculate and display appropriate data </w:t>
      </w:r>
      <w:r w:rsidR="00163509" w:rsidRPr="001B0344">
        <w:rPr>
          <w:rFonts w:cs="Times New Roman"/>
          <w:color w:val="auto"/>
          <w:sz w:val="22"/>
          <w:szCs w:val="22"/>
        </w:rPr>
        <w:t xml:space="preserve">towards </w:t>
      </w:r>
      <w:r w:rsidRPr="001B0344">
        <w:rPr>
          <w:rFonts w:cs="Times New Roman"/>
          <w:color w:val="auto"/>
          <w:sz w:val="22"/>
          <w:szCs w:val="22"/>
        </w:rPr>
        <w:t xml:space="preserve">supporting their Trivia Quiz for </w:t>
      </w:r>
      <w:r w:rsidR="00163509" w:rsidRPr="001B0344">
        <w:rPr>
          <w:rFonts w:cs="Times New Roman"/>
          <w:color w:val="auto"/>
          <w:sz w:val="22"/>
          <w:szCs w:val="22"/>
        </w:rPr>
        <w:t xml:space="preserve">Malaysia Independent Day celebration </w:t>
      </w:r>
      <w:r w:rsidRPr="001B0344">
        <w:rPr>
          <w:rFonts w:cs="Times New Roman"/>
          <w:color w:val="auto"/>
          <w:sz w:val="22"/>
          <w:szCs w:val="22"/>
        </w:rPr>
        <w:t xml:space="preserve">in Kuala Lumpur. Given </w:t>
      </w:r>
      <w:r w:rsidR="00163509" w:rsidRPr="001B0344">
        <w:rPr>
          <w:rFonts w:cs="Times New Roman"/>
          <w:color w:val="auto"/>
          <w:sz w:val="22"/>
          <w:szCs w:val="22"/>
        </w:rPr>
        <w:t xml:space="preserve">below </w:t>
      </w:r>
      <w:r w:rsidRPr="001B0344">
        <w:rPr>
          <w:rFonts w:cs="Times New Roman"/>
          <w:color w:val="auto"/>
          <w:sz w:val="22"/>
          <w:szCs w:val="22"/>
        </w:rPr>
        <w:t xml:space="preserve">is the </w:t>
      </w:r>
      <w:r w:rsidR="00163509" w:rsidRPr="001B0344">
        <w:rPr>
          <w:rFonts w:cs="Times New Roman"/>
          <w:color w:val="auto"/>
          <w:sz w:val="22"/>
          <w:szCs w:val="22"/>
        </w:rPr>
        <w:t xml:space="preserve">incomplete program and the </w:t>
      </w:r>
      <w:r w:rsidRPr="001B0344">
        <w:rPr>
          <w:rFonts w:cs="Times New Roman"/>
          <w:color w:val="auto"/>
          <w:sz w:val="22"/>
          <w:szCs w:val="22"/>
        </w:rPr>
        <w:t>expected output as requested by</w:t>
      </w:r>
      <w:r w:rsidR="00163509" w:rsidRPr="001B0344">
        <w:rPr>
          <w:rFonts w:cs="Times New Roman"/>
          <w:color w:val="auto"/>
          <w:sz w:val="22"/>
          <w:szCs w:val="22"/>
        </w:rPr>
        <w:t xml:space="preserve"> the </w:t>
      </w:r>
      <w:r w:rsidRPr="001B0344">
        <w:rPr>
          <w:rFonts w:cs="Times New Roman"/>
          <w:color w:val="auto"/>
          <w:sz w:val="22"/>
          <w:szCs w:val="22"/>
        </w:rPr>
        <w:t>International Affairs Department</w:t>
      </w:r>
      <w:r w:rsidR="00163509" w:rsidRPr="001B0344">
        <w:rPr>
          <w:rFonts w:cs="Times New Roman"/>
          <w:color w:val="auto"/>
          <w:sz w:val="22"/>
          <w:szCs w:val="22"/>
        </w:rPr>
        <w:t>.</w:t>
      </w:r>
    </w:p>
    <w:p w:rsidR="009A543B" w:rsidRPr="001B0344" w:rsidRDefault="00223E48" w:rsidP="00DA79C6">
      <w:pPr>
        <w:spacing w:after="0" w:line="240" w:lineRule="auto"/>
        <w:jc w:val="both"/>
        <w:rPr>
          <w:rFonts w:cs="Times New Roman"/>
          <w:color w:val="auto"/>
          <w:sz w:val="22"/>
          <w:szCs w:val="22"/>
        </w:rPr>
      </w:pPr>
      <w:r w:rsidRPr="001B0344">
        <w:rPr>
          <w:rFonts w:cs="Times New Roman"/>
          <w:color w:val="auto"/>
          <w:sz w:val="22"/>
          <w:szCs w:val="22"/>
        </w:rPr>
        <w:t xml:space="preserve"> 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>#include&lt;iostream&gt;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>#include&lt;</w:t>
      </w:r>
      <w:r w:rsidR="00BF2863">
        <w:t>c</w:t>
      </w:r>
      <w:r w:rsidRPr="0017475B">
        <w:t>string&gt;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>using namespace std;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class </w:t>
      </w:r>
      <w:r w:rsidR="00D5789F">
        <w:t>Trivia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>{  private: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string name, </w:t>
      </w:r>
      <w:r w:rsidR="00AF1725" w:rsidRPr="0017475B">
        <w:t>country</w:t>
      </w:r>
      <w:r w:rsidRPr="0017475B">
        <w:t xml:space="preserve">, </w:t>
      </w:r>
      <w:r w:rsidR="00E87853" w:rsidRPr="0017475B">
        <w:t>game</w:t>
      </w:r>
      <w:r w:rsidRPr="0017475B">
        <w:t>_name;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int age;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float </w:t>
      </w:r>
      <w:r w:rsidR="00AC0CEF" w:rsidRPr="0017475B">
        <w:t>score</w:t>
      </w:r>
      <w:r w:rsidRPr="0017475B">
        <w:t>[3];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char </w:t>
      </w:r>
      <w:r w:rsidR="00004942" w:rsidRPr="0017475B">
        <w:t>status [20]</w:t>
      </w:r>
      <w:r w:rsidRPr="0017475B">
        <w:t>;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public:</w:t>
      </w:r>
    </w:p>
    <w:p w:rsidR="003C4737" w:rsidRPr="0017475B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void set</w:t>
      </w:r>
      <w:r>
        <w:t>Participant</w:t>
      </w:r>
      <w:r w:rsidRPr="0017475B">
        <w:t>()</w:t>
      </w:r>
    </w:p>
    <w:p w:rsidR="003C4737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</w:t>
      </w:r>
      <w:r>
        <w:t>{ cout&lt;&lt;"\nEnter Name        : ";</w:t>
      </w:r>
    </w:p>
    <w:p w:rsidR="003C4737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>
        <w:tab/>
        <w:t xml:space="preserve">  getline(cin,name);</w:t>
      </w:r>
    </w:p>
    <w:p w:rsidR="003C4737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>
        <w:tab/>
        <w:t xml:space="preserve">  cout&lt;&lt;"Enter Country       : ";</w:t>
      </w:r>
    </w:p>
    <w:p w:rsidR="003C4737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>
        <w:tab/>
        <w:t xml:space="preserve">  getline(cin, country);</w:t>
      </w:r>
    </w:p>
    <w:p w:rsidR="003C4737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>
        <w:tab/>
        <w:t xml:space="preserve">  cout&lt;&lt;"Enter Age           : ";</w:t>
      </w:r>
    </w:p>
    <w:p w:rsidR="003C4737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>
        <w:tab/>
        <w:t xml:space="preserve">  cin&gt;&gt;age;</w:t>
      </w:r>
    </w:p>
    <w:p w:rsidR="003C4737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>
        <w:tab/>
        <w:t xml:space="preserve">  cin.ignore();</w:t>
      </w:r>
    </w:p>
    <w:p w:rsidR="003C4737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>
        <w:tab/>
        <w:t xml:space="preserve">  cout&lt;&lt;"Enter Game Name  : ";</w:t>
      </w:r>
    </w:p>
    <w:p w:rsidR="003C4737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>
        <w:tab/>
        <w:t xml:space="preserve">  getline(cin, game_name); </w:t>
      </w:r>
      <w:r w:rsidRPr="0017475B">
        <w:t xml:space="preserve">    </w:t>
      </w:r>
      <w:r w:rsidRPr="0017475B">
        <w:tab/>
      </w:r>
    </w:p>
    <w:p w:rsidR="003C4737" w:rsidRPr="0017475B" w:rsidRDefault="003C4737" w:rsidP="003C47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>
        <w:t xml:space="preserve">    </w:t>
      </w:r>
      <w:r w:rsidRPr="0017475B">
        <w:t>}</w:t>
      </w:r>
    </w:p>
    <w:p w:rsidR="00596CC2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//</w:t>
      </w:r>
      <w:r w:rsidR="00151711" w:rsidRPr="0017475B">
        <w:t xml:space="preserve"> a) void </w:t>
      </w:r>
      <w:r w:rsidR="00AC0CEF" w:rsidRPr="0017475B">
        <w:t>score</w:t>
      </w:r>
      <w:r w:rsidR="00151711" w:rsidRPr="0017475B">
        <w:t>_</w:t>
      </w:r>
      <w:r w:rsidR="00D5789F">
        <w:t>Gain</w:t>
      </w:r>
      <w:r w:rsidR="0013757D">
        <w:t>ed</w:t>
      </w:r>
      <w:r w:rsidRPr="0017475B">
        <w:t>() function</w:t>
      </w:r>
    </w:p>
    <w:p w:rsidR="00596CC2" w:rsidRPr="0017475B" w:rsidRDefault="004F6C80" w:rsidP="004F6C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// b) void average</w:t>
      </w:r>
      <w:r w:rsidR="00D5789F">
        <w:t>_Val</w:t>
      </w:r>
      <w:r w:rsidRPr="0017475B">
        <w:t>() function</w:t>
      </w:r>
    </w:p>
    <w:p w:rsidR="004F6C80" w:rsidRPr="0017475B" w:rsidRDefault="00596CC2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void set_</w:t>
      </w:r>
      <w:r w:rsidR="00004942" w:rsidRPr="0017475B">
        <w:t>status</w:t>
      </w:r>
      <w:r w:rsidRPr="0017475B">
        <w:t xml:space="preserve"> (double avg)</w:t>
      </w:r>
    </w:p>
    <w:p w:rsidR="00596CC2" w:rsidRPr="0017475B" w:rsidRDefault="00596CC2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{</w:t>
      </w:r>
    </w:p>
    <w:p w:rsidR="00596CC2" w:rsidRPr="0017475B" w:rsidRDefault="00596CC2" w:rsidP="00596C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  if (avg &gt;= 80 &amp;&amp; avg &lt;= 100)</w:t>
      </w:r>
    </w:p>
    <w:p w:rsidR="00596CC2" w:rsidRPr="0017475B" w:rsidRDefault="00596CC2" w:rsidP="00596C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ab/>
      </w:r>
      <w:r w:rsidRPr="0017475B">
        <w:tab/>
      </w:r>
      <w:r w:rsidR="00BF2863">
        <w:t>strcpy(</w:t>
      </w:r>
      <w:r w:rsidR="00004942" w:rsidRPr="0017475B">
        <w:t>status</w:t>
      </w:r>
      <w:r w:rsidRPr="0017475B">
        <w:t xml:space="preserve"> </w:t>
      </w:r>
      <w:r w:rsidR="00BF2863">
        <w:t>,</w:t>
      </w:r>
      <w:r w:rsidRPr="0017475B">
        <w:t xml:space="preserve"> </w:t>
      </w:r>
      <w:r w:rsidR="00BF2863" w:rsidRPr="0017475B">
        <w:t>"</w:t>
      </w:r>
      <w:r w:rsidR="00D5789F">
        <w:t>Excellent</w:t>
      </w:r>
      <w:r w:rsidR="00BF2863" w:rsidRPr="0017475B">
        <w:t>"</w:t>
      </w:r>
      <w:r w:rsidR="00BF2863">
        <w:t>)</w:t>
      </w:r>
      <w:r w:rsidRPr="0017475B">
        <w:t>;</w:t>
      </w:r>
    </w:p>
    <w:p w:rsidR="00596CC2" w:rsidRPr="0017475B" w:rsidRDefault="00596CC2" w:rsidP="00596C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ab/>
        <w:t xml:space="preserve"> else if (avg &gt;= 60 &amp;&amp; avg &lt; 80)</w:t>
      </w:r>
    </w:p>
    <w:p w:rsidR="00596CC2" w:rsidRPr="0017475B" w:rsidRDefault="00596CC2" w:rsidP="00596C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ab/>
      </w:r>
      <w:r w:rsidRPr="0017475B">
        <w:tab/>
      </w:r>
      <w:r w:rsidR="00BF2863">
        <w:t>strcpy(</w:t>
      </w:r>
      <w:r w:rsidR="00004942" w:rsidRPr="0017475B">
        <w:t>status</w:t>
      </w:r>
      <w:r w:rsidRPr="0017475B">
        <w:t xml:space="preserve"> </w:t>
      </w:r>
      <w:r w:rsidR="00BF2863">
        <w:t>,</w:t>
      </w:r>
      <w:r w:rsidRPr="0017475B">
        <w:t xml:space="preserve"> </w:t>
      </w:r>
      <w:r w:rsidR="00BF2863" w:rsidRPr="0017475B">
        <w:t>"</w:t>
      </w:r>
      <w:r w:rsidR="00004942" w:rsidRPr="0017475B">
        <w:t>Grea</w:t>
      </w:r>
      <w:r w:rsidR="00BF2863">
        <w:t>t</w:t>
      </w:r>
      <w:r w:rsidR="00BF2863" w:rsidRPr="0017475B">
        <w:t>"</w:t>
      </w:r>
      <w:r w:rsidR="00BF2863">
        <w:t>)</w:t>
      </w:r>
      <w:r w:rsidRPr="0017475B">
        <w:t>;</w:t>
      </w:r>
    </w:p>
    <w:p w:rsidR="00596CC2" w:rsidRPr="0017475B" w:rsidRDefault="00596CC2" w:rsidP="00596C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ab/>
        <w:t xml:space="preserve"> else if (avg &gt;= 50 &amp;&amp; avg &lt; 60)</w:t>
      </w:r>
    </w:p>
    <w:p w:rsidR="00596CC2" w:rsidRPr="0017475B" w:rsidRDefault="00596CC2" w:rsidP="00596C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ab/>
      </w:r>
      <w:r w:rsidRPr="0017475B">
        <w:tab/>
      </w:r>
      <w:r w:rsidR="00BF2863">
        <w:t>strcpy(</w:t>
      </w:r>
      <w:r w:rsidR="00004942" w:rsidRPr="0017475B">
        <w:t>status</w:t>
      </w:r>
      <w:r w:rsidRPr="0017475B">
        <w:t xml:space="preserve"> </w:t>
      </w:r>
      <w:r w:rsidR="00BF2863">
        <w:t>,</w:t>
      </w:r>
      <w:r w:rsidRPr="0017475B">
        <w:t xml:space="preserve"> </w:t>
      </w:r>
      <w:r w:rsidR="00BF2863" w:rsidRPr="0017475B">
        <w:t>"</w:t>
      </w:r>
      <w:r w:rsidR="00D5789F">
        <w:t>Keep Trying</w:t>
      </w:r>
      <w:r w:rsidR="00BF2863" w:rsidRPr="0017475B">
        <w:t>"</w:t>
      </w:r>
      <w:r w:rsidR="00BF2863">
        <w:t>)</w:t>
      </w:r>
      <w:r w:rsidRPr="0017475B">
        <w:t>;</w:t>
      </w:r>
    </w:p>
    <w:p w:rsidR="00596CC2" w:rsidRPr="0017475B" w:rsidRDefault="00596CC2" w:rsidP="00596C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ab/>
        <w:t xml:space="preserve"> else</w:t>
      </w:r>
    </w:p>
    <w:p w:rsidR="00596CC2" w:rsidRPr="0017475B" w:rsidRDefault="00596CC2" w:rsidP="00596CC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ab/>
      </w:r>
      <w:r w:rsidRPr="0017475B">
        <w:tab/>
      </w:r>
      <w:r w:rsidR="00BF2863">
        <w:t>strcpy(</w:t>
      </w:r>
      <w:r w:rsidR="00004942" w:rsidRPr="0017475B">
        <w:t>status</w:t>
      </w:r>
      <w:r w:rsidR="00BF2863">
        <w:t xml:space="preserve">, </w:t>
      </w:r>
      <w:r w:rsidR="00BF2863" w:rsidRPr="0017475B">
        <w:t>"</w:t>
      </w:r>
      <w:r w:rsidR="00AC0CEF" w:rsidRPr="0017475B">
        <w:t>Loser</w:t>
      </w:r>
      <w:r w:rsidR="00BF2863" w:rsidRPr="0017475B">
        <w:t>"</w:t>
      </w:r>
      <w:r w:rsidR="00BF2863">
        <w:t>)</w:t>
      </w:r>
      <w:r w:rsidRPr="0017475B">
        <w:t>;</w:t>
      </w:r>
    </w:p>
    <w:p w:rsidR="00596CC2" w:rsidRPr="0017475B" w:rsidRDefault="00596CC2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 }</w:t>
      </w:r>
    </w:p>
    <w:p w:rsidR="00596CC2" w:rsidRPr="0017475B" w:rsidRDefault="00596CC2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// c) void display</w:t>
      </w:r>
      <w:r w:rsidR="00D5789F">
        <w:t>_result</w:t>
      </w:r>
      <w:r w:rsidRPr="0017475B">
        <w:t>() function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>};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>int main()</w:t>
      </w:r>
    </w:p>
    <w:p w:rsidR="006467FE" w:rsidRPr="0017475B" w:rsidRDefault="009A543B" w:rsidP="00BC083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{  </w:t>
      </w:r>
    </w:p>
    <w:p w:rsidR="009A543B" w:rsidRPr="0017475B" w:rsidRDefault="006467FE" w:rsidP="00BC083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 xml:space="preserve">   </w:t>
      </w:r>
      <w:r w:rsidR="009A543B" w:rsidRPr="0017475B">
        <w:t>//</w:t>
      </w:r>
      <w:r w:rsidR="00BC0830" w:rsidRPr="0017475B">
        <w:t xml:space="preserve"> d) Write the codes based on the requirements as stated below</w:t>
      </w:r>
    </w:p>
    <w:p w:rsidR="009A543B" w:rsidRPr="0017475B" w:rsidRDefault="009A543B" w:rsidP="009A54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00"/>
        </w:tabs>
        <w:spacing w:line="276" w:lineRule="auto"/>
        <w:ind w:left="360"/>
        <w:jc w:val="both"/>
      </w:pPr>
      <w:r w:rsidRPr="0017475B">
        <w:t>}</w:t>
      </w:r>
    </w:p>
    <w:p w:rsidR="000B44AD" w:rsidRDefault="000B44AD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:rsidR="0014237D" w:rsidRDefault="0014237D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14237D" w:rsidTr="00CB0AEC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14237D" w:rsidRPr="004703CC" w:rsidRDefault="0014237D" w:rsidP="00CB0AEC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14237D" w:rsidTr="00CB0AEC">
        <w:trPr>
          <w:trHeight w:val="1008"/>
        </w:trPr>
        <w:tc>
          <w:tcPr>
            <w:tcW w:w="9283" w:type="dxa"/>
          </w:tcPr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How many </w:t>
            </w:r>
            <w:r w:rsidR="0013757D">
              <w:rPr>
                <w:rFonts w:cs="Courier New"/>
                <w:color w:val="auto"/>
                <w:sz w:val="22"/>
                <w:szCs w:val="22"/>
              </w:rPr>
              <w:t xml:space="preserve">warrior 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>? 2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>Enter Name          : M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elissa Ng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Enter </w:t>
            </w:r>
            <w:r w:rsidR="00AF1725">
              <w:rPr>
                <w:rFonts w:cs="Courier New"/>
                <w:color w:val="auto"/>
                <w:sz w:val="22"/>
                <w:szCs w:val="22"/>
              </w:rPr>
              <w:t xml:space="preserve">Country 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: M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alaysia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Enter Age          </w:t>
            </w:r>
            <w:r w:rsidR="00AF1725">
              <w:rPr>
                <w:rFonts w:cs="Courier New"/>
                <w:color w:val="auto"/>
                <w:sz w:val="22"/>
                <w:szCs w:val="22"/>
              </w:rPr>
              <w:t xml:space="preserve">   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: 19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Enter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Game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Name  :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Trivia Quiz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Enter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 1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: 85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Enter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 2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: 74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Enter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 3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: 80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>------------------------------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 xml:space="preserve"> 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RESULT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SCORED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>------------------------------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>Name             : M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elissa Ng</w:t>
            </w:r>
          </w:p>
          <w:p w:rsidR="0014237D" w:rsidRPr="00DA79C6" w:rsidRDefault="00AF1725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>
              <w:rPr>
                <w:rFonts w:cs="Courier New"/>
                <w:color w:val="auto"/>
                <w:sz w:val="22"/>
                <w:szCs w:val="22"/>
              </w:rPr>
              <w:t xml:space="preserve">Country </w:t>
            </w:r>
            <w:r w:rsidR="0014237D" w:rsidRPr="00DA79C6">
              <w:rPr>
                <w:rFonts w:cs="Courier New"/>
                <w:color w:val="auto"/>
                <w:sz w:val="22"/>
                <w:szCs w:val="22"/>
              </w:rPr>
              <w:t xml:space="preserve">         :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Malaysia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Age             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 xml:space="preserve">   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>: 19</w:t>
            </w:r>
          </w:p>
          <w:p w:rsidR="0014237D" w:rsidRPr="00DA79C6" w:rsidRDefault="00E87853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>
              <w:rPr>
                <w:rFonts w:cs="Courier New"/>
                <w:color w:val="auto"/>
                <w:sz w:val="22"/>
                <w:szCs w:val="22"/>
              </w:rPr>
              <w:t>Game</w:t>
            </w:r>
            <w:r w:rsidR="0014237D" w:rsidRPr="00DA79C6">
              <w:rPr>
                <w:rFonts w:cs="Courier New"/>
                <w:color w:val="auto"/>
                <w:sz w:val="22"/>
                <w:szCs w:val="22"/>
              </w:rPr>
              <w:t xml:space="preserve"> name  : </w:t>
            </w:r>
            <w:r>
              <w:rPr>
                <w:rFonts w:cs="Courier New"/>
                <w:color w:val="auto"/>
                <w:sz w:val="22"/>
                <w:szCs w:val="22"/>
              </w:rPr>
              <w:t>Trivia Quiz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1  : 85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2  : 74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3  : 80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Status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: </w:t>
            </w:r>
            <w:r w:rsidR="00AC0CEF">
              <w:rPr>
                <w:rFonts w:cs="Courier New"/>
                <w:color w:val="auto"/>
                <w:sz w:val="22"/>
                <w:szCs w:val="22"/>
              </w:rPr>
              <w:t>Great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>Enter Name          : Ali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ana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Enter </w:t>
            </w:r>
            <w:r w:rsidR="00AF1725">
              <w:rPr>
                <w:rFonts w:cs="Courier New"/>
                <w:color w:val="auto"/>
                <w:sz w:val="22"/>
                <w:szCs w:val="22"/>
              </w:rPr>
              <w:t xml:space="preserve">Country 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: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Brunei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Enter Age        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 xml:space="preserve">   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: 20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Enter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Game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Name  :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Trivia Quiz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Enter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Score 1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: 74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Enter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Score 2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: 85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Enter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>Score 3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: 60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>------------------------------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 xml:space="preserve">  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RESULT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SCORED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>------------------------------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>Name             : Ali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ana</w:t>
            </w:r>
          </w:p>
          <w:p w:rsidR="0014237D" w:rsidRPr="00DA79C6" w:rsidRDefault="00AF1725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>
              <w:rPr>
                <w:rFonts w:cs="Courier New"/>
                <w:color w:val="auto"/>
                <w:sz w:val="22"/>
                <w:szCs w:val="22"/>
              </w:rPr>
              <w:t xml:space="preserve">Country </w:t>
            </w:r>
            <w:r w:rsidR="0014237D" w:rsidRPr="00DA79C6">
              <w:rPr>
                <w:rFonts w:cs="Courier New"/>
                <w:color w:val="auto"/>
                <w:sz w:val="22"/>
                <w:szCs w:val="22"/>
              </w:rPr>
              <w:t xml:space="preserve">         :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Brunei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Age          </w:t>
            </w:r>
            <w:r w:rsidR="00E87853">
              <w:rPr>
                <w:rFonts w:cs="Courier New"/>
                <w:color w:val="auto"/>
                <w:sz w:val="22"/>
                <w:szCs w:val="22"/>
              </w:rPr>
              <w:t xml:space="preserve">   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: 20</w:t>
            </w:r>
          </w:p>
          <w:p w:rsidR="0014237D" w:rsidRPr="00DA79C6" w:rsidRDefault="00E87853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>
              <w:rPr>
                <w:rFonts w:cs="Courier New"/>
                <w:color w:val="auto"/>
                <w:sz w:val="22"/>
                <w:szCs w:val="22"/>
              </w:rPr>
              <w:t>Game</w:t>
            </w:r>
            <w:r w:rsidR="0014237D" w:rsidRPr="00DA79C6">
              <w:rPr>
                <w:rFonts w:cs="Courier New"/>
                <w:color w:val="auto"/>
                <w:sz w:val="22"/>
                <w:szCs w:val="22"/>
              </w:rPr>
              <w:t xml:space="preserve"> name  : </w:t>
            </w:r>
            <w:r>
              <w:rPr>
                <w:rFonts w:cs="Courier New"/>
                <w:color w:val="auto"/>
                <w:sz w:val="22"/>
                <w:szCs w:val="22"/>
              </w:rPr>
              <w:t>Trivia Quiz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1  : 74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2  : 85</w:t>
            </w:r>
          </w:p>
          <w:p w:rsidR="0014237D" w:rsidRPr="00DA79C6" w:rsidRDefault="0014237D" w:rsidP="00CB0AEC">
            <w:pPr>
              <w:rPr>
                <w:rFonts w:cs="Courier New"/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Score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3  : 60</w:t>
            </w:r>
          </w:p>
          <w:p w:rsidR="0014237D" w:rsidRPr="00F65115" w:rsidRDefault="0014237D" w:rsidP="00AC0CEF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       </w:t>
            </w:r>
            <w:r w:rsidR="009F6CBC">
              <w:rPr>
                <w:rFonts w:cs="Courier New"/>
                <w:color w:val="auto"/>
                <w:sz w:val="22"/>
                <w:szCs w:val="22"/>
              </w:rPr>
              <w:t>Status</w:t>
            </w:r>
            <w:r w:rsidRPr="00DA79C6">
              <w:rPr>
                <w:rFonts w:cs="Courier New"/>
                <w:color w:val="auto"/>
                <w:sz w:val="22"/>
                <w:szCs w:val="22"/>
              </w:rPr>
              <w:t xml:space="preserve"> : </w:t>
            </w:r>
            <w:r w:rsidR="00AC0CEF">
              <w:rPr>
                <w:rFonts w:cs="Courier New"/>
                <w:color w:val="auto"/>
                <w:sz w:val="22"/>
                <w:szCs w:val="22"/>
              </w:rPr>
              <w:t>Great</w:t>
            </w:r>
          </w:p>
        </w:tc>
      </w:tr>
    </w:tbl>
    <w:p w:rsidR="0014237D" w:rsidRDefault="0014237D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:rsidR="00DA79C6" w:rsidRDefault="00151711" w:rsidP="004F6C80">
      <w:pPr>
        <w:pStyle w:val="ListParagraph"/>
        <w:numPr>
          <w:ilvl w:val="0"/>
          <w:numId w:val="29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4F6C80">
        <w:rPr>
          <w:rFonts w:asciiTheme="minorHAnsi" w:hAnsiTheme="minorHAnsi" w:cs="Courier New"/>
          <w:sz w:val="22"/>
        </w:rPr>
        <w:t xml:space="preserve">Write the codes for member function </w:t>
      </w:r>
      <w:r w:rsidRPr="004F6C80">
        <w:rPr>
          <w:rFonts w:asciiTheme="minorHAnsi" w:hAnsiTheme="minorHAnsi" w:cs="Courier New"/>
          <w:i/>
          <w:sz w:val="22"/>
        </w:rPr>
        <w:t xml:space="preserve">void </w:t>
      </w:r>
      <w:r w:rsidR="00AC0CEF">
        <w:rPr>
          <w:rFonts w:asciiTheme="minorHAnsi" w:hAnsiTheme="minorHAnsi" w:cs="Courier New"/>
          <w:i/>
          <w:sz w:val="22"/>
        </w:rPr>
        <w:t>score</w:t>
      </w:r>
      <w:r w:rsidRPr="004F6C80">
        <w:rPr>
          <w:rFonts w:asciiTheme="minorHAnsi" w:hAnsiTheme="minorHAnsi" w:cs="Courier New"/>
          <w:i/>
          <w:sz w:val="22"/>
        </w:rPr>
        <w:t>_</w:t>
      </w:r>
      <w:r w:rsidR="0013757D">
        <w:rPr>
          <w:rFonts w:asciiTheme="minorHAnsi" w:hAnsiTheme="minorHAnsi" w:cs="Courier New"/>
          <w:i/>
          <w:sz w:val="22"/>
        </w:rPr>
        <w:t>Gained</w:t>
      </w:r>
      <w:r w:rsidRPr="004F6C80">
        <w:rPr>
          <w:rFonts w:asciiTheme="minorHAnsi" w:hAnsiTheme="minorHAnsi" w:cs="Courier New"/>
          <w:i/>
          <w:sz w:val="22"/>
        </w:rPr>
        <w:t>( )</w:t>
      </w:r>
      <w:r w:rsidRPr="004F6C80">
        <w:rPr>
          <w:rFonts w:asciiTheme="minorHAnsi" w:hAnsiTheme="minorHAnsi" w:cs="Courier New"/>
          <w:sz w:val="22"/>
        </w:rPr>
        <w:t xml:space="preserve">that </w:t>
      </w:r>
      <w:r w:rsidR="00DA79C6" w:rsidRPr="004F6C80">
        <w:rPr>
          <w:rFonts w:asciiTheme="minorHAnsi" w:hAnsiTheme="minorHAnsi"/>
          <w:sz w:val="22"/>
          <w:szCs w:val="22"/>
        </w:rPr>
        <w:t xml:space="preserve">prompt and get user input for </w:t>
      </w:r>
      <w:r w:rsidR="00AC0CEF">
        <w:rPr>
          <w:rFonts w:asciiTheme="minorHAnsi" w:hAnsiTheme="minorHAnsi"/>
          <w:i/>
          <w:sz w:val="22"/>
          <w:szCs w:val="22"/>
        </w:rPr>
        <w:t>score</w:t>
      </w:r>
      <w:r w:rsidR="00DA79C6" w:rsidRPr="004F6C80">
        <w:rPr>
          <w:rFonts w:asciiTheme="minorHAnsi" w:hAnsiTheme="minorHAnsi"/>
          <w:i/>
          <w:sz w:val="22"/>
          <w:szCs w:val="22"/>
        </w:rPr>
        <w:t>s</w:t>
      </w:r>
      <w:r w:rsidRPr="004F6C80">
        <w:rPr>
          <w:rFonts w:asciiTheme="minorHAnsi" w:hAnsiTheme="minorHAnsi"/>
          <w:sz w:val="22"/>
          <w:szCs w:val="22"/>
        </w:rPr>
        <w:t xml:space="preserve"> of the </w:t>
      </w:r>
      <w:r w:rsidR="00DA79C6" w:rsidRPr="004F6C80">
        <w:rPr>
          <w:rFonts w:asciiTheme="minorHAnsi" w:hAnsiTheme="minorHAnsi"/>
          <w:sz w:val="22"/>
          <w:szCs w:val="22"/>
        </w:rPr>
        <w:t xml:space="preserve">3 </w:t>
      </w:r>
      <w:r w:rsidR="0013757D">
        <w:rPr>
          <w:rFonts w:asciiTheme="minorHAnsi" w:hAnsiTheme="minorHAnsi"/>
          <w:sz w:val="22"/>
          <w:szCs w:val="22"/>
        </w:rPr>
        <w:t>serie</w:t>
      </w:r>
      <w:r w:rsidR="0013757D" w:rsidRPr="004F6C80">
        <w:rPr>
          <w:rFonts w:asciiTheme="minorHAnsi" w:hAnsiTheme="minorHAnsi"/>
          <w:sz w:val="22"/>
          <w:szCs w:val="22"/>
        </w:rPr>
        <w:t>s</w:t>
      </w:r>
      <w:r w:rsidR="00AC0CEF">
        <w:rPr>
          <w:rFonts w:asciiTheme="minorHAnsi" w:hAnsiTheme="minorHAnsi"/>
          <w:sz w:val="22"/>
          <w:szCs w:val="22"/>
        </w:rPr>
        <w:t xml:space="preserve"> of Quiz</w:t>
      </w:r>
      <w:r w:rsidR="00DA79C6" w:rsidRPr="004F6C80">
        <w:rPr>
          <w:rFonts w:asciiTheme="minorHAnsi" w:hAnsiTheme="minorHAnsi"/>
          <w:sz w:val="22"/>
          <w:szCs w:val="22"/>
        </w:rPr>
        <w:t xml:space="preserve"> (Refer to </w:t>
      </w:r>
      <w:r w:rsidRPr="004F6C80">
        <w:rPr>
          <w:rFonts w:asciiTheme="minorHAnsi" w:hAnsiTheme="minorHAnsi"/>
          <w:sz w:val="22"/>
          <w:szCs w:val="22"/>
        </w:rPr>
        <w:t>sample output screen</w:t>
      </w:r>
      <w:r w:rsidR="00DA79C6" w:rsidRPr="004F6C80">
        <w:rPr>
          <w:rFonts w:asciiTheme="minorHAnsi" w:hAnsiTheme="minorHAnsi"/>
          <w:sz w:val="22"/>
          <w:szCs w:val="22"/>
        </w:rPr>
        <w:t>. Use a for-loop).</w:t>
      </w:r>
    </w:p>
    <w:p w:rsidR="0013757D" w:rsidRDefault="0013757D" w:rsidP="0013757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:rsidR="00DA79C6" w:rsidRDefault="004F6C80" w:rsidP="004F6C80">
      <w:pPr>
        <w:pStyle w:val="ListParagraph"/>
        <w:numPr>
          <w:ilvl w:val="0"/>
          <w:numId w:val="29"/>
        </w:numPr>
        <w:tabs>
          <w:tab w:val="left" w:pos="360"/>
        </w:tabs>
        <w:ind w:left="360"/>
        <w:jc w:val="both"/>
        <w:rPr>
          <w:rFonts w:asciiTheme="minorHAnsi" w:hAnsiTheme="minorHAnsi"/>
          <w:sz w:val="22"/>
          <w:szCs w:val="22"/>
        </w:rPr>
      </w:pPr>
      <w:r w:rsidRPr="004F6C80">
        <w:rPr>
          <w:rFonts w:asciiTheme="minorHAnsi" w:hAnsiTheme="minorHAnsi"/>
          <w:sz w:val="22"/>
          <w:szCs w:val="22"/>
        </w:rPr>
        <w:t xml:space="preserve">For the </w:t>
      </w:r>
      <w:r w:rsidRPr="000B44AD">
        <w:rPr>
          <w:rFonts w:asciiTheme="minorHAnsi" w:hAnsiTheme="minorHAnsi"/>
          <w:i/>
          <w:sz w:val="22"/>
          <w:szCs w:val="22"/>
        </w:rPr>
        <w:t>void average</w:t>
      </w:r>
      <w:r w:rsidR="0013757D">
        <w:rPr>
          <w:rFonts w:asciiTheme="minorHAnsi" w:hAnsiTheme="minorHAnsi"/>
          <w:i/>
          <w:sz w:val="22"/>
          <w:szCs w:val="22"/>
        </w:rPr>
        <w:t>_Val</w:t>
      </w:r>
      <w:r w:rsidRPr="000B44AD">
        <w:rPr>
          <w:rFonts w:asciiTheme="minorHAnsi" w:hAnsiTheme="minorHAnsi"/>
          <w:i/>
          <w:sz w:val="22"/>
          <w:szCs w:val="22"/>
        </w:rPr>
        <w:t xml:space="preserve"> ( )</w:t>
      </w:r>
      <w:r>
        <w:rPr>
          <w:rFonts w:asciiTheme="minorHAnsi" w:hAnsiTheme="minorHAnsi"/>
          <w:sz w:val="22"/>
          <w:szCs w:val="22"/>
        </w:rPr>
        <w:t xml:space="preserve"> function</w:t>
      </w:r>
      <w:r w:rsidRPr="004F6C80">
        <w:rPr>
          <w:rFonts w:asciiTheme="minorHAnsi" w:hAnsiTheme="minorHAnsi"/>
          <w:sz w:val="22"/>
          <w:szCs w:val="22"/>
        </w:rPr>
        <w:t xml:space="preserve">; you must </w:t>
      </w:r>
      <w:r>
        <w:rPr>
          <w:rFonts w:asciiTheme="minorHAnsi" w:hAnsiTheme="minorHAnsi"/>
          <w:sz w:val="22"/>
          <w:szCs w:val="22"/>
        </w:rPr>
        <w:t xml:space="preserve">declare appropriate variables, define total calculation and </w:t>
      </w:r>
      <w:r w:rsidRPr="004F6C80">
        <w:rPr>
          <w:rFonts w:asciiTheme="minorHAnsi" w:hAnsiTheme="minorHAnsi"/>
          <w:sz w:val="22"/>
          <w:szCs w:val="22"/>
        </w:rPr>
        <w:t>c</w:t>
      </w:r>
      <w:r w:rsidR="00DA79C6" w:rsidRPr="004F6C80">
        <w:rPr>
          <w:rFonts w:asciiTheme="minorHAnsi" w:hAnsiTheme="minorHAnsi"/>
          <w:sz w:val="22"/>
          <w:szCs w:val="22"/>
        </w:rPr>
        <w:t xml:space="preserve">alculate </w:t>
      </w:r>
      <w:r w:rsidR="00DA79C6" w:rsidRPr="004F6C80">
        <w:rPr>
          <w:rFonts w:asciiTheme="minorHAnsi" w:hAnsiTheme="minorHAnsi"/>
          <w:i/>
          <w:sz w:val="22"/>
          <w:szCs w:val="22"/>
        </w:rPr>
        <w:t>average</w:t>
      </w:r>
      <w:r w:rsidR="00DA79C6" w:rsidRPr="004F6C80">
        <w:rPr>
          <w:rFonts w:asciiTheme="minorHAnsi" w:hAnsiTheme="minorHAnsi"/>
          <w:sz w:val="22"/>
          <w:szCs w:val="22"/>
        </w:rPr>
        <w:t xml:space="preserve"> </w:t>
      </w:r>
      <w:r w:rsidR="0013757D">
        <w:rPr>
          <w:rFonts w:asciiTheme="minorHAnsi" w:hAnsiTheme="minorHAnsi"/>
          <w:sz w:val="22"/>
          <w:szCs w:val="22"/>
        </w:rPr>
        <w:t xml:space="preserve">value </w:t>
      </w:r>
      <w:r w:rsidR="00DA79C6" w:rsidRPr="004F6C80">
        <w:rPr>
          <w:rFonts w:asciiTheme="minorHAnsi" w:hAnsiTheme="minorHAnsi"/>
          <w:sz w:val="22"/>
          <w:szCs w:val="22"/>
        </w:rPr>
        <w:t xml:space="preserve">based on </w:t>
      </w:r>
      <w:r w:rsidR="00AC0CEF">
        <w:rPr>
          <w:rFonts w:asciiTheme="minorHAnsi" w:hAnsiTheme="minorHAnsi"/>
          <w:sz w:val="22"/>
          <w:szCs w:val="22"/>
        </w:rPr>
        <w:t xml:space="preserve">the </w:t>
      </w:r>
      <w:r w:rsidR="00DA79C6" w:rsidRPr="004F6C80">
        <w:rPr>
          <w:rFonts w:asciiTheme="minorHAnsi" w:hAnsiTheme="minorHAnsi"/>
          <w:sz w:val="22"/>
          <w:szCs w:val="22"/>
        </w:rPr>
        <w:t xml:space="preserve">3 </w:t>
      </w:r>
      <w:r w:rsidR="0013757D" w:rsidRPr="0013757D">
        <w:rPr>
          <w:rFonts w:asciiTheme="minorHAnsi" w:hAnsiTheme="minorHAnsi"/>
          <w:color w:val="000000" w:themeColor="text1"/>
          <w:sz w:val="22"/>
          <w:szCs w:val="22"/>
        </w:rPr>
        <w:t>series</w:t>
      </w:r>
      <w:r w:rsidR="00AC0CEF">
        <w:rPr>
          <w:rFonts w:asciiTheme="minorHAnsi" w:hAnsiTheme="minorHAnsi"/>
          <w:sz w:val="22"/>
          <w:szCs w:val="22"/>
        </w:rPr>
        <w:t xml:space="preserve"> of Quiz</w:t>
      </w:r>
      <w:r w:rsidR="00DA79C6" w:rsidRPr="004F6C80">
        <w:rPr>
          <w:rFonts w:asciiTheme="minorHAnsi" w:hAnsiTheme="minorHAnsi"/>
          <w:sz w:val="22"/>
          <w:szCs w:val="22"/>
        </w:rPr>
        <w:t xml:space="preserve">. Call function </w:t>
      </w:r>
      <w:r w:rsidR="00DA79C6" w:rsidRPr="004F6C80">
        <w:rPr>
          <w:rFonts w:asciiTheme="minorHAnsi" w:hAnsiTheme="minorHAnsi"/>
          <w:b/>
          <w:sz w:val="22"/>
          <w:szCs w:val="22"/>
        </w:rPr>
        <w:t>set_</w:t>
      </w:r>
      <w:r w:rsidR="00AC0CEF">
        <w:rPr>
          <w:rFonts w:asciiTheme="minorHAnsi" w:hAnsiTheme="minorHAnsi"/>
          <w:b/>
          <w:sz w:val="22"/>
          <w:szCs w:val="22"/>
        </w:rPr>
        <w:t>status</w:t>
      </w:r>
      <w:r w:rsidR="00DA79C6" w:rsidRPr="004F6C80">
        <w:rPr>
          <w:rFonts w:asciiTheme="minorHAnsi" w:hAnsiTheme="minorHAnsi"/>
          <w:b/>
          <w:sz w:val="22"/>
          <w:szCs w:val="22"/>
        </w:rPr>
        <w:t xml:space="preserve">(…), </w:t>
      </w:r>
      <w:r w:rsidR="00DA79C6" w:rsidRPr="004F6C80">
        <w:rPr>
          <w:rFonts w:asciiTheme="minorHAnsi" w:hAnsiTheme="minorHAnsi"/>
          <w:sz w:val="22"/>
          <w:szCs w:val="22"/>
        </w:rPr>
        <w:t xml:space="preserve">passing </w:t>
      </w:r>
      <w:r w:rsidR="00DA79C6" w:rsidRPr="004F6C80">
        <w:rPr>
          <w:rFonts w:asciiTheme="minorHAnsi" w:hAnsiTheme="minorHAnsi"/>
          <w:i/>
          <w:sz w:val="22"/>
          <w:szCs w:val="22"/>
        </w:rPr>
        <w:t>average</w:t>
      </w:r>
      <w:r w:rsidR="00DA79C6" w:rsidRPr="004F6C80">
        <w:rPr>
          <w:rFonts w:asciiTheme="minorHAnsi" w:hAnsiTheme="minorHAnsi"/>
          <w:sz w:val="22"/>
          <w:szCs w:val="22"/>
        </w:rPr>
        <w:t xml:space="preserve"> as parameter. </w:t>
      </w:r>
    </w:p>
    <w:p w:rsidR="0013757D" w:rsidRPr="004F6C80" w:rsidRDefault="0013757D" w:rsidP="0013757D">
      <w:pPr>
        <w:pStyle w:val="ListParagraph"/>
        <w:tabs>
          <w:tab w:val="left" w:pos="360"/>
        </w:tabs>
        <w:ind w:left="360"/>
        <w:jc w:val="both"/>
        <w:rPr>
          <w:rFonts w:asciiTheme="minorHAnsi" w:hAnsiTheme="minorHAnsi"/>
          <w:sz w:val="22"/>
          <w:szCs w:val="22"/>
        </w:rPr>
      </w:pPr>
    </w:p>
    <w:p w:rsidR="00DA79C6" w:rsidRDefault="00596CC2" w:rsidP="00596CC2">
      <w:pPr>
        <w:numPr>
          <w:ilvl w:val="0"/>
          <w:numId w:val="29"/>
        </w:numPr>
        <w:spacing w:after="0" w:line="240" w:lineRule="auto"/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Refer to the sample output screen, write the codes for </w:t>
      </w:r>
      <w:r w:rsidRPr="000B44AD">
        <w:rPr>
          <w:i/>
          <w:color w:val="auto"/>
          <w:sz w:val="22"/>
          <w:szCs w:val="22"/>
        </w:rPr>
        <w:t>void display</w:t>
      </w:r>
      <w:r w:rsidR="0013757D">
        <w:rPr>
          <w:i/>
          <w:color w:val="auto"/>
          <w:sz w:val="22"/>
          <w:szCs w:val="22"/>
        </w:rPr>
        <w:t>_result</w:t>
      </w:r>
      <w:r w:rsidRPr="000B44AD">
        <w:rPr>
          <w:i/>
          <w:color w:val="auto"/>
          <w:sz w:val="22"/>
          <w:szCs w:val="22"/>
        </w:rPr>
        <w:t>( )</w:t>
      </w:r>
      <w:r>
        <w:rPr>
          <w:color w:val="auto"/>
          <w:sz w:val="22"/>
          <w:szCs w:val="22"/>
        </w:rPr>
        <w:t xml:space="preserve"> function </w:t>
      </w:r>
      <w:r w:rsidR="00DA79C6" w:rsidRPr="00596CC2">
        <w:rPr>
          <w:color w:val="auto"/>
          <w:sz w:val="22"/>
          <w:szCs w:val="22"/>
        </w:rPr>
        <w:t>to</w:t>
      </w:r>
      <w:r w:rsidR="00DA79C6" w:rsidRPr="00151711">
        <w:rPr>
          <w:color w:val="auto"/>
          <w:sz w:val="22"/>
          <w:szCs w:val="22"/>
        </w:rPr>
        <w:t xml:space="preserve"> display the </w:t>
      </w:r>
      <w:r w:rsidR="0013757D">
        <w:rPr>
          <w:color w:val="auto"/>
          <w:sz w:val="22"/>
          <w:szCs w:val="22"/>
        </w:rPr>
        <w:t>warrior</w:t>
      </w:r>
      <w:r w:rsidR="00DA79C6" w:rsidRPr="00151711">
        <w:rPr>
          <w:color w:val="auto"/>
          <w:sz w:val="22"/>
          <w:szCs w:val="22"/>
        </w:rPr>
        <w:t xml:space="preserve">’s result </w:t>
      </w:r>
      <w:r w:rsidR="00AC0CEF">
        <w:rPr>
          <w:color w:val="auto"/>
          <w:sz w:val="22"/>
          <w:szCs w:val="22"/>
        </w:rPr>
        <w:t xml:space="preserve">scored </w:t>
      </w:r>
      <w:r w:rsidR="00DA79C6" w:rsidRPr="00151711">
        <w:rPr>
          <w:color w:val="auto"/>
          <w:sz w:val="22"/>
          <w:szCs w:val="22"/>
        </w:rPr>
        <w:t>details (</w:t>
      </w:r>
      <w:r w:rsidR="00DA79C6" w:rsidRPr="00151711">
        <w:rPr>
          <w:i/>
          <w:color w:val="auto"/>
          <w:sz w:val="22"/>
          <w:szCs w:val="22"/>
        </w:rPr>
        <w:t>name</w:t>
      </w:r>
      <w:r w:rsidR="00DA79C6" w:rsidRPr="00151711">
        <w:rPr>
          <w:color w:val="auto"/>
          <w:sz w:val="22"/>
          <w:szCs w:val="22"/>
        </w:rPr>
        <w:t xml:space="preserve">, </w:t>
      </w:r>
      <w:r w:rsidR="00AF1725">
        <w:rPr>
          <w:i/>
          <w:color w:val="auto"/>
          <w:sz w:val="22"/>
          <w:szCs w:val="22"/>
        </w:rPr>
        <w:t>country</w:t>
      </w:r>
      <w:r w:rsidR="00DA79C6" w:rsidRPr="00151711">
        <w:rPr>
          <w:color w:val="auto"/>
          <w:sz w:val="22"/>
          <w:szCs w:val="22"/>
        </w:rPr>
        <w:t xml:space="preserve">, </w:t>
      </w:r>
      <w:r w:rsidR="00DA79C6" w:rsidRPr="00151711">
        <w:rPr>
          <w:i/>
          <w:color w:val="auto"/>
          <w:sz w:val="22"/>
          <w:szCs w:val="22"/>
        </w:rPr>
        <w:t>age</w:t>
      </w:r>
      <w:r w:rsidR="00DA79C6" w:rsidRPr="00151711">
        <w:rPr>
          <w:color w:val="auto"/>
          <w:sz w:val="22"/>
          <w:szCs w:val="22"/>
        </w:rPr>
        <w:t xml:space="preserve">, </w:t>
      </w:r>
      <w:r w:rsidR="00AC0CEF">
        <w:rPr>
          <w:i/>
          <w:color w:val="auto"/>
          <w:sz w:val="22"/>
          <w:szCs w:val="22"/>
        </w:rPr>
        <w:t>game</w:t>
      </w:r>
      <w:r w:rsidR="00DA79C6" w:rsidRPr="00151711">
        <w:rPr>
          <w:i/>
          <w:color w:val="auto"/>
          <w:sz w:val="22"/>
          <w:szCs w:val="22"/>
        </w:rPr>
        <w:t>_name</w:t>
      </w:r>
      <w:r w:rsidR="00DA79C6" w:rsidRPr="00151711">
        <w:rPr>
          <w:color w:val="auto"/>
          <w:sz w:val="22"/>
          <w:szCs w:val="22"/>
        </w:rPr>
        <w:t xml:space="preserve">, </w:t>
      </w:r>
      <w:r w:rsidR="0062793E">
        <w:rPr>
          <w:color w:val="auto"/>
          <w:sz w:val="22"/>
          <w:szCs w:val="22"/>
        </w:rPr>
        <w:t xml:space="preserve">scores for the 3 </w:t>
      </w:r>
      <w:r w:rsidR="0013757D" w:rsidRPr="0013757D">
        <w:rPr>
          <w:color w:val="000000" w:themeColor="text1"/>
          <w:sz w:val="22"/>
          <w:szCs w:val="22"/>
        </w:rPr>
        <w:t>series</w:t>
      </w:r>
      <w:r w:rsidR="00AC0CEF" w:rsidRPr="00AC0CEF">
        <w:rPr>
          <w:color w:val="auto"/>
          <w:sz w:val="22"/>
          <w:szCs w:val="22"/>
        </w:rPr>
        <w:t xml:space="preserve"> of Quiz</w:t>
      </w:r>
      <w:r w:rsidR="00DA79C6" w:rsidRPr="00AC0CEF">
        <w:rPr>
          <w:color w:val="auto"/>
          <w:sz w:val="22"/>
          <w:szCs w:val="22"/>
        </w:rPr>
        <w:t xml:space="preserve"> </w:t>
      </w:r>
      <w:r w:rsidR="00DA79C6" w:rsidRPr="00151711">
        <w:rPr>
          <w:color w:val="auto"/>
          <w:sz w:val="22"/>
          <w:szCs w:val="22"/>
        </w:rPr>
        <w:t xml:space="preserve">and </w:t>
      </w:r>
      <w:r w:rsidR="0062793E">
        <w:rPr>
          <w:i/>
          <w:color w:val="auto"/>
          <w:sz w:val="22"/>
          <w:szCs w:val="22"/>
        </w:rPr>
        <w:t>status</w:t>
      </w:r>
      <w:r w:rsidR="00DA79C6" w:rsidRPr="00151711">
        <w:rPr>
          <w:color w:val="auto"/>
          <w:sz w:val="22"/>
          <w:szCs w:val="22"/>
        </w:rPr>
        <w:t>).</w:t>
      </w:r>
    </w:p>
    <w:p w:rsidR="0013757D" w:rsidRDefault="0013757D" w:rsidP="0013757D">
      <w:pPr>
        <w:spacing w:after="0" w:line="240" w:lineRule="auto"/>
        <w:ind w:left="360"/>
        <w:jc w:val="both"/>
        <w:rPr>
          <w:color w:val="auto"/>
          <w:sz w:val="22"/>
          <w:szCs w:val="22"/>
        </w:rPr>
      </w:pPr>
    </w:p>
    <w:p w:rsidR="00BC0830" w:rsidRPr="00151711" w:rsidRDefault="00BC0830" w:rsidP="00596CC2">
      <w:pPr>
        <w:numPr>
          <w:ilvl w:val="0"/>
          <w:numId w:val="29"/>
        </w:numPr>
        <w:spacing w:after="0" w:line="240" w:lineRule="auto"/>
        <w:ind w:left="36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 </w:t>
      </w:r>
      <w:r w:rsidRPr="00BC0830">
        <w:rPr>
          <w:i/>
          <w:color w:val="auto"/>
          <w:sz w:val="22"/>
          <w:szCs w:val="22"/>
        </w:rPr>
        <w:t>main ( ),</w:t>
      </w:r>
      <w:r>
        <w:rPr>
          <w:color w:val="auto"/>
          <w:sz w:val="22"/>
          <w:szCs w:val="22"/>
        </w:rPr>
        <w:t xml:space="preserve"> prepare these appropriate codes:</w:t>
      </w:r>
    </w:p>
    <w:p w:rsidR="00DA79C6" w:rsidRPr="00151711" w:rsidRDefault="00DA79C6" w:rsidP="00DA79C6">
      <w:pPr>
        <w:numPr>
          <w:ilvl w:val="0"/>
          <w:numId w:val="23"/>
        </w:numPr>
        <w:tabs>
          <w:tab w:val="clear" w:pos="2220"/>
          <w:tab w:val="num" w:pos="1440"/>
        </w:tabs>
        <w:spacing w:after="0" w:line="240" w:lineRule="auto"/>
        <w:ind w:left="1440" w:hanging="720"/>
        <w:jc w:val="both"/>
        <w:rPr>
          <w:color w:val="auto"/>
          <w:sz w:val="22"/>
          <w:szCs w:val="22"/>
        </w:rPr>
      </w:pPr>
      <w:r w:rsidRPr="00151711">
        <w:rPr>
          <w:color w:val="auto"/>
          <w:sz w:val="22"/>
          <w:szCs w:val="22"/>
        </w:rPr>
        <w:t xml:space="preserve">Get user input on how many </w:t>
      </w:r>
      <w:r w:rsidR="0013757D">
        <w:rPr>
          <w:color w:val="auto"/>
          <w:sz w:val="22"/>
          <w:szCs w:val="22"/>
        </w:rPr>
        <w:t>warrior</w:t>
      </w:r>
      <w:r w:rsidR="0013757D" w:rsidRPr="00151711">
        <w:rPr>
          <w:color w:val="auto"/>
          <w:sz w:val="22"/>
          <w:szCs w:val="22"/>
        </w:rPr>
        <w:t>’s</w:t>
      </w:r>
      <w:r w:rsidRPr="00151711">
        <w:rPr>
          <w:color w:val="auto"/>
          <w:sz w:val="22"/>
          <w:szCs w:val="22"/>
        </w:rPr>
        <w:t xml:space="preserve"> data to be entered.</w:t>
      </w:r>
      <w:r w:rsidRPr="00151711">
        <w:rPr>
          <w:b/>
          <w:bCs/>
          <w:color w:val="auto"/>
          <w:sz w:val="22"/>
          <w:szCs w:val="22"/>
        </w:rPr>
        <w:t xml:space="preserve"> </w:t>
      </w:r>
      <w:r w:rsidRPr="00151711">
        <w:rPr>
          <w:b/>
          <w:bCs/>
          <w:color w:val="auto"/>
          <w:sz w:val="22"/>
          <w:szCs w:val="22"/>
        </w:rPr>
        <w:tab/>
      </w:r>
      <w:r w:rsidRPr="00151711">
        <w:rPr>
          <w:b/>
          <w:bCs/>
          <w:color w:val="auto"/>
          <w:sz w:val="22"/>
          <w:szCs w:val="22"/>
        </w:rPr>
        <w:tab/>
      </w:r>
    </w:p>
    <w:p w:rsidR="00DA79C6" w:rsidRPr="00151711" w:rsidRDefault="00DA79C6" w:rsidP="00DA79C6">
      <w:pPr>
        <w:numPr>
          <w:ilvl w:val="0"/>
          <w:numId w:val="23"/>
        </w:numPr>
        <w:tabs>
          <w:tab w:val="clear" w:pos="2220"/>
          <w:tab w:val="num" w:pos="1440"/>
        </w:tabs>
        <w:spacing w:after="0" w:line="240" w:lineRule="auto"/>
        <w:ind w:left="1440" w:hanging="720"/>
        <w:jc w:val="both"/>
        <w:rPr>
          <w:color w:val="auto"/>
          <w:sz w:val="22"/>
          <w:szCs w:val="22"/>
        </w:rPr>
      </w:pPr>
      <w:r w:rsidRPr="00151711">
        <w:rPr>
          <w:color w:val="auto"/>
          <w:sz w:val="22"/>
          <w:szCs w:val="22"/>
        </w:rPr>
        <w:t xml:space="preserve">Declare an object </w:t>
      </w:r>
      <w:r w:rsidR="0013757D">
        <w:rPr>
          <w:b/>
          <w:color w:val="auto"/>
          <w:sz w:val="22"/>
          <w:szCs w:val="22"/>
        </w:rPr>
        <w:t>TV</w:t>
      </w:r>
      <w:r w:rsidRPr="00151711">
        <w:rPr>
          <w:color w:val="auto"/>
          <w:sz w:val="22"/>
          <w:szCs w:val="22"/>
        </w:rPr>
        <w:t xml:space="preserve"> of class </w:t>
      </w:r>
      <w:r w:rsidR="0013757D">
        <w:rPr>
          <w:b/>
          <w:color w:val="auto"/>
          <w:sz w:val="22"/>
          <w:szCs w:val="22"/>
        </w:rPr>
        <w:t>Trivia</w:t>
      </w:r>
      <w:r w:rsidRPr="00151711">
        <w:rPr>
          <w:b/>
          <w:color w:val="auto"/>
          <w:sz w:val="22"/>
          <w:szCs w:val="22"/>
        </w:rPr>
        <w:t>.</w:t>
      </w:r>
      <w:r w:rsidRPr="00151711">
        <w:rPr>
          <w:b/>
          <w:color w:val="auto"/>
          <w:sz w:val="22"/>
          <w:szCs w:val="22"/>
        </w:rPr>
        <w:tab/>
      </w:r>
      <w:r w:rsidRPr="00151711">
        <w:rPr>
          <w:b/>
          <w:color w:val="auto"/>
          <w:sz w:val="22"/>
          <w:szCs w:val="22"/>
        </w:rPr>
        <w:tab/>
      </w:r>
      <w:r w:rsidRPr="00151711">
        <w:rPr>
          <w:b/>
          <w:color w:val="auto"/>
          <w:sz w:val="22"/>
          <w:szCs w:val="22"/>
        </w:rPr>
        <w:tab/>
      </w:r>
      <w:r w:rsidRPr="00151711">
        <w:rPr>
          <w:b/>
          <w:color w:val="auto"/>
          <w:sz w:val="22"/>
          <w:szCs w:val="22"/>
        </w:rPr>
        <w:tab/>
      </w:r>
    </w:p>
    <w:p w:rsidR="00DA79C6" w:rsidRPr="00151711" w:rsidRDefault="00DA79C6" w:rsidP="00DA79C6">
      <w:pPr>
        <w:numPr>
          <w:ilvl w:val="0"/>
          <w:numId w:val="23"/>
        </w:numPr>
        <w:tabs>
          <w:tab w:val="clear" w:pos="2220"/>
          <w:tab w:val="num" w:pos="1440"/>
        </w:tabs>
        <w:spacing w:after="0" w:line="240" w:lineRule="auto"/>
        <w:ind w:left="1440" w:hanging="720"/>
        <w:jc w:val="both"/>
        <w:rPr>
          <w:color w:val="auto"/>
          <w:sz w:val="22"/>
          <w:szCs w:val="22"/>
        </w:rPr>
      </w:pPr>
      <w:r w:rsidRPr="00151711">
        <w:rPr>
          <w:color w:val="auto"/>
          <w:sz w:val="22"/>
          <w:szCs w:val="22"/>
        </w:rPr>
        <w:t xml:space="preserve">Declare a pointer object </w:t>
      </w:r>
      <w:r w:rsidR="0013757D">
        <w:rPr>
          <w:b/>
          <w:color w:val="auto"/>
          <w:sz w:val="22"/>
          <w:szCs w:val="22"/>
        </w:rPr>
        <w:t>TV</w:t>
      </w:r>
      <w:r w:rsidRPr="00151711">
        <w:rPr>
          <w:b/>
          <w:color w:val="auto"/>
          <w:sz w:val="22"/>
          <w:szCs w:val="22"/>
        </w:rPr>
        <w:t>1</w:t>
      </w:r>
      <w:r w:rsidRPr="00151711">
        <w:rPr>
          <w:color w:val="auto"/>
          <w:sz w:val="22"/>
          <w:szCs w:val="22"/>
        </w:rPr>
        <w:t xml:space="preserve"> of class </w:t>
      </w:r>
      <w:r w:rsidR="0013757D">
        <w:rPr>
          <w:b/>
          <w:color w:val="auto"/>
          <w:sz w:val="22"/>
          <w:szCs w:val="22"/>
        </w:rPr>
        <w:t>Trivia</w:t>
      </w:r>
      <w:r w:rsidRPr="00151711">
        <w:rPr>
          <w:color w:val="auto"/>
          <w:sz w:val="22"/>
          <w:szCs w:val="22"/>
        </w:rPr>
        <w:t>.</w:t>
      </w:r>
      <w:r w:rsidRPr="00151711">
        <w:rPr>
          <w:color w:val="auto"/>
          <w:sz w:val="22"/>
          <w:szCs w:val="22"/>
        </w:rPr>
        <w:tab/>
      </w:r>
      <w:r w:rsidRPr="00151711">
        <w:rPr>
          <w:color w:val="auto"/>
          <w:sz w:val="22"/>
          <w:szCs w:val="22"/>
        </w:rPr>
        <w:tab/>
      </w:r>
      <w:r w:rsidRPr="00151711">
        <w:rPr>
          <w:color w:val="auto"/>
          <w:sz w:val="22"/>
          <w:szCs w:val="22"/>
        </w:rPr>
        <w:tab/>
      </w:r>
    </w:p>
    <w:p w:rsidR="00DA79C6" w:rsidRPr="00151711" w:rsidRDefault="00DA79C6" w:rsidP="00DA79C6">
      <w:pPr>
        <w:numPr>
          <w:ilvl w:val="0"/>
          <w:numId w:val="23"/>
        </w:numPr>
        <w:tabs>
          <w:tab w:val="clear" w:pos="2220"/>
          <w:tab w:val="num" w:pos="1440"/>
        </w:tabs>
        <w:spacing w:after="0" w:line="240" w:lineRule="auto"/>
        <w:ind w:left="1440" w:hanging="720"/>
        <w:jc w:val="both"/>
        <w:rPr>
          <w:color w:val="auto"/>
          <w:sz w:val="22"/>
          <w:szCs w:val="22"/>
        </w:rPr>
      </w:pPr>
      <w:r w:rsidRPr="00151711">
        <w:rPr>
          <w:b/>
          <w:bCs/>
          <w:color w:val="auto"/>
          <w:sz w:val="22"/>
          <w:szCs w:val="22"/>
        </w:rPr>
        <w:t xml:space="preserve">Make pointer </w:t>
      </w:r>
      <w:r w:rsidR="0013757D">
        <w:rPr>
          <w:b/>
          <w:color w:val="auto"/>
          <w:sz w:val="22"/>
          <w:szCs w:val="22"/>
        </w:rPr>
        <w:t>TV</w:t>
      </w:r>
      <w:r w:rsidRPr="00151711">
        <w:rPr>
          <w:b/>
          <w:color w:val="auto"/>
          <w:sz w:val="22"/>
          <w:szCs w:val="22"/>
        </w:rPr>
        <w:t xml:space="preserve">1 </w:t>
      </w:r>
      <w:r w:rsidRPr="00151711">
        <w:rPr>
          <w:color w:val="auto"/>
          <w:sz w:val="22"/>
          <w:szCs w:val="22"/>
        </w:rPr>
        <w:t>point to object</w:t>
      </w:r>
      <w:r w:rsidRPr="00151711">
        <w:rPr>
          <w:b/>
          <w:color w:val="auto"/>
          <w:sz w:val="22"/>
          <w:szCs w:val="22"/>
        </w:rPr>
        <w:t xml:space="preserve"> </w:t>
      </w:r>
      <w:r w:rsidR="0013757D">
        <w:rPr>
          <w:b/>
          <w:color w:val="auto"/>
          <w:sz w:val="22"/>
          <w:szCs w:val="22"/>
        </w:rPr>
        <w:t>TV</w:t>
      </w:r>
      <w:r w:rsidRPr="00151711">
        <w:rPr>
          <w:b/>
          <w:color w:val="auto"/>
          <w:sz w:val="22"/>
          <w:szCs w:val="22"/>
        </w:rPr>
        <w:t>.</w:t>
      </w:r>
      <w:r w:rsidRPr="00151711">
        <w:rPr>
          <w:b/>
          <w:color w:val="auto"/>
          <w:sz w:val="22"/>
          <w:szCs w:val="22"/>
        </w:rPr>
        <w:tab/>
      </w:r>
      <w:r w:rsidRPr="00151711">
        <w:rPr>
          <w:b/>
          <w:color w:val="auto"/>
          <w:sz w:val="22"/>
          <w:szCs w:val="22"/>
        </w:rPr>
        <w:tab/>
      </w:r>
      <w:r w:rsidRPr="00151711">
        <w:rPr>
          <w:b/>
          <w:color w:val="auto"/>
          <w:sz w:val="22"/>
          <w:szCs w:val="22"/>
        </w:rPr>
        <w:tab/>
      </w:r>
      <w:r w:rsidRPr="00151711">
        <w:rPr>
          <w:b/>
          <w:color w:val="auto"/>
          <w:sz w:val="22"/>
          <w:szCs w:val="22"/>
        </w:rPr>
        <w:tab/>
      </w:r>
    </w:p>
    <w:p w:rsidR="00DA79C6" w:rsidRPr="00151711" w:rsidRDefault="00DA79C6" w:rsidP="00DA79C6">
      <w:pPr>
        <w:spacing w:after="0" w:line="240" w:lineRule="auto"/>
        <w:ind w:left="1440"/>
        <w:jc w:val="both"/>
        <w:rPr>
          <w:color w:val="auto"/>
          <w:sz w:val="22"/>
          <w:szCs w:val="22"/>
        </w:rPr>
      </w:pPr>
      <w:r w:rsidRPr="00151711">
        <w:rPr>
          <w:b/>
          <w:color w:val="auto"/>
          <w:sz w:val="22"/>
          <w:szCs w:val="22"/>
        </w:rPr>
        <w:t>[</w:t>
      </w:r>
      <w:r w:rsidRPr="00151711">
        <w:rPr>
          <w:color w:val="auto"/>
          <w:sz w:val="22"/>
          <w:szCs w:val="22"/>
        </w:rPr>
        <w:t>Hint: use</w:t>
      </w:r>
      <w:r w:rsidRPr="00151711">
        <w:rPr>
          <w:b/>
          <w:color w:val="auto"/>
          <w:sz w:val="22"/>
          <w:szCs w:val="22"/>
        </w:rPr>
        <w:t xml:space="preserve"> address </w:t>
      </w:r>
      <w:r w:rsidRPr="00151711">
        <w:rPr>
          <w:color w:val="auto"/>
          <w:sz w:val="22"/>
          <w:szCs w:val="22"/>
        </w:rPr>
        <w:t>of object</w:t>
      </w:r>
      <w:r w:rsidRPr="00151711">
        <w:rPr>
          <w:b/>
          <w:color w:val="auto"/>
          <w:sz w:val="22"/>
          <w:szCs w:val="22"/>
        </w:rPr>
        <w:t xml:space="preserve"> </w:t>
      </w:r>
      <w:r w:rsidR="0013757D">
        <w:rPr>
          <w:b/>
          <w:color w:val="auto"/>
          <w:sz w:val="22"/>
          <w:szCs w:val="22"/>
        </w:rPr>
        <w:t>TV</w:t>
      </w:r>
      <w:r w:rsidRPr="00151711">
        <w:rPr>
          <w:b/>
          <w:color w:val="auto"/>
          <w:sz w:val="22"/>
          <w:szCs w:val="22"/>
        </w:rPr>
        <w:t>]</w:t>
      </w:r>
      <w:r w:rsidR="0062793E">
        <w:rPr>
          <w:b/>
          <w:color w:val="auto"/>
          <w:sz w:val="22"/>
          <w:szCs w:val="22"/>
        </w:rPr>
        <w:t xml:space="preserve"> </w:t>
      </w:r>
    </w:p>
    <w:p w:rsidR="0013757D" w:rsidRDefault="00DA79C6" w:rsidP="00DA79C6">
      <w:pPr>
        <w:numPr>
          <w:ilvl w:val="0"/>
          <w:numId w:val="23"/>
        </w:numPr>
        <w:tabs>
          <w:tab w:val="clear" w:pos="2220"/>
          <w:tab w:val="num" w:pos="1440"/>
        </w:tabs>
        <w:spacing w:after="0" w:line="240" w:lineRule="auto"/>
        <w:ind w:left="1440" w:hanging="720"/>
        <w:jc w:val="both"/>
        <w:rPr>
          <w:color w:val="auto"/>
          <w:sz w:val="22"/>
          <w:szCs w:val="22"/>
        </w:rPr>
      </w:pPr>
      <w:r w:rsidRPr="00151711">
        <w:rPr>
          <w:color w:val="auto"/>
          <w:sz w:val="22"/>
          <w:szCs w:val="22"/>
        </w:rPr>
        <w:t xml:space="preserve">Using a for-loop that loops a number of times </w:t>
      </w:r>
      <w:r w:rsidR="0013757D">
        <w:rPr>
          <w:color w:val="auto"/>
          <w:sz w:val="22"/>
          <w:szCs w:val="22"/>
        </w:rPr>
        <w:t xml:space="preserve">start </w:t>
      </w:r>
      <w:r w:rsidRPr="00151711">
        <w:rPr>
          <w:color w:val="auto"/>
          <w:sz w:val="22"/>
          <w:szCs w:val="22"/>
        </w:rPr>
        <w:t>from 1</w:t>
      </w:r>
      <w:r w:rsidRPr="00151711">
        <w:rPr>
          <w:color w:val="auto"/>
          <w:sz w:val="22"/>
          <w:szCs w:val="22"/>
          <w:vertAlign w:val="superscript"/>
        </w:rPr>
        <w:t>st</w:t>
      </w:r>
      <w:r w:rsidR="0013757D">
        <w:rPr>
          <w:color w:val="auto"/>
          <w:sz w:val="22"/>
          <w:szCs w:val="22"/>
        </w:rPr>
        <w:t xml:space="preserve"> input</w:t>
      </w:r>
    </w:p>
    <w:p w:rsidR="00DA79C6" w:rsidRPr="0013757D" w:rsidRDefault="00DA79C6" w:rsidP="0013757D">
      <w:pPr>
        <w:numPr>
          <w:ilvl w:val="0"/>
          <w:numId w:val="22"/>
        </w:numPr>
        <w:tabs>
          <w:tab w:val="clear" w:pos="1800"/>
          <w:tab w:val="num" w:pos="1440"/>
        </w:tabs>
        <w:spacing w:after="0" w:line="240" w:lineRule="auto"/>
        <w:ind w:left="1440" w:hanging="720"/>
        <w:jc w:val="both"/>
        <w:rPr>
          <w:b/>
          <w:color w:val="auto"/>
        </w:rPr>
      </w:pPr>
      <w:r w:rsidRPr="0013757D">
        <w:rPr>
          <w:color w:val="auto"/>
          <w:sz w:val="22"/>
          <w:szCs w:val="22"/>
        </w:rPr>
        <w:t xml:space="preserve">Call </w:t>
      </w:r>
      <w:r w:rsidRPr="0013757D">
        <w:rPr>
          <w:b/>
          <w:color w:val="auto"/>
          <w:sz w:val="22"/>
          <w:szCs w:val="22"/>
        </w:rPr>
        <w:t>set</w:t>
      </w:r>
      <w:r w:rsidR="0013757D">
        <w:rPr>
          <w:b/>
          <w:color w:val="auto"/>
          <w:sz w:val="22"/>
          <w:szCs w:val="22"/>
        </w:rPr>
        <w:t>Participant</w:t>
      </w:r>
      <w:r w:rsidRPr="0013757D">
        <w:rPr>
          <w:b/>
          <w:color w:val="auto"/>
          <w:sz w:val="22"/>
          <w:szCs w:val="22"/>
        </w:rPr>
        <w:t>( )</w:t>
      </w:r>
      <w:r w:rsidRPr="0013757D">
        <w:rPr>
          <w:color w:val="auto"/>
          <w:sz w:val="22"/>
          <w:szCs w:val="22"/>
        </w:rPr>
        <w:t xml:space="preserve">, </w:t>
      </w:r>
      <w:r w:rsidR="0062793E" w:rsidRPr="0013757D">
        <w:rPr>
          <w:b/>
          <w:color w:val="auto"/>
          <w:sz w:val="22"/>
          <w:szCs w:val="22"/>
        </w:rPr>
        <w:t>score</w:t>
      </w:r>
      <w:r w:rsidRPr="0013757D">
        <w:rPr>
          <w:b/>
          <w:color w:val="auto"/>
          <w:sz w:val="22"/>
          <w:szCs w:val="22"/>
        </w:rPr>
        <w:t>_</w:t>
      </w:r>
      <w:r w:rsidR="0013757D">
        <w:rPr>
          <w:b/>
          <w:color w:val="auto"/>
          <w:sz w:val="22"/>
          <w:szCs w:val="22"/>
        </w:rPr>
        <w:t>Gained</w:t>
      </w:r>
      <w:r w:rsidRPr="0013757D">
        <w:rPr>
          <w:b/>
          <w:color w:val="auto"/>
          <w:sz w:val="22"/>
          <w:szCs w:val="22"/>
        </w:rPr>
        <w:t>( )</w:t>
      </w:r>
      <w:r w:rsidRPr="0013757D">
        <w:rPr>
          <w:color w:val="auto"/>
          <w:sz w:val="22"/>
          <w:szCs w:val="22"/>
        </w:rPr>
        <w:t xml:space="preserve">, </w:t>
      </w:r>
      <w:r w:rsidRPr="0013757D">
        <w:rPr>
          <w:b/>
          <w:color w:val="auto"/>
          <w:sz w:val="22"/>
          <w:szCs w:val="22"/>
        </w:rPr>
        <w:t>average</w:t>
      </w:r>
      <w:r w:rsidR="0013757D">
        <w:rPr>
          <w:b/>
          <w:color w:val="auto"/>
          <w:sz w:val="22"/>
          <w:szCs w:val="22"/>
        </w:rPr>
        <w:t>_Val</w:t>
      </w:r>
      <w:r w:rsidRPr="0013757D">
        <w:rPr>
          <w:b/>
          <w:color w:val="auto"/>
          <w:sz w:val="22"/>
          <w:szCs w:val="22"/>
        </w:rPr>
        <w:t>( )</w:t>
      </w:r>
      <w:r w:rsidRPr="0013757D">
        <w:rPr>
          <w:color w:val="auto"/>
          <w:sz w:val="22"/>
          <w:szCs w:val="22"/>
        </w:rPr>
        <w:t xml:space="preserve"> and </w:t>
      </w:r>
      <w:r w:rsidRPr="0013757D">
        <w:rPr>
          <w:b/>
          <w:color w:val="auto"/>
          <w:sz w:val="22"/>
          <w:szCs w:val="22"/>
        </w:rPr>
        <w:t>display</w:t>
      </w:r>
      <w:r w:rsidR="0013757D">
        <w:rPr>
          <w:b/>
          <w:color w:val="auto"/>
          <w:sz w:val="22"/>
          <w:szCs w:val="22"/>
        </w:rPr>
        <w:t>_result</w:t>
      </w:r>
      <w:r w:rsidRPr="0013757D">
        <w:rPr>
          <w:b/>
          <w:color w:val="auto"/>
          <w:sz w:val="22"/>
          <w:szCs w:val="22"/>
        </w:rPr>
        <w:t xml:space="preserve">( ) </w:t>
      </w:r>
      <w:r w:rsidRPr="0013757D">
        <w:rPr>
          <w:color w:val="auto"/>
          <w:sz w:val="22"/>
          <w:szCs w:val="22"/>
        </w:rPr>
        <w:t xml:space="preserve">using pointer </w:t>
      </w:r>
      <w:r w:rsidR="0013757D">
        <w:rPr>
          <w:b/>
          <w:color w:val="auto"/>
          <w:sz w:val="22"/>
          <w:szCs w:val="22"/>
        </w:rPr>
        <w:t>TV</w:t>
      </w:r>
      <w:r w:rsidRPr="0013757D">
        <w:rPr>
          <w:b/>
          <w:color w:val="auto"/>
          <w:sz w:val="22"/>
          <w:szCs w:val="22"/>
        </w:rPr>
        <w:t>1</w:t>
      </w:r>
      <w:r w:rsidRPr="0013757D">
        <w:rPr>
          <w:color w:val="auto"/>
          <w:sz w:val="22"/>
          <w:szCs w:val="22"/>
        </w:rPr>
        <w:t>.</w:t>
      </w:r>
      <w:r w:rsidRPr="0013757D">
        <w:rPr>
          <w:color w:val="auto"/>
        </w:rPr>
        <w:tab/>
      </w:r>
    </w:p>
    <w:p w:rsidR="00DA79C6" w:rsidRPr="00DA79C6" w:rsidRDefault="00DA79C6" w:rsidP="00DA79C6">
      <w:pPr>
        <w:spacing w:after="0" w:line="240" w:lineRule="auto"/>
        <w:rPr>
          <w:b/>
          <w:color w:val="auto"/>
        </w:rPr>
      </w:pPr>
    </w:p>
    <w:p w:rsidR="00DA79C6" w:rsidRPr="00DA79C6" w:rsidRDefault="00DA79C6" w:rsidP="00DA79C6">
      <w:pPr>
        <w:spacing w:after="0" w:line="240" w:lineRule="auto"/>
        <w:rPr>
          <w:rFonts w:ascii="Arial" w:hAnsi="Arial" w:cs="Arial"/>
          <w:b/>
          <w:color w:val="auto"/>
          <w:sz w:val="20"/>
        </w:rPr>
      </w:pPr>
    </w:p>
    <w:p w:rsidR="00B31162" w:rsidRPr="00F7280D" w:rsidRDefault="00B31162" w:rsidP="0017475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</w:t>
      </w:r>
      <w:r w:rsidR="004D2160">
        <w:rPr>
          <w:rFonts w:asciiTheme="minorHAnsi" w:hAnsiTheme="minorHAnsi" w:cs="Times New Roman"/>
          <w:b/>
          <w:sz w:val="22"/>
        </w:rPr>
        <w:t>3</w:t>
      </w:r>
      <w:r w:rsidRPr="00F7280D">
        <w:rPr>
          <w:rFonts w:asciiTheme="minorHAnsi" w:hAnsiTheme="minorHAnsi" w:cs="Times New Roman"/>
          <w:b/>
          <w:sz w:val="22"/>
        </w:rPr>
        <w:t xml:space="preserve"> </w:t>
      </w:r>
    </w:p>
    <w:p w:rsidR="00C361A6" w:rsidRDefault="00C361A6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Arial" w:hAnsi="Arial" w:cs="Arial"/>
          <w:sz w:val="22"/>
          <w:szCs w:val="24"/>
        </w:rPr>
      </w:pPr>
    </w:p>
    <w:p w:rsidR="005E30A4" w:rsidRPr="005E30A4" w:rsidRDefault="00EE38CB" w:rsidP="005E30A4">
      <w:pPr>
        <w:spacing w:line="240" w:lineRule="auto"/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a) </w:t>
      </w:r>
      <w:r w:rsidR="005E30A4" w:rsidRPr="005E30A4">
        <w:rPr>
          <w:rFonts w:cs="Arial"/>
          <w:color w:val="000000" w:themeColor="text1"/>
          <w:sz w:val="22"/>
          <w:szCs w:val="22"/>
        </w:rPr>
        <w:t>Write a complete program based on the information given below.</w:t>
      </w:r>
    </w:p>
    <w:p w:rsidR="005E30A4" w:rsidRPr="00EE38CB" w:rsidRDefault="005E30A4" w:rsidP="00EE38CB">
      <w:pPr>
        <w:pStyle w:val="ListParagraph"/>
        <w:numPr>
          <w:ilvl w:val="0"/>
          <w:numId w:val="37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E38CB">
        <w:rPr>
          <w:rFonts w:asciiTheme="majorHAnsi" w:hAnsiTheme="majorHAnsi" w:cs="Arial"/>
          <w:color w:val="000000" w:themeColor="text1"/>
          <w:sz w:val="22"/>
          <w:szCs w:val="22"/>
        </w:rPr>
        <w:t xml:space="preserve">Create a class </w:t>
      </w:r>
      <w:r w:rsidR="001106C4" w:rsidRPr="00EE38CB">
        <w:rPr>
          <w:rFonts w:asciiTheme="majorHAnsi" w:hAnsiTheme="majorHAnsi" w:cs="Arial"/>
          <w:color w:val="000000" w:themeColor="text1"/>
          <w:sz w:val="22"/>
          <w:szCs w:val="22"/>
        </w:rPr>
        <w:t xml:space="preserve">for Insurance Agent data </w:t>
      </w:r>
      <w:r w:rsidRPr="00EE38CB">
        <w:rPr>
          <w:rFonts w:asciiTheme="majorHAnsi" w:hAnsiTheme="majorHAnsi" w:cs="Arial"/>
          <w:color w:val="000000" w:themeColor="text1"/>
          <w:sz w:val="22"/>
          <w:szCs w:val="22"/>
        </w:rPr>
        <w:t xml:space="preserve">called </w:t>
      </w:r>
      <w:r w:rsidR="00F16FC8" w:rsidRPr="00EE38CB">
        <w:rPr>
          <w:rFonts w:asciiTheme="majorHAnsi" w:hAnsiTheme="majorHAnsi" w:cs="Arial"/>
          <w:b/>
          <w:color w:val="000000" w:themeColor="text1"/>
          <w:sz w:val="22"/>
          <w:szCs w:val="22"/>
        </w:rPr>
        <w:t>Increment</w:t>
      </w:r>
      <w:r w:rsidRPr="00EE38CB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:rsidR="00EE38CB" w:rsidRPr="00EE38CB" w:rsidRDefault="005E30A4" w:rsidP="00EE38CB">
      <w:pPr>
        <w:pStyle w:val="ListParagraph"/>
        <w:numPr>
          <w:ilvl w:val="0"/>
          <w:numId w:val="37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 xml:space="preserve">Data member (set to private): </w:t>
      </w:r>
      <w:r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>name(char</w:t>
      </w:r>
      <w:r w:rsidR="0092569C"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[]</w:t>
      </w:r>
      <w:r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), </w:t>
      </w:r>
      <w:r w:rsidR="00C84D29" w:rsidRPr="00EE38CB">
        <w:rPr>
          <w:rFonts w:asciiTheme="minorHAnsi" w:hAnsiTheme="minorHAnsi" w:cs="Courier New"/>
          <w:b/>
          <w:color w:val="000000" w:themeColor="text1"/>
          <w:sz w:val="22"/>
          <w:szCs w:val="22"/>
        </w:rPr>
        <w:t>Sc_Point</w:t>
      </w:r>
      <w:r w:rsidR="00C84D29"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(float) </w:t>
      </w: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 xml:space="preserve">and </w:t>
      </w:r>
      <w:r w:rsidR="00F8070D"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>rating</w:t>
      </w:r>
      <w:r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>(char)</w:t>
      </w:r>
      <w:r w:rsidR="00EE38CB"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. </w:t>
      </w:r>
    </w:p>
    <w:p w:rsidR="005E30A4" w:rsidRPr="00EE38CB" w:rsidRDefault="005E30A4" w:rsidP="00EE38CB">
      <w:pPr>
        <w:pStyle w:val="ListParagraph"/>
        <w:numPr>
          <w:ilvl w:val="0"/>
          <w:numId w:val="37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>Member function: declare the member function in the class.</w:t>
      </w:r>
    </w:p>
    <w:p w:rsidR="005E30A4" w:rsidRPr="005E30A4" w:rsidRDefault="0092569C" w:rsidP="005E30A4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char* </w:t>
      </w:r>
      <w:r w:rsidR="005E30A4" w:rsidRPr="005E30A4">
        <w:rPr>
          <w:rFonts w:asciiTheme="minorHAnsi" w:hAnsiTheme="minorHAnsi" w:cs="Arial"/>
          <w:b/>
          <w:color w:val="000000" w:themeColor="text1"/>
          <w:sz w:val="22"/>
          <w:szCs w:val="22"/>
        </w:rPr>
        <w:t>set_name()</w:t>
      </w:r>
    </w:p>
    <w:p w:rsidR="005E30A4" w:rsidRPr="005E30A4" w:rsidRDefault="005E30A4" w:rsidP="005E30A4">
      <w:pPr>
        <w:numPr>
          <w:ilvl w:val="0"/>
          <w:numId w:val="35"/>
        </w:num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5E30A4">
        <w:rPr>
          <w:rFonts w:cs="Arial"/>
          <w:color w:val="000000" w:themeColor="text1"/>
          <w:sz w:val="22"/>
          <w:szCs w:val="22"/>
        </w:rPr>
        <w:t>Get name from user and set the value to name.</w:t>
      </w:r>
    </w:p>
    <w:p w:rsidR="005E30A4" w:rsidRPr="005E30A4" w:rsidRDefault="005E30A4" w:rsidP="005E30A4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E30A4">
        <w:rPr>
          <w:rFonts w:asciiTheme="minorHAnsi" w:hAnsiTheme="minorHAnsi" w:cs="Arial"/>
          <w:b/>
          <w:color w:val="000000" w:themeColor="text1"/>
          <w:sz w:val="22"/>
          <w:szCs w:val="22"/>
        </w:rPr>
        <w:t>float set</w:t>
      </w:r>
      <w:r w:rsidRPr="00C84D29">
        <w:rPr>
          <w:rFonts w:asciiTheme="minorHAnsi" w:hAnsiTheme="minorHAnsi" w:cs="Arial"/>
          <w:b/>
          <w:color w:val="000000" w:themeColor="text1"/>
          <w:sz w:val="22"/>
          <w:szCs w:val="22"/>
        </w:rPr>
        <w:t>_</w:t>
      </w:r>
      <w:r w:rsidR="00C84D29" w:rsidRPr="00C84D29">
        <w:rPr>
          <w:rFonts w:asciiTheme="minorHAnsi" w:hAnsiTheme="minorHAnsi" w:cs="Courier New"/>
          <w:b/>
          <w:color w:val="000000" w:themeColor="text1"/>
          <w:sz w:val="22"/>
          <w:szCs w:val="22"/>
        </w:rPr>
        <w:t xml:space="preserve"> Sc_Point</w:t>
      </w:r>
      <w:r w:rsidR="00C84D29" w:rsidRPr="00C84D2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C84D29">
        <w:rPr>
          <w:rFonts w:asciiTheme="minorHAnsi" w:hAnsiTheme="minorHAnsi" w:cs="Arial"/>
          <w:b/>
          <w:color w:val="000000" w:themeColor="text1"/>
          <w:sz w:val="22"/>
          <w:szCs w:val="22"/>
        </w:rPr>
        <w:t>()</w:t>
      </w:r>
    </w:p>
    <w:p w:rsidR="005E30A4" w:rsidRPr="005E30A4" w:rsidRDefault="005E30A4" w:rsidP="005E30A4">
      <w:pPr>
        <w:numPr>
          <w:ilvl w:val="0"/>
          <w:numId w:val="35"/>
        </w:num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5E30A4">
        <w:rPr>
          <w:rFonts w:cs="Arial"/>
          <w:color w:val="000000" w:themeColor="text1"/>
          <w:sz w:val="22"/>
          <w:szCs w:val="22"/>
        </w:rPr>
        <w:t xml:space="preserve">Get the </w:t>
      </w:r>
      <w:r w:rsidR="00C84D29">
        <w:rPr>
          <w:rFonts w:cs="Arial"/>
          <w:color w:val="000000" w:themeColor="text1"/>
          <w:sz w:val="22"/>
          <w:szCs w:val="22"/>
        </w:rPr>
        <w:t xml:space="preserve">Score Point </w:t>
      </w:r>
      <w:r w:rsidRPr="005E30A4">
        <w:rPr>
          <w:rFonts w:cs="Arial"/>
          <w:color w:val="000000" w:themeColor="text1"/>
          <w:sz w:val="22"/>
          <w:szCs w:val="22"/>
        </w:rPr>
        <w:t xml:space="preserve">from the user and set the value to </w:t>
      </w:r>
      <w:r w:rsidR="00C84D29" w:rsidRPr="00C84D29">
        <w:rPr>
          <w:rFonts w:cs="Courier New"/>
          <w:color w:val="000000" w:themeColor="text1"/>
          <w:sz w:val="22"/>
          <w:szCs w:val="22"/>
        </w:rPr>
        <w:t>Sc_Point</w:t>
      </w:r>
      <w:r w:rsidRPr="005E30A4">
        <w:rPr>
          <w:rFonts w:cs="Arial"/>
          <w:color w:val="000000" w:themeColor="text1"/>
          <w:sz w:val="22"/>
          <w:szCs w:val="22"/>
        </w:rPr>
        <w:t>.</w:t>
      </w:r>
    </w:p>
    <w:p w:rsidR="005E30A4" w:rsidRPr="005E30A4" w:rsidRDefault="005E30A4" w:rsidP="005E30A4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5E30A4">
        <w:rPr>
          <w:rFonts w:asciiTheme="minorHAnsi" w:hAnsiTheme="minorHAnsi" w:cs="Arial"/>
          <w:b/>
          <w:color w:val="000000" w:themeColor="text1"/>
          <w:sz w:val="22"/>
          <w:szCs w:val="22"/>
        </w:rPr>
        <w:t>float set_</w:t>
      </w:r>
      <w:r w:rsidR="00C84D29">
        <w:rPr>
          <w:rFonts w:asciiTheme="minorHAnsi" w:hAnsiTheme="minorHAnsi" w:cs="Arial"/>
          <w:b/>
          <w:color w:val="000000" w:themeColor="text1"/>
          <w:sz w:val="22"/>
          <w:szCs w:val="22"/>
        </w:rPr>
        <w:t>rating</w:t>
      </w:r>
      <w:r w:rsidRPr="005E30A4">
        <w:rPr>
          <w:rFonts w:asciiTheme="minorHAnsi" w:hAnsiTheme="minorHAnsi" w:cs="Arial"/>
          <w:b/>
          <w:color w:val="000000" w:themeColor="text1"/>
          <w:sz w:val="22"/>
          <w:szCs w:val="22"/>
        </w:rPr>
        <w:t>()</w:t>
      </w:r>
    </w:p>
    <w:p w:rsidR="005E30A4" w:rsidRPr="005E30A4" w:rsidRDefault="005E30A4" w:rsidP="005E30A4">
      <w:pPr>
        <w:numPr>
          <w:ilvl w:val="0"/>
          <w:numId w:val="35"/>
        </w:num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 w:rsidRPr="005E30A4">
        <w:rPr>
          <w:rFonts w:cs="Arial"/>
          <w:color w:val="000000" w:themeColor="text1"/>
          <w:sz w:val="22"/>
          <w:szCs w:val="22"/>
        </w:rPr>
        <w:t xml:space="preserve">Calculate the </w:t>
      </w:r>
      <w:r w:rsidR="00C84D29">
        <w:rPr>
          <w:rFonts w:cs="Arial"/>
          <w:color w:val="000000" w:themeColor="text1"/>
          <w:sz w:val="22"/>
          <w:szCs w:val="22"/>
        </w:rPr>
        <w:t>Rating</w:t>
      </w:r>
      <w:r w:rsidRPr="005E30A4">
        <w:rPr>
          <w:rFonts w:cs="Arial"/>
          <w:color w:val="000000" w:themeColor="text1"/>
          <w:sz w:val="22"/>
          <w:szCs w:val="22"/>
        </w:rPr>
        <w:t xml:space="preserve"> based on the following data.</w:t>
      </w:r>
    </w:p>
    <w:p w:rsidR="005E30A4" w:rsidRPr="005E30A4" w:rsidRDefault="00C84D29" w:rsidP="005E30A4">
      <w:pPr>
        <w:numPr>
          <w:ilvl w:val="1"/>
          <w:numId w:val="35"/>
        </w:num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Score Point</w:t>
      </w:r>
      <w:r w:rsidR="005E30A4" w:rsidRPr="005E30A4">
        <w:rPr>
          <w:rFonts w:cs="Arial"/>
          <w:color w:val="000000" w:themeColor="text1"/>
          <w:sz w:val="22"/>
          <w:szCs w:val="22"/>
        </w:rPr>
        <w:t xml:space="preserve"> 3.00 to 4.00 = </w:t>
      </w:r>
      <w:r>
        <w:rPr>
          <w:rFonts w:cs="Arial"/>
          <w:color w:val="000000" w:themeColor="text1"/>
          <w:sz w:val="22"/>
          <w:szCs w:val="22"/>
        </w:rPr>
        <w:t>rating</w:t>
      </w:r>
      <w:r w:rsidR="005E30A4" w:rsidRPr="005E30A4">
        <w:rPr>
          <w:rFonts w:cs="Arial"/>
          <w:color w:val="000000" w:themeColor="text1"/>
          <w:sz w:val="22"/>
          <w:szCs w:val="22"/>
        </w:rPr>
        <w:t xml:space="preserve"> ‘A’.</w:t>
      </w:r>
    </w:p>
    <w:p w:rsidR="005E30A4" w:rsidRPr="005E30A4" w:rsidRDefault="00C84D29" w:rsidP="005E30A4">
      <w:pPr>
        <w:numPr>
          <w:ilvl w:val="1"/>
          <w:numId w:val="35"/>
        </w:num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Score Point</w:t>
      </w:r>
      <w:r w:rsidR="005E30A4" w:rsidRPr="005E30A4">
        <w:rPr>
          <w:rFonts w:cs="Arial"/>
          <w:color w:val="000000" w:themeColor="text1"/>
          <w:sz w:val="22"/>
          <w:szCs w:val="22"/>
        </w:rPr>
        <w:t xml:space="preserve"> 2.00 to 2.99 = </w:t>
      </w:r>
      <w:r>
        <w:rPr>
          <w:rFonts w:cs="Arial"/>
          <w:color w:val="000000" w:themeColor="text1"/>
          <w:sz w:val="22"/>
          <w:szCs w:val="22"/>
        </w:rPr>
        <w:t>rating</w:t>
      </w:r>
      <w:r w:rsidR="005E30A4" w:rsidRPr="005E30A4">
        <w:rPr>
          <w:rFonts w:cs="Arial"/>
          <w:color w:val="000000" w:themeColor="text1"/>
          <w:sz w:val="22"/>
          <w:szCs w:val="22"/>
        </w:rPr>
        <w:t xml:space="preserve"> ‘B’.</w:t>
      </w:r>
    </w:p>
    <w:p w:rsidR="005E30A4" w:rsidRPr="005E30A4" w:rsidRDefault="00C84D29" w:rsidP="005E30A4">
      <w:pPr>
        <w:numPr>
          <w:ilvl w:val="1"/>
          <w:numId w:val="35"/>
        </w:numPr>
        <w:spacing w:after="0" w:line="240" w:lineRule="auto"/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Score Point</w:t>
      </w:r>
      <w:r w:rsidR="005E30A4" w:rsidRPr="005E30A4">
        <w:rPr>
          <w:rFonts w:cs="Arial"/>
          <w:color w:val="000000" w:themeColor="text1"/>
          <w:sz w:val="22"/>
          <w:szCs w:val="22"/>
        </w:rPr>
        <w:t xml:space="preserve"> 0.00 to 1.99 = </w:t>
      </w:r>
      <w:r>
        <w:rPr>
          <w:rFonts w:cs="Arial"/>
          <w:color w:val="000000" w:themeColor="text1"/>
          <w:sz w:val="22"/>
          <w:szCs w:val="22"/>
        </w:rPr>
        <w:t>rating</w:t>
      </w:r>
      <w:r w:rsidR="005E30A4" w:rsidRPr="005E30A4">
        <w:rPr>
          <w:rFonts w:cs="Arial"/>
          <w:color w:val="000000" w:themeColor="text1"/>
          <w:sz w:val="22"/>
          <w:szCs w:val="22"/>
        </w:rPr>
        <w:t xml:space="preserve"> ‘F’.</w:t>
      </w:r>
    </w:p>
    <w:p w:rsidR="005E30A4" w:rsidRPr="00EE38CB" w:rsidRDefault="005E30A4" w:rsidP="00EE38CB">
      <w:pPr>
        <w:pStyle w:val="ListParagraph"/>
        <w:numPr>
          <w:ilvl w:val="0"/>
          <w:numId w:val="38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 xml:space="preserve">Create an object called </w:t>
      </w:r>
      <w:r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>M</w:t>
      </w: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 xml:space="preserve"> in </w:t>
      </w:r>
      <w:r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>main()</w:t>
      </w: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 xml:space="preserve"> function.</w:t>
      </w:r>
    </w:p>
    <w:p w:rsidR="005E30A4" w:rsidRPr="00EE38CB" w:rsidRDefault="005E30A4" w:rsidP="00EE38CB">
      <w:pPr>
        <w:pStyle w:val="ListParagraph"/>
        <w:numPr>
          <w:ilvl w:val="0"/>
          <w:numId w:val="39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 xml:space="preserve">Call all the three functions from </w:t>
      </w:r>
      <w:r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>main()</w:t>
      </w: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5E30A4" w:rsidRDefault="005E30A4" w:rsidP="00EE38CB">
      <w:pPr>
        <w:pStyle w:val="ListParagraph"/>
        <w:numPr>
          <w:ilvl w:val="0"/>
          <w:numId w:val="40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 xml:space="preserve">Print the name, </w:t>
      </w:r>
      <w:r w:rsidR="00C84D29" w:rsidRPr="00EE38CB">
        <w:rPr>
          <w:rFonts w:asciiTheme="minorHAnsi" w:hAnsiTheme="minorHAnsi" w:cs="Courier New"/>
          <w:color w:val="000000" w:themeColor="text1"/>
          <w:sz w:val="22"/>
          <w:szCs w:val="22"/>
        </w:rPr>
        <w:t>Sc_Point</w:t>
      </w: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 xml:space="preserve"> and </w:t>
      </w:r>
      <w:r w:rsidR="00C84D29" w:rsidRPr="00EE38CB">
        <w:rPr>
          <w:rFonts w:asciiTheme="minorHAnsi" w:hAnsiTheme="minorHAnsi" w:cs="Arial"/>
          <w:color w:val="000000" w:themeColor="text1"/>
          <w:sz w:val="22"/>
          <w:szCs w:val="22"/>
        </w:rPr>
        <w:t>rating</w:t>
      </w: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 xml:space="preserve"> in </w:t>
      </w:r>
      <w:r w:rsidRPr="00EE38CB">
        <w:rPr>
          <w:rFonts w:asciiTheme="minorHAnsi" w:hAnsiTheme="minorHAnsi" w:cs="Arial"/>
          <w:b/>
          <w:color w:val="000000" w:themeColor="text1"/>
          <w:sz w:val="22"/>
          <w:szCs w:val="22"/>
        </w:rPr>
        <w:t>main()</w:t>
      </w:r>
      <w:r w:rsidRPr="00EE38CB">
        <w:rPr>
          <w:rFonts w:asciiTheme="minorHAnsi" w:hAnsiTheme="minorHAnsi" w:cs="Arial"/>
          <w:color w:val="000000" w:themeColor="text1"/>
          <w:sz w:val="22"/>
          <w:szCs w:val="22"/>
        </w:rPr>
        <w:t xml:space="preserve"> function.</w:t>
      </w:r>
    </w:p>
    <w:p w:rsidR="00A60B06" w:rsidRDefault="00A60B06" w:rsidP="00A60B06">
      <w:pPr>
        <w:jc w:val="both"/>
        <w:rPr>
          <w:rFonts w:cs="Arial"/>
          <w:color w:val="000000" w:themeColor="text1"/>
          <w:sz w:val="22"/>
          <w:szCs w:val="22"/>
        </w:rPr>
      </w:pPr>
    </w:p>
    <w:p w:rsidR="00A60B06" w:rsidRPr="00A60B06" w:rsidRDefault="00A60B06" w:rsidP="00A60B06">
      <w:pPr>
        <w:jc w:val="both"/>
        <w:rPr>
          <w:rFonts w:cs="Arial"/>
          <w:color w:val="000000" w:themeColor="text1"/>
          <w:sz w:val="22"/>
          <w:szCs w:val="22"/>
        </w:rPr>
      </w:pPr>
    </w:p>
    <w:p w:rsidR="00EE38CB" w:rsidRPr="00EE38CB" w:rsidRDefault="00EE38CB" w:rsidP="00EE38CB">
      <w:pPr>
        <w:pStyle w:val="ListParagraph"/>
        <w:ind w:left="1440"/>
        <w:jc w:val="both"/>
        <w:rPr>
          <w:rFonts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1984" w:type="dxa"/>
        <w:tblLook w:val="04A0" w:firstRow="1" w:lastRow="0" w:firstColumn="1" w:lastColumn="0" w:noHBand="0" w:noVBand="1"/>
      </w:tblPr>
      <w:tblGrid>
        <w:gridCol w:w="5670"/>
      </w:tblGrid>
      <w:tr w:rsidR="00923AA4" w:rsidTr="00923AA4">
        <w:trPr>
          <w:trHeight w:val="576"/>
        </w:trPr>
        <w:tc>
          <w:tcPr>
            <w:tcW w:w="5670" w:type="dxa"/>
            <w:shd w:val="clear" w:color="auto" w:fill="262626" w:themeFill="text1" w:themeFillTint="D9"/>
            <w:vAlign w:val="center"/>
          </w:tcPr>
          <w:p w:rsidR="00923AA4" w:rsidRPr="004703CC" w:rsidRDefault="00923AA4" w:rsidP="00CB0AEC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923AA4" w:rsidTr="00923AA4">
        <w:trPr>
          <w:trHeight w:val="1008"/>
        </w:trPr>
        <w:tc>
          <w:tcPr>
            <w:tcW w:w="5670" w:type="dxa"/>
          </w:tcPr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lastRenderedPageBreak/>
              <w:t>===================================</w:t>
            </w:r>
          </w:p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         </w:t>
            </w:r>
            <w:r w:rsidR="00417A63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AGENT</w:t>
            </w: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 INFORMATION</w:t>
            </w:r>
          </w:p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===================================</w:t>
            </w:r>
          </w:p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Enter </w:t>
            </w:r>
            <w:r w:rsidR="00417A63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N</w:t>
            </w: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ame  : </w:t>
            </w:r>
            <w:r w:rsidR="00417A63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Jane</w:t>
            </w:r>
          </w:p>
          <w:p w:rsidR="00923AA4" w:rsidRPr="00923AA4" w:rsidRDefault="00417A63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Score Point</w:t>
            </w:r>
            <w:r w:rsidR="00923AA4"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 : 3.33</w:t>
            </w:r>
          </w:p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</w:p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===================================</w:t>
            </w:r>
          </w:p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            </w:t>
            </w:r>
            <w:r w:rsidR="00417A63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INCREMENT</w:t>
            </w: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 SLIP</w:t>
            </w:r>
          </w:p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===================================</w:t>
            </w:r>
          </w:p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Name      </w:t>
            </w:r>
            <w:r w:rsidR="00417A63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          </w:t>
            </w: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: </w:t>
            </w:r>
            <w:r w:rsidR="00417A63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Jane</w:t>
            </w:r>
          </w:p>
          <w:p w:rsidR="00923AA4" w:rsidRPr="00923AA4" w:rsidRDefault="00417A63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Point Awarded</w:t>
            </w:r>
            <w:r w:rsidR="00923AA4"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       : 3.33</w:t>
            </w:r>
          </w:p>
          <w:p w:rsidR="00923AA4" w:rsidRPr="00923AA4" w:rsidRDefault="00C84D29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Rating</w:t>
            </w:r>
            <w:r w:rsidR="00923AA4"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    </w:t>
            </w:r>
            <w:r w:rsidR="00417A63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 xml:space="preserve">          </w:t>
            </w:r>
            <w:r w:rsidR="00923AA4"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: A</w:t>
            </w:r>
          </w:p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</w:p>
          <w:p w:rsidR="00923AA4" w:rsidRPr="00923AA4" w:rsidRDefault="00923AA4" w:rsidP="00923AA4">
            <w:pPr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</w:pPr>
            <w:r w:rsidRPr="00923AA4">
              <w:rPr>
                <w:rFonts w:ascii="Courier New" w:hAnsi="Courier New" w:cs="Courier New"/>
                <w:b/>
                <w:color w:val="000000" w:themeColor="text1"/>
                <w:sz w:val="20"/>
                <w:szCs w:val="18"/>
              </w:rPr>
              <w:t>Press any key to continue</w:t>
            </w:r>
          </w:p>
          <w:p w:rsidR="00923AA4" w:rsidRPr="00923AA4" w:rsidRDefault="00923AA4" w:rsidP="00CB0AEC">
            <w:pPr>
              <w:spacing w:line="360" w:lineRule="auto"/>
              <w:rPr>
                <w:b/>
                <w:color w:val="000000" w:themeColor="text1"/>
                <w:sz w:val="20"/>
                <w:szCs w:val="22"/>
              </w:rPr>
            </w:pPr>
          </w:p>
        </w:tc>
      </w:tr>
    </w:tbl>
    <w:p w:rsidR="00971353" w:rsidRDefault="00971353" w:rsidP="001D4148">
      <w:pPr>
        <w:spacing w:line="240" w:lineRule="auto"/>
        <w:rPr>
          <w:rFonts w:ascii="Courier New" w:hAnsi="Courier New" w:cs="Courier New"/>
          <w:b/>
          <w:color w:val="auto"/>
          <w:sz w:val="22"/>
        </w:rPr>
      </w:pPr>
    </w:p>
    <w:p w:rsidR="005F2031" w:rsidRDefault="00EE38CB" w:rsidP="005F2031">
      <w:pPr>
        <w:rPr>
          <w:rFonts w:cs="Arial"/>
          <w:color w:val="000000" w:themeColor="text1"/>
          <w:sz w:val="22"/>
          <w:szCs w:val="22"/>
        </w:rPr>
      </w:pPr>
      <w:r w:rsidRPr="00EE38CB">
        <w:rPr>
          <w:rFonts w:cs="Courier New"/>
          <w:color w:val="auto"/>
          <w:sz w:val="22"/>
        </w:rPr>
        <w:t xml:space="preserve">b) </w:t>
      </w:r>
      <w:r>
        <w:rPr>
          <w:rFonts w:cs="Courier New"/>
          <w:color w:val="auto"/>
          <w:sz w:val="22"/>
        </w:rPr>
        <w:t xml:space="preserve"> </w:t>
      </w:r>
      <w:r w:rsidR="005F2031" w:rsidRPr="005F2031">
        <w:rPr>
          <w:rFonts w:cs="Arial"/>
          <w:color w:val="000000" w:themeColor="text1"/>
          <w:sz w:val="22"/>
          <w:szCs w:val="22"/>
        </w:rPr>
        <w:t xml:space="preserve">As a programmer, </w:t>
      </w:r>
      <w:r w:rsidR="002C3AC0">
        <w:rPr>
          <w:rFonts w:cs="Arial"/>
          <w:color w:val="000000" w:themeColor="text1"/>
          <w:sz w:val="22"/>
          <w:szCs w:val="22"/>
        </w:rPr>
        <w:t xml:space="preserve">Tutti Frutti Branch Owner </w:t>
      </w:r>
      <w:r w:rsidR="001220F7">
        <w:rPr>
          <w:rFonts w:cs="Arial"/>
          <w:color w:val="000000" w:themeColor="text1"/>
          <w:sz w:val="22"/>
          <w:szCs w:val="22"/>
        </w:rPr>
        <w:t xml:space="preserve">requested you </w:t>
      </w:r>
      <w:r w:rsidR="005F2031" w:rsidRPr="005F2031">
        <w:rPr>
          <w:rFonts w:cs="Arial"/>
          <w:color w:val="000000" w:themeColor="text1"/>
          <w:sz w:val="22"/>
          <w:szCs w:val="22"/>
        </w:rPr>
        <w:t>to develop a simple program</w:t>
      </w:r>
      <w:r w:rsidR="002C3AC0">
        <w:rPr>
          <w:rFonts w:cs="Arial"/>
          <w:color w:val="000000" w:themeColor="text1"/>
          <w:sz w:val="22"/>
          <w:szCs w:val="22"/>
        </w:rPr>
        <w:t xml:space="preserve"> for their upcoming “</w:t>
      </w:r>
      <w:r w:rsidR="002C3AC0" w:rsidRPr="002C3AC0">
        <w:rPr>
          <w:rFonts w:cs="Arial"/>
          <w:b/>
          <w:i/>
          <w:color w:val="000000" w:themeColor="text1"/>
          <w:sz w:val="22"/>
          <w:szCs w:val="22"/>
        </w:rPr>
        <w:t>Strawberry Lover</w:t>
      </w:r>
      <w:r w:rsidR="002C3AC0">
        <w:rPr>
          <w:rFonts w:cs="Arial"/>
          <w:color w:val="000000" w:themeColor="text1"/>
          <w:sz w:val="22"/>
          <w:szCs w:val="22"/>
        </w:rPr>
        <w:t>” campaign</w:t>
      </w:r>
      <w:r w:rsidR="005F2031">
        <w:rPr>
          <w:rFonts w:cs="Arial"/>
          <w:color w:val="000000" w:themeColor="text1"/>
          <w:sz w:val="22"/>
          <w:szCs w:val="22"/>
        </w:rPr>
        <w:t xml:space="preserve">.   </w:t>
      </w:r>
    </w:p>
    <w:p w:rsidR="005F2031" w:rsidRPr="005F2031" w:rsidRDefault="005F2031" w:rsidP="005F2031">
      <w:pPr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      </w:t>
      </w:r>
      <w:r w:rsidRPr="005F2031">
        <w:rPr>
          <w:rFonts w:cs="Arial"/>
          <w:color w:val="000000" w:themeColor="text1"/>
          <w:sz w:val="22"/>
          <w:szCs w:val="22"/>
        </w:rPr>
        <w:t>You’re</w:t>
      </w:r>
      <w:r>
        <w:rPr>
          <w:rFonts w:cs="Arial"/>
          <w:color w:val="000000" w:themeColor="text1"/>
          <w:sz w:val="22"/>
          <w:szCs w:val="22"/>
        </w:rPr>
        <w:t xml:space="preserve"> </w:t>
      </w:r>
      <w:r w:rsidRPr="005F2031">
        <w:rPr>
          <w:rFonts w:cs="Arial"/>
          <w:color w:val="000000" w:themeColor="text1"/>
          <w:sz w:val="22"/>
          <w:szCs w:val="22"/>
        </w:rPr>
        <w:t>required to do the following:</w:t>
      </w:r>
    </w:p>
    <w:p w:rsidR="005F2031" w:rsidRPr="005F2031" w:rsidRDefault="005F2031" w:rsidP="005F2031">
      <w:pPr>
        <w:numPr>
          <w:ilvl w:val="0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 xml:space="preserve">Create a class called </w:t>
      </w:r>
      <w:r w:rsidR="002C3AC0">
        <w:rPr>
          <w:rFonts w:cs="Arial"/>
          <w:b/>
          <w:color w:val="000000" w:themeColor="text1"/>
          <w:sz w:val="22"/>
          <w:szCs w:val="22"/>
        </w:rPr>
        <w:t>Strawberry</w:t>
      </w:r>
      <w:r w:rsidRPr="005F2031">
        <w:rPr>
          <w:rFonts w:cs="Arial"/>
          <w:color w:val="000000" w:themeColor="text1"/>
          <w:sz w:val="22"/>
          <w:szCs w:val="22"/>
        </w:rPr>
        <w:t>.</w:t>
      </w:r>
    </w:p>
    <w:p w:rsidR="005F2031" w:rsidRPr="005F2031" w:rsidRDefault="005F2031" w:rsidP="005F2031">
      <w:pPr>
        <w:numPr>
          <w:ilvl w:val="1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 xml:space="preserve">Data member (set to private): </w:t>
      </w:r>
      <w:r w:rsidR="002C3AC0">
        <w:rPr>
          <w:rFonts w:cs="Arial"/>
          <w:b/>
          <w:color w:val="000000" w:themeColor="text1"/>
          <w:sz w:val="22"/>
          <w:szCs w:val="22"/>
        </w:rPr>
        <w:t>selection</w:t>
      </w:r>
      <w:r w:rsidRPr="005F2031">
        <w:rPr>
          <w:rFonts w:cs="Arial"/>
          <w:b/>
          <w:color w:val="000000" w:themeColor="text1"/>
          <w:sz w:val="22"/>
          <w:szCs w:val="22"/>
        </w:rPr>
        <w:t>(string), price(double);</w:t>
      </w:r>
    </w:p>
    <w:p w:rsidR="005F2031" w:rsidRPr="005F2031" w:rsidRDefault="005F2031" w:rsidP="005F2031">
      <w:pPr>
        <w:numPr>
          <w:ilvl w:val="1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>Member Functions</w:t>
      </w:r>
      <w:r w:rsidR="002C3AC0">
        <w:rPr>
          <w:rFonts w:cs="Arial"/>
          <w:color w:val="000000" w:themeColor="text1"/>
          <w:sz w:val="22"/>
          <w:szCs w:val="22"/>
        </w:rPr>
        <w:t xml:space="preserve"> (public)</w:t>
      </w:r>
      <w:r w:rsidRPr="005F2031">
        <w:rPr>
          <w:rFonts w:cs="Arial"/>
          <w:color w:val="000000" w:themeColor="text1"/>
          <w:sz w:val="22"/>
          <w:szCs w:val="22"/>
        </w:rPr>
        <w:t>:</w:t>
      </w:r>
    </w:p>
    <w:p w:rsidR="005F2031" w:rsidRPr="005F2031" w:rsidRDefault="005F2031" w:rsidP="005F2031">
      <w:pPr>
        <w:numPr>
          <w:ilvl w:val="2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 xml:space="preserve">void </w:t>
      </w:r>
      <w:r w:rsidRPr="005F2031">
        <w:rPr>
          <w:rFonts w:cs="Arial"/>
          <w:b/>
          <w:color w:val="000000" w:themeColor="text1"/>
          <w:sz w:val="22"/>
          <w:szCs w:val="22"/>
        </w:rPr>
        <w:t>disp</w:t>
      </w:r>
      <w:r w:rsidR="002C3AC0">
        <w:rPr>
          <w:rFonts w:cs="Arial"/>
          <w:b/>
          <w:color w:val="000000" w:themeColor="text1"/>
          <w:sz w:val="22"/>
          <w:szCs w:val="22"/>
        </w:rPr>
        <w:t>Strawberry</w:t>
      </w:r>
      <w:r w:rsidRPr="005F2031">
        <w:rPr>
          <w:rFonts w:cs="Arial"/>
          <w:b/>
          <w:color w:val="000000" w:themeColor="text1"/>
          <w:sz w:val="22"/>
          <w:szCs w:val="22"/>
        </w:rPr>
        <w:t>Selection()</w:t>
      </w:r>
      <w:r w:rsidRPr="005F2031">
        <w:rPr>
          <w:rFonts w:cs="Arial"/>
          <w:color w:val="000000" w:themeColor="text1"/>
          <w:sz w:val="22"/>
          <w:szCs w:val="22"/>
        </w:rPr>
        <w:t xml:space="preserve"> : this function displays the following menu</w:t>
      </w:r>
    </w:p>
    <w:p w:rsidR="002C3AC0" w:rsidRPr="002C3AC0" w:rsidRDefault="002C3AC0" w:rsidP="002C3AC0">
      <w:pPr>
        <w:ind w:left="2160"/>
        <w:rPr>
          <w:rFonts w:cs="Courier New"/>
          <w:color w:val="000000" w:themeColor="text1"/>
          <w:sz w:val="22"/>
          <w:szCs w:val="22"/>
        </w:rPr>
      </w:pPr>
      <w:r w:rsidRPr="002C3AC0">
        <w:rPr>
          <w:rFonts w:cs="Courier New"/>
          <w:color w:val="000000" w:themeColor="text1"/>
          <w:sz w:val="22"/>
          <w:szCs w:val="22"/>
        </w:rPr>
        <w:t xml:space="preserve">[1] Strawberry &amp; Nutella Crepe      </w:t>
      </w:r>
      <w:r>
        <w:rPr>
          <w:rFonts w:cs="Courier New"/>
          <w:color w:val="000000" w:themeColor="text1"/>
          <w:sz w:val="22"/>
          <w:szCs w:val="22"/>
        </w:rPr>
        <w:tab/>
      </w:r>
      <w:r w:rsidRPr="002C3AC0">
        <w:rPr>
          <w:rFonts w:cs="Courier New"/>
          <w:color w:val="000000" w:themeColor="text1"/>
          <w:sz w:val="22"/>
          <w:szCs w:val="22"/>
        </w:rPr>
        <w:t>Price:  RM10.00</w:t>
      </w:r>
    </w:p>
    <w:p w:rsidR="002C3AC0" w:rsidRPr="002C3AC0" w:rsidRDefault="002C3AC0" w:rsidP="002C3AC0">
      <w:pPr>
        <w:ind w:left="2160"/>
        <w:rPr>
          <w:rFonts w:cs="Courier New"/>
          <w:color w:val="000000" w:themeColor="text1"/>
          <w:sz w:val="22"/>
          <w:szCs w:val="22"/>
        </w:rPr>
      </w:pPr>
      <w:r w:rsidRPr="002C3AC0">
        <w:rPr>
          <w:rFonts w:cs="Courier New"/>
          <w:color w:val="000000" w:themeColor="text1"/>
          <w:sz w:val="22"/>
          <w:szCs w:val="22"/>
        </w:rPr>
        <w:t xml:space="preserve">[2] Strawberry &amp; Chocolate Crepe    </w:t>
      </w:r>
      <w:r>
        <w:rPr>
          <w:rFonts w:cs="Courier New"/>
          <w:color w:val="000000" w:themeColor="text1"/>
          <w:sz w:val="22"/>
          <w:szCs w:val="22"/>
        </w:rPr>
        <w:tab/>
      </w:r>
      <w:r w:rsidRPr="002C3AC0">
        <w:rPr>
          <w:rFonts w:cs="Courier New"/>
          <w:color w:val="000000" w:themeColor="text1"/>
          <w:sz w:val="22"/>
          <w:szCs w:val="22"/>
        </w:rPr>
        <w:t>Price:  RM12.00</w:t>
      </w:r>
    </w:p>
    <w:p w:rsidR="002C3AC0" w:rsidRPr="002C3AC0" w:rsidRDefault="002C3AC0" w:rsidP="002C3AC0">
      <w:pPr>
        <w:ind w:left="2160"/>
        <w:rPr>
          <w:rFonts w:cs="Courier New"/>
          <w:color w:val="000000" w:themeColor="text1"/>
          <w:sz w:val="22"/>
          <w:szCs w:val="22"/>
        </w:rPr>
      </w:pPr>
      <w:r w:rsidRPr="002C3AC0">
        <w:rPr>
          <w:rFonts w:cs="Courier New"/>
          <w:color w:val="000000" w:themeColor="text1"/>
          <w:sz w:val="22"/>
          <w:szCs w:val="22"/>
        </w:rPr>
        <w:t xml:space="preserve">[3] Strawberry Waffle with Custard   </w:t>
      </w:r>
      <w:r>
        <w:rPr>
          <w:rFonts w:cs="Courier New"/>
          <w:color w:val="000000" w:themeColor="text1"/>
          <w:sz w:val="22"/>
          <w:szCs w:val="22"/>
        </w:rPr>
        <w:tab/>
      </w:r>
      <w:r w:rsidRPr="002C3AC0">
        <w:rPr>
          <w:rFonts w:cs="Courier New"/>
          <w:color w:val="000000" w:themeColor="text1"/>
          <w:sz w:val="22"/>
          <w:szCs w:val="22"/>
        </w:rPr>
        <w:t>Price:  RM13.40</w:t>
      </w:r>
    </w:p>
    <w:p w:rsidR="002C3AC0" w:rsidRPr="002C3AC0" w:rsidRDefault="002C3AC0" w:rsidP="002C3AC0">
      <w:pPr>
        <w:ind w:left="2160"/>
        <w:rPr>
          <w:rFonts w:cs="Courier New"/>
          <w:color w:val="000000" w:themeColor="text1"/>
          <w:sz w:val="22"/>
          <w:szCs w:val="22"/>
        </w:rPr>
      </w:pPr>
      <w:r w:rsidRPr="002C3AC0">
        <w:rPr>
          <w:rFonts w:cs="Courier New"/>
          <w:color w:val="000000" w:themeColor="text1"/>
          <w:sz w:val="22"/>
          <w:szCs w:val="22"/>
        </w:rPr>
        <w:t xml:space="preserve">[4] Strawberry Smoothie              </w:t>
      </w:r>
      <w:r>
        <w:rPr>
          <w:rFonts w:cs="Courier New"/>
          <w:color w:val="000000" w:themeColor="text1"/>
          <w:sz w:val="22"/>
          <w:szCs w:val="22"/>
        </w:rPr>
        <w:tab/>
      </w:r>
      <w:r>
        <w:rPr>
          <w:rFonts w:cs="Courier New"/>
          <w:color w:val="000000" w:themeColor="text1"/>
          <w:sz w:val="22"/>
          <w:szCs w:val="22"/>
        </w:rPr>
        <w:tab/>
      </w:r>
      <w:r w:rsidRPr="002C3AC0">
        <w:rPr>
          <w:rFonts w:cs="Courier New"/>
          <w:color w:val="000000" w:themeColor="text1"/>
          <w:sz w:val="22"/>
          <w:szCs w:val="22"/>
        </w:rPr>
        <w:t>Price:  RM10.00</w:t>
      </w:r>
    </w:p>
    <w:p w:rsidR="002C3AC0" w:rsidRPr="002C3AC0" w:rsidRDefault="002C3AC0" w:rsidP="002C3AC0">
      <w:pPr>
        <w:ind w:left="2160"/>
        <w:rPr>
          <w:rFonts w:cs="Courier New"/>
          <w:color w:val="000000" w:themeColor="text1"/>
          <w:sz w:val="22"/>
          <w:szCs w:val="22"/>
        </w:rPr>
      </w:pPr>
      <w:r w:rsidRPr="002C3AC0">
        <w:rPr>
          <w:rFonts w:cs="Courier New"/>
          <w:color w:val="000000" w:themeColor="text1"/>
          <w:sz w:val="22"/>
          <w:szCs w:val="22"/>
        </w:rPr>
        <w:t xml:space="preserve">[5] Strawberry &amp; Country Cream       </w:t>
      </w:r>
      <w:r>
        <w:rPr>
          <w:rFonts w:cs="Courier New"/>
          <w:color w:val="000000" w:themeColor="text1"/>
          <w:sz w:val="22"/>
          <w:szCs w:val="22"/>
        </w:rPr>
        <w:tab/>
      </w:r>
      <w:r w:rsidRPr="002C3AC0">
        <w:rPr>
          <w:rFonts w:cs="Courier New"/>
          <w:color w:val="000000" w:themeColor="text1"/>
          <w:sz w:val="22"/>
          <w:szCs w:val="22"/>
        </w:rPr>
        <w:t>Price:  RM13.00</w:t>
      </w:r>
    </w:p>
    <w:p w:rsidR="005F2031" w:rsidRPr="005F2031" w:rsidRDefault="005F2031" w:rsidP="005F2031">
      <w:pPr>
        <w:numPr>
          <w:ilvl w:val="2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 xml:space="preserve">void </w:t>
      </w:r>
      <w:r w:rsidRPr="005F2031">
        <w:rPr>
          <w:rFonts w:cs="Arial"/>
          <w:b/>
          <w:color w:val="000000" w:themeColor="text1"/>
          <w:sz w:val="22"/>
          <w:szCs w:val="22"/>
        </w:rPr>
        <w:t>purchase</w:t>
      </w:r>
      <w:r w:rsidR="003259B7">
        <w:rPr>
          <w:rFonts w:cs="Arial"/>
          <w:b/>
          <w:color w:val="000000" w:themeColor="text1"/>
          <w:sz w:val="22"/>
          <w:szCs w:val="22"/>
        </w:rPr>
        <w:t>(</w:t>
      </w:r>
      <w:r w:rsidRPr="005F2031">
        <w:rPr>
          <w:rFonts w:cs="Arial"/>
          <w:b/>
          <w:color w:val="000000" w:themeColor="text1"/>
          <w:sz w:val="22"/>
          <w:szCs w:val="22"/>
        </w:rPr>
        <w:t>)</w:t>
      </w:r>
      <w:r w:rsidRPr="005F2031">
        <w:rPr>
          <w:rFonts w:cs="Arial"/>
          <w:color w:val="000000" w:themeColor="text1"/>
          <w:sz w:val="22"/>
          <w:szCs w:val="22"/>
        </w:rPr>
        <w:t>: this function accepts users selection based on the menu (</w:t>
      </w:r>
      <w:r w:rsidRPr="003259B7">
        <w:rPr>
          <w:rFonts w:cs="Arial"/>
          <w:b/>
          <w:i/>
          <w:color w:val="000000" w:themeColor="text1"/>
          <w:sz w:val="22"/>
          <w:szCs w:val="22"/>
        </w:rPr>
        <w:t>tip:use the number to set selection</w:t>
      </w:r>
      <w:r w:rsidRPr="005F2031">
        <w:rPr>
          <w:rFonts w:cs="Arial"/>
          <w:color w:val="000000" w:themeColor="text1"/>
          <w:sz w:val="22"/>
          <w:szCs w:val="22"/>
        </w:rPr>
        <w:t xml:space="preserve">). User can only select one </w:t>
      </w:r>
      <w:r w:rsidR="003259B7">
        <w:rPr>
          <w:rFonts w:cs="Arial"/>
          <w:color w:val="000000" w:themeColor="text1"/>
          <w:sz w:val="22"/>
          <w:szCs w:val="22"/>
        </w:rPr>
        <w:t>selection</w:t>
      </w:r>
      <w:r w:rsidRPr="005F2031">
        <w:rPr>
          <w:rFonts w:cs="Arial"/>
          <w:color w:val="000000" w:themeColor="text1"/>
          <w:sz w:val="22"/>
          <w:szCs w:val="22"/>
        </w:rPr>
        <w:t xml:space="preserve">. Price and </w:t>
      </w:r>
      <w:r w:rsidR="003259B7">
        <w:rPr>
          <w:rFonts w:cs="Arial"/>
          <w:color w:val="000000" w:themeColor="text1"/>
          <w:sz w:val="22"/>
          <w:szCs w:val="22"/>
        </w:rPr>
        <w:t>selection</w:t>
      </w:r>
      <w:r w:rsidRPr="005F2031">
        <w:rPr>
          <w:rFonts w:cs="Arial"/>
          <w:color w:val="000000" w:themeColor="text1"/>
          <w:sz w:val="22"/>
          <w:szCs w:val="22"/>
        </w:rPr>
        <w:t xml:space="preserve"> of the </w:t>
      </w:r>
      <w:r w:rsidR="003259B7">
        <w:rPr>
          <w:rFonts w:cs="Arial"/>
          <w:color w:val="000000" w:themeColor="text1"/>
          <w:sz w:val="22"/>
          <w:szCs w:val="22"/>
        </w:rPr>
        <w:t>menu should also be set accordingly (</w:t>
      </w:r>
      <w:r w:rsidRPr="003259B7">
        <w:rPr>
          <w:rFonts w:cs="Arial"/>
          <w:b/>
          <w:i/>
          <w:color w:val="000000" w:themeColor="text1"/>
          <w:sz w:val="22"/>
          <w:szCs w:val="22"/>
        </w:rPr>
        <w:t>tip: use if-else statements here</w:t>
      </w:r>
      <w:r w:rsidR="003259B7">
        <w:rPr>
          <w:rFonts w:cs="Arial"/>
          <w:color w:val="000000" w:themeColor="text1"/>
          <w:sz w:val="22"/>
          <w:szCs w:val="22"/>
        </w:rPr>
        <w:t>)</w:t>
      </w:r>
      <w:r w:rsidRPr="005F2031">
        <w:rPr>
          <w:rFonts w:cs="Arial"/>
          <w:color w:val="000000" w:themeColor="text1"/>
          <w:sz w:val="22"/>
          <w:szCs w:val="22"/>
        </w:rPr>
        <w:t>.</w:t>
      </w:r>
      <w:r w:rsidR="003259B7">
        <w:rPr>
          <w:rFonts w:cs="Arial"/>
          <w:color w:val="000000" w:themeColor="text1"/>
          <w:sz w:val="22"/>
          <w:szCs w:val="22"/>
        </w:rPr>
        <w:t xml:space="preserve"> </w:t>
      </w:r>
      <w:r w:rsidRPr="005F2031">
        <w:rPr>
          <w:rFonts w:cs="Arial"/>
          <w:color w:val="000000" w:themeColor="text1"/>
          <w:sz w:val="22"/>
          <w:szCs w:val="22"/>
        </w:rPr>
        <w:t>If user enters any number other than 1,2,3,4,</w:t>
      </w:r>
      <w:r w:rsidR="003259B7">
        <w:rPr>
          <w:rFonts w:cs="Arial"/>
          <w:color w:val="000000" w:themeColor="text1"/>
          <w:sz w:val="22"/>
          <w:szCs w:val="22"/>
        </w:rPr>
        <w:t xml:space="preserve"> or 5</w:t>
      </w:r>
      <w:r w:rsidRPr="005F2031">
        <w:rPr>
          <w:rFonts w:cs="Arial"/>
          <w:color w:val="000000" w:themeColor="text1"/>
          <w:sz w:val="22"/>
          <w:szCs w:val="22"/>
        </w:rPr>
        <w:t xml:space="preserve"> the price should be set to 0.00 and </w:t>
      </w:r>
      <w:r w:rsidR="003259B7">
        <w:rPr>
          <w:rFonts w:cs="Arial"/>
          <w:color w:val="000000" w:themeColor="text1"/>
          <w:sz w:val="22"/>
          <w:szCs w:val="22"/>
        </w:rPr>
        <w:t>selection</w:t>
      </w:r>
      <w:r w:rsidRPr="005F2031">
        <w:rPr>
          <w:rFonts w:cs="Arial"/>
          <w:color w:val="000000" w:themeColor="text1"/>
          <w:sz w:val="22"/>
          <w:szCs w:val="22"/>
        </w:rPr>
        <w:t>=”</w:t>
      </w:r>
      <w:r w:rsidR="003259B7">
        <w:rPr>
          <w:rFonts w:cs="Arial"/>
          <w:color w:val="000000" w:themeColor="text1"/>
          <w:sz w:val="22"/>
          <w:szCs w:val="22"/>
        </w:rPr>
        <w:t>Not</w:t>
      </w:r>
      <w:r w:rsidRPr="005F2031">
        <w:rPr>
          <w:rFonts w:cs="Arial"/>
          <w:color w:val="000000" w:themeColor="text1"/>
          <w:sz w:val="22"/>
          <w:szCs w:val="22"/>
        </w:rPr>
        <w:t xml:space="preserve"> </w:t>
      </w:r>
      <w:r w:rsidR="003259B7">
        <w:rPr>
          <w:rFonts w:cs="Arial"/>
          <w:color w:val="000000" w:themeColor="text1"/>
          <w:sz w:val="22"/>
          <w:szCs w:val="22"/>
        </w:rPr>
        <w:t>Available</w:t>
      </w:r>
      <w:r w:rsidRPr="005F2031">
        <w:rPr>
          <w:rFonts w:cs="Arial"/>
          <w:color w:val="000000" w:themeColor="text1"/>
          <w:sz w:val="22"/>
          <w:szCs w:val="22"/>
        </w:rPr>
        <w:t>”.</w:t>
      </w:r>
    </w:p>
    <w:p w:rsidR="005F2031" w:rsidRPr="005F2031" w:rsidRDefault="005F2031" w:rsidP="005F2031">
      <w:pPr>
        <w:numPr>
          <w:ilvl w:val="2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 xml:space="preserve">double </w:t>
      </w:r>
      <w:r w:rsidRPr="005F2031">
        <w:rPr>
          <w:rFonts w:cs="Arial"/>
          <w:b/>
          <w:color w:val="000000" w:themeColor="text1"/>
          <w:sz w:val="22"/>
          <w:szCs w:val="22"/>
        </w:rPr>
        <w:t>getPrice()</w:t>
      </w:r>
      <w:r w:rsidRPr="005F2031">
        <w:rPr>
          <w:rFonts w:cs="Arial"/>
          <w:color w:val="000000" w:themeColor="text1"/>
          <w:sz w:val="22"/>
          <w:szCs w:val="22"/>
        </w:rPr>
        <w:t xml:space="preserve"> : returns price</w:t>
      </w:r>
    </w:p>
    <w:p w:rsidR="005F2031" w:rsidRDefault="005F2031" w:rsidP="005F2031">
      <w:pPr>
        <w:numPr>
          <w:ilvl w:val="2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lastRenderedPageBreak/>
        <w:t xml:space="preserve">string </w:t>
      </w:r>
      <w:r w:rsidRPr="005F2031">
        <w:rPr>
          <w:rFonts w:cs="Arial"/>
          <w:b/>
          <w:color w:val="000000" w:themeColor="text1"/>
          <w:sz w:val="22"/>
          <w:szCs w:val="22"/>
        </w:rPr>
        <w:t>get</w:t>
      </w:r>
      <w:r w:rsidR="003259B7">
        <w:rPr>
          <w:rFonts w:cs="Arial"/>
          <w:b/>
          <w:color w:val="000000" w:themeColor="text1"/>
          <w:sz w:val="22"/>
          <w:szCs w:val="22"/>
        </w:rPr>
        <w:t>Selection</w:t>
      </w:r>
      <w:r w:rsidRPr="005F2031">
        <w:rPr>
          <w:rFonts w:cs="Arial"/>
          <w:b/>
          <w:color w:val="000000" w:themeColor="text1"/>
          <w:sz w:val="22"/>
          <w:szCs w:val="22"/>
        </w:rPr>
        <w:t xml:space="preserve">() </w:t>
      </w:r>
      <w:r w:rsidRPr="005F2031">
        <w:rPr>
          <w:rFonts w:cs="Arial"/>
          <w:color w:val="000000" w:themeColor="text1"/>
          <w:sz w:val="22"/>
          <w:szCs w:val="22"/>
        </w:rPr>
        <w:t xml:space="preserve">: returns </w:t>
      </w:r>
      <w:r w:rsidR="003259B7">
        <w:rPr>
          <w:rFonts w:cs="Arial"/>
          <w:color w:val="000000" w:themeColor="text1"/>
          <w:sz w:val="22"/>
          <w:szCs w:val="22"/>
        </w:rPr>
        <w:t>selection</w:t>
      </w:r>
      <w:r w:rsidRPr="005F2031">
        <w:rPr>
          <w:rFonts w:cs="Arial"/>
          <w:color w:val="000000" w:themeColor="text1"/>
          <w:sz w:val="22"/>
          <w:szCs w:val="22"/>
        </w:rPr>
        <w:t>;</w:t>
      </w:r>
    </w:p>
    <w:p w:rsidR="005F2031" w:rsidRPr="005F2031" w:rsidRDefault="005F2031" w:rsidP="005F2031">
      <w:pPr>
        <w:spacing w:after="0" w:line="360" w:lineRule="auto"/>
        <w:ind w:left="2160"/>
        <w:jc w:val="both"/>
        <w:rPr>
          <w:rFonts w:cs="Arial"/>
          <w:color w:val="000000" w:themeColor="text1"/>
          <w:sz w:val="22"/>
          <w:szCs w:val="22"/>
        </w:rPr>
      </w:pPr>
    </w:p>
    <w:p w:rsidR="005F2031" w:rsidRPr="005F2031" w:rsidRDefault="005F2031" w:rsidP="005F2031">
      <w:pPr>
        <w:numPr>
          <w:ilvl w:val="0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 xml:space="preserve">Create a class called </w:t>
      </w:r>
      <w:r w:rsidRPr="005F2031">
        <w:rPr>
          <w:rFonts w:cs="Arial"/>
          <w:b/>
          <w:color w:val="000000" w:themeColor="text1"/>
          <w:sz w:val="22"/>
          <w:szCs w:val="22"/>
        </w:rPr>
        <w:t>Customer</w:t>
      </w:r>
      <w:r w:rsidRPr="005F2031">
        <w:rPr>
          <w:rFonts w:cs="Arial"/>
          <w:color w:val="000000" w:themeColor="text1"/>
          <w:sz w:val="22"/>
          <w:szCs w:val="22"/>
        </w:rPr>
        <w:t>.</w:t>
      </w:r>
    </w:p>
    <w:p w:rsidR="005F2031" w:rsidRPr="005F2031" w:rsidRDefault="005F2031" w:rsidP="005F2031">
      <w:pPr>
        <w:numPr>
          <w:ilvl w:val="1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 xml:space="preserve">Data member (set to private): </w:t>
      </w:r>
      <w:r w:rsidR="00413AA0">
        <w:rPr>
          <w:rFonts w:cs="Arial"/>
          <w:b/>
          <w:color w:val="000000" w:themeColor="text1"/>
          <w:sz w:val="22"/>
          <w:szCs w:val="22"/>
        </w:rPr>
        <w:t>StrawSelect</w:t>
      </w:r>
      <w:r w:rsidRPr="005F2031">
        <w:rPr>
          <w:rFonts w:cs="Arial"/>
          <w:b/>
          <w:color w:val="000000" w:themeColor="text1"/>
          <w:sz w:val="22"/>
          <w:szCs w:val="22"/>
        </w:rPr>
        <w:t>(string), nam</w:t>
      </w:r>
      <w:r w:rsidR="00413AA0">
        <w:rPr>
          <w:rFonts w:cs="Arial"/>
          <w:b/>
          <w:color w:val="000000" w:themeColor="text1"/>
          <w:sz w:val="22"/>
          <w:szCs w:val="22"/>
        </w:rPr>
        <w:t>e(string), payment(double), st</w:t>
      </w:r>
      <w:r w:rsidRPr="005F2031">
        <w:rPr>
          <w:rFonts w:cs="Arial"/>
          <w:b/>
          <w:color w:val="000000" w:themeColor="text1"/>
          <w:sz w:val="22"/>
          <w:szCs w:val="22"/>
        </w:rPr>
        <w:t>(</w:t>
      </w:r>
      <w:r w:rsidR="00413AA0">
        <w:rPr>
          <w:rFonts w:cs="Arial"/>
          <w:b/>
          <w:color w:val="000000" w:themeColor="text1"/>
          <w:sz w:val="22"/>
          <w:szCs w:val="22"/>
        </w:rPr>
        <w:t>Strawberry</w:t>
      </w:r>
      <w:r w:rsidRPr="005F2031">
        <w:rPr>
          <w:rFonts w:cs="Arial"/>
          <w:b/>
          <w:color w:val="000000" w:themeColor="text1"/>
          <w:sz w:val="22"/>
          <w:szCs w:val="22"/>
        </w:rPr>
        <w:t>);</w:t>
      </w:r>
    </w:p>
    <w:p w:rsidR="005F2031" w:rsidRPr="005F2031" w:rsidRDefault="005F2031" w:rsidP="005F2031">
      <w:pPr>
        <w:numPr>
          <w:ilvl w:val="1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>Member Functions</w:t>
      </w:r>
      <w:r w:rsidR="006059A0">
        <w:rPr>
          <w:rFonts w:cs="Arial"/>
          <w:color w:val="000000" w:themeColor="text1"/>
          <w:sz w:val="22"/>
          <w:szCs w:val="22"/>
        </w:rPr>
        <w:t xml:space="preserve"> (public)</w:t>
      </w:r>
      <w:r w:rsidRPr="005F2031">
        <w:rPr>
          <w:rFonts w:cs="Arial"/>
          <w:color w:val="000000" w:themeColor="text1"/>
          <w:sz w:val="22"/>
          <w:szCs w:val="22"/>
        </w:rPr>
        <w:t>:</w:t>
      </w:r>
    </w:p>
    <w:p w:rsidR="005F2031" w:rsidRPr="005F2031" w:rsidRDefault="005F2031" w:rsidP="005F2031">
      <w:pPr>
        <w:numPr>
          <w:ilvl w:val="2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 xml:space="preserve">void </w:t>
      </w:r>
      <w:r w:rsidRPr="005F2031">
        <w:rPr>
          <w:rFonts w:cs="Arial"/>
          <w:b/>
          <w:color w:val="000000" w:themeColor="text1"/>
          <w:sz w:val="22"/>
          <w:szCs w:val="22"/>
        </w:rPr>
        <w:t>set_data()</w:t>
      </w:r>
      <w:r w:rsidRPr="005F2031">
        <w:rPr>
          <w:rFonts w:cs="Arial"/>
          <w:color w:val="000000" w:themeColor="text1"/>
          <w:sz w:val="22"/>
          <w:szCs w:val="22"/>
        </w:rPr>
        <w:t>: this function</w:t>
      </w:r>
      <w:r w:rsidR="006059A0">
        <w:rPr>
          <w:rFonts w:cs="Arial"/>
          <w:color w:val="000000" w:themeColor="text1"/>
          <w:sz w:val="22"/>
          <w:szCs w:val="22"/>
        </w:rPr>
        <w:t xml:space="preserve"> display Tutti Frutti header, it will </w:t>
      </w:r>
      <w:r w:rsidRPr="005F2031">
        <w:rPr>
          <w:rFonts w:cs="Arial"/>
          <w:color w:val="000000" w:themeColor="text1"/>
          <w:sz w:val="22"/>
          <w:szCs w:val="22"/>
        </w:rPr>
        <w:t>sets the name with user input, and calls the function get</w:t>
      </w:r>
      <w:r w:rsidR="006059A0">
        <w:rPr>
          <w:rFonts w:cs="Arial"/>
          <w:color w:val="000000" w:themeColor="text1"/>
          <w:sz w:val="22"/>
          <w:szCs w:val="22"/>
        </w:rPr>
        <w:t>Order</w:t>
      </w:r>
      <w:r w:rsidRPr="005F2031">
        <w:rPr>
          <w:rFonts w:cs="Arial"/>
          <w:color w:val="000000" w:themeColor="text1"/>
          <w:sz w:val="22"/>
          <w:szCs w:val="22"/>
        </w:rPr>
        <w:t>()</w:t>
      </w:r>
    </w:p>
    <w:p w:rsidR="005F2031" w:rsidRPr="005F2031" w:rsidRDefault="005F2031" w:rsidP="005F2031">
      <w:pPr>
        <w:numPr>
          <w:ilvl w:val="2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 xml:space="preserve">void </w:t>
      </w:r>
      <w:r w:rsidRPr="005F2031">
        <w:rPr>
          <w:rFonts w:cs="Arial"/>
          <w:b/>
          <w:color w:val="000000" w:themeColor="text1"/>
          <w:sz w:val="22"/>
          <w:szCs w:val="22"/>
        </w:rPr>
        <w:t>get</w:t>
      </w:r>
      <w:r w:rsidR="0033184B">
        <w:rPr>
          <w:rFonts w:cs="Arial"/>
          <w:b/>
          <w:color w:val="000000" w:themeColor="text1"/>
          <w:sz w:val="22"/>
          <w:szCs w:val="22"/>
        </w:rPr>
        <w:t>Order</w:t>
      </w:r>
      <w:r w:rsidRPr="005F2031">
        <w:rPr>
          <w:rFonts w:cs="Arial"/>
          <w:b/>
          <w:color w:val="000000" w:themeColor="text1"/>
          <w:sz w:val="22"/>
          <w:szCs w:val="22"/>
        </w:rPr>
        <w:t>():</w:t>
      </w:r>
      <w:r w:rsidRPr="005F2031">
        <w:rPr>
          <w:rFonts w:cs="Arial"/>
          <w:color w:val="000000" w:themeColor="text1"/>
          <w:sz w:val="22"/>
          <w:szCs w:val="22"/>
        </w:rPr>
        <w:t xml:space="preserve"> this function calls the </w:t>
      </w:r>
      <w:r w:rsidR="0033184B">
        <w:rPr>
          <w:rFonts w:cs="Arial"/>
          <w:color w:val="000000" w:themeColor="text1"/>
          <w:sz w:val="22"/>
          <w:szCs w:val="22"/>
        </w:rPr>
        <w:t>Strawberry</w:t>
      </w:r>
      <w:r w:rsidRPr="005F2031">
        <w:rPr>
          <w:rFonts w:cs="Arial"/>
          <w:color w:val="000000" w:themeColor="text1"/>
          <w:sz w:val="22"/>
          <w:szCs w:val="22"/>
        </w:rPr>
        <w:t xml:space="preserve">’s member functions(void </w:t>
      </w:r>
      <w:r w:rsidR="0033184B" w:rsidRPr="005F2031">
        <w:rPr>
          <w:rFonts w:cs="Arial"/>
          <w:b/>
          <w:color w:val="000000" w:themeColor="text1"/>
          <w:sz w:val="22"/>
          <w:szCs w:val="22"/>
        </w:rPr>
        <w:t>disp</w:t>
      </w:r>
      <w:r w:rsidR="0033184B">
        <w:rPr>
          <w:rFonts w:cs="Arial"/>
          <w:b/>
          <w:color w:val="000000" w:themeColor="text1"/>
          <w:sz w:val="22"/>
          <w:szCs w:val="22"/>
        </w:rPr>
        <w:t>Strawberry</w:t>
      </w:r>
      <w:r w:rsidR="0033184B" w:rsidRPr="005F2031">
        <w:rPr>
          <w:rFonts w:cs="Arial"/>
          <w:b/>
          <w:color w:val="000000" w:themeColor="text1"/>
          <w:sz w:val="22"/>
          <w:szCs w:val="22"/>
        </w:rPr>
        <w:t>Selection()</w:t>
      </w:r>
      <w:r w:rsidRPr="005F2031">
        <w:rPr>
          <w:rFonts w:cs="Arial"/>
          <w:color w:val="000000" w:themeColor="text1"/>
          <w:sz w:val="22"/>
          <w:szCs w:val="22"/>
        </w:rPr>
        <w:t xml:space="preserve"> , void </w:t>
      </w:r>
      <w:r w:rsidRPr="005F2031">
        <w:rPr>
          <w:rFonts w:cs="Arial"/>
          <w:b/>
          <w:color w:val="000000" w:themeColor="text1"/>
          <w:sz w:val="22"/>
          <w:szCs w:val="22"/>
        </w:rPr>
        <w:t>purchase</w:t>
      </w:r>
      <w:r w:rsidRPr="005F2031">
        <w:rPr>
          <w:rFonts w:cs="Arial"/>
          <w:color w:val="000000" w:themeColor="text1"/>
          <w:sz w:val="22"/>
          <w:szCs w:val="22"/>
        </w:rPr>
        <w:t xml:space="preserve">)  on the object </w:t>
      </w:r>
      <w:r w:rsidR="0033184B">
        <w:rPr>
          <w:rFonts w:cs="Arial"/>
          <w:b/>
          <w:color w:val="000000" w:themeColor="text1"/>
          <w:sz w:val="22"/>
          <w:szCs w:val="22"/>
        </w:rPr>
        <w:t>st</w:t>
      </w:r>
      <w:r w:rsidRPr="005F2031">
        <w:rPr>
          <w:rFonts w:cs="Arial"/>
          <w:color w:val="000000" w:themeColor="text1"/>
          <w:sz w:val="22"/>
          <w:szCs w:val="22"/>
        </w:rPr>
        <w:t xml:space="preserve">. it also sets the payment with the value that is returned from the </w:t>
      </w:r>
      <w:r w:rsidR="0033184B">
        <w:rPr>
          <w:rFonts w:cs="Arial"/>
          <w:color w:val="000000" w:themeColor="text1"/>
          <w:sz w:val="22"/>
          <w:szCs w:val="22"/>
        </w:rPr>
        <w:t>Strawberry</w:t>
      </w:r>
      <w:r w:rsidRPr="005F2031">
        <w:rPr>
          <w:rFonts w:cs="Arial"/>
          <w:color w:val="000000" w:themeColor="text1"/>
          <w:sz w:val="22"/>
          <w:szCs w:val="22"/>
        </w:rPr>
        <w:t xml:space="preserve">’s </w:t>
      </w:r>
      <w:r w:rsidRPr="005F2031">
        <w:rPr>
          <w:rFonts w:cs="Arial"/>
          <w:b/>
          <w:color w:val="000000" w:themeColor="text1"/>
          <w:sz w:val="22"/>
          <w:szCs w:val="22"/>
        </w:rPr>
        <w:t>getPrice()</w:t>
      </w:r>
      <w:r w:rsidRPr="005F2031">
        <w:rPr>
          <w:rFonts w:cs="Arial"/>
          <w:color w:val="000000" w:themeColor="text1"/>
          <w:sz w:val="22"/>
          <w:szCs w:val="22"/>
        </w:rPr>
        <w:t xml:space="preserve"> and the </w:t>
      </w:r>
      <w:r w:rsidR="0033184B">
        <w:rPr>
          <w:rFonts w:cs="Arial"/>
          <w:color w:val="000000" w:themeColor="text1"/>
          <w:sz w:val="22"/>
          <w:szCs w:val="22"/>
        </w:rPr>
        <w:t>StrawSelect</w:t>
      </w:r>
      <w:r w:rsidRPr="005F2031">
        <w:rPr>
          <w:rFonts w:cs="Arial"/>
          <w:color w:val="000000" w:themeColor="text1"/>
          <w:sz w:val="22"/>
          <w:szCs w:val="22"/>
        </w:rPr>
        <w:t xml:space="preserve"> with the value that is returned from the </w:t>
      </w:r>
      <w:r w:rsidR="0033184B">
        <w:rPr>
          <w:rFonts w:cs="Arial"/>
          <w:color w:val="000000" w:themeColor="text1"/>
          <w:sz w:val="22"/>
          <w:szCs w:val="22"/>
        </w:rPr>
        <w:t>Strawberry</w:t>
      </w:r>
      <w:r w:rsidRPr="005F2031">
        <w:rPr>
          <w:rFonts w:cs="Arial"/>
          <w:color w:val="000000" w:themeColor="text1"/>
          <w:sz w:val="22"/>
          <w:szCs w:val="22"/>
        </w:rPr>
        <w:t xml:space="preserve">’s </w:t>
      </w:r>
      <w:r w:rsidRPr="005F2031">
        <w:rPr>
          <w:rFonts w:cs="Arial"/>
          <w:b/>
          <w:color w:val="000000" w:themeColor="text1"/>
          <w:sz w:val="22"/>
          <w:szCs w:val="22"/>
        </w:rPr>
        <w:t>get</w:t>
      </w:r>
      <w:r w:rsidR="0033184B">
        <w:rPr>
          <w:rFonts w:cs="Arial"/>
          <w:b/>
          <w:color w:val="000000" w:themeColor="text1"/>
          <w:sz w:val="22"/>
          <w:szCs w:val="22"/>
        </w:rPr>
        <w:t>Selection</w:t>
      </w:r>
      <w:r w:rsidRPr="005F2031">
        <w:rPr>
          <w:rFonts w:cs="Arial"/>
          <w:b/>
          <w:color w:val="000000" w:themeColor="text1"/>
          <w:sz w:val="22"/>
          <w:szCs w:val="22"/>
        </w:rPr>
        <w:t>();</w:t>
      </w:r>
    </w:p>
    <w:p w:rsidR="005F2031" w:rsidRPr="005F2031" w:rsidRDefault="005F2031" w:rsidP="005F2031">
      <w:pPr>
        <w:numPr>
          <w:ilvl w:val="2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 xml:space="preserve">void dispDetails(): this function displays the customer’s details(name, </w:t>
      </w:r>
      <w:r w:rsidR="0033184B">
        <w:rPr>
          <w:rFonts w:cs="Arial"/>
          <w:color w:val="000000" w:themeColor="text1"/>
          <w:sz w:val="22"/>
          <w:szCs w:val="22"/>
        </w:rPr>
        <w:t>StrawSelect</w:t>
      </w:r>
      <w:r w:rsidRPr="005F2031">
        <w:rPr>
          <w:rFonts w:cs="Arial"/>
          <w:color w:val="000000" w:themeColor="text1"/>
          <w:sz w:val="22"/>
          <w:szCs w:val="22"/>
        </w:rPr>
        <w:t>, payment)</w:t>
      </w:r>
    </w:p>
    <w:p w:rsidR="005F2031" w:rsidRPr="005F2031" w:rsidRDefault="005F2031" w:rsidP="005F2031">
      <w:pPr>
        <w:numPr>
          <w:ilvl w:val="0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>In the main function:</w:t>
      </w:r>
    </w:p>
    <w:p w:rsidR="005F2031" w:rsidRPr="005F2031" w:rsidRDefault="005F2031" w:rsidP="005F2031">
      <w:pPr>
        <w:numPr>
          <w:ilvl w:val="2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5F2031">
        <w:rPr>
          <w:rFonts w:cs="Arial"/>
          <w:color w:val="000000" w:themeColor="text1"/>
          <w:sz w:val="22"/>
          <w:szCs w:val="22"/>
        </w:rPr>
        <w:t>Create an object of Customer</w:t>
      </w:r>
    </w:p>
    <w:p w:rsidR="00CB0AEC" w:rsidRPr="00A60B06" w:rsidRDefault="005F2031" w:rsidP="004D7854">
      <w:pPr>
        <w:numPr>
          <w:ilvl w:val="2"/>
          <w:numId w:val="41"/>
        </w:numPr>
        <w:spacing w:after="0" w:line="360" w:lineRule="auto"/>
        <w:jc w:val="both"/>
        <w:rPr>
          <w:rFonts w:cs="Arial"/>
          <w:color w:val="000000" w:themeColor="text1"/>
          <w:sz w:val="22"/>
          <w:szCs w:val="22"/>
        </w:rPr>
      </w:pPr>
      <w:r w:rsidRPr="00A60B06">
        <w:rPr>
          <w:rFonts w:cs="Arial"/>
          <w:color w:val="000000" w:themeColor="text1"/>
          <w:sz w:val="22"/>
          <w:szCs w:val="22"/>
        </w:rPr>
        <w:t>Invoke on the Customer object, the function setData() and dispDetails();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300"/>
      </w:tblGrid>
      <w:tr w:rsidR="00CB0AEC" w:rsidTr="00464432">
        <w:trPr>
          <w:trHeight w:val="576"/>
        </w:trPr>
        <w:tc>
          <w:tcPr>
            <w:tcW w:w="6300" w:type="dxa"/>
            <w:shd w:val="clear" w:color="auto" w:fill="262626" w:themeFill="text1" w:themeFillTint="D9"/>
            <w:vAlign w:val="center"/>
          </w:tcPr>
          <w:p w:rsidR="00CB0AEC" w:rsidRPr="004703CC" w:rsidRDefault="00CB0AEC" w:rsidP="00CB0AEC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CB0AEC" w:rsidTr="00464432">
        <w:trPr>
          <w:trHeight w:val="1008"/>
        </w:trPr>
        <w:tc>
          <w:tcPr>
            <w:tcW w:w="6300" w:type="dxa"/>
          </w:tcPr>
          <w:p w:rsidR="00CB0AEC" w:rsidRPr="00254527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++++++++++++++++++++++++++++++++++</w:t>
            </w:r>
          </w:p>
          <w:p w:rsidR="00CB0AEC" w:rsidRPr="00254527" w:rsidRDefault="00B17E1D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</w:t>
            </w:r>
            <w:r w:rsidR="004644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Tutti Frutti: Strawberry</w:t>
            </w:r>
          </w:p>
          <w:p w:rsidR="00CB0AEC" w:rsidRPr="00254527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++++++++++++++++++++++++++++++++++</w:t>
            </w:r>
          </w:p>
          <w:p w:rsidR="00CB0AEC" w:rsidRPr="00254527" w:rsidRDefault="00464432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Your</w:t>
            </w:r>
            <w:r w:rsidR="00CB0AEC"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name       :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Jasmine</w:t>
            </w:r>
          </w:p>
          <w:p w:rsidR="00CB0AEC" w:rsidRPr="00254527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:rsidR="00CB0AEC" w:rsidRPr="00254527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[1] </w:t>
            </w:r>
            <w:r w:rsidR="004644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Strawberry &amp; Nutella Crepe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4644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4511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Price:  RM1</w:t>
            </w:r>
            <w:r w:rsidR="004511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.00</w:t>
            </w:r>
          </w:p>
          <w:p w:rsidR="00CB0AEC" w:rsidRPr="00254527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[2] </w:t>
            </w:r>
            <w:r w:rsidR="004644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Strawberry &amp; Chocolate Crepe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511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Price:  RM1</w:t>
            </w:r>
            <w:r w:rsidR="004511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.00</w:t>
            </w:r>
          </w:p>
          <w:p w:rsidR="00CB0AEC" w:rsidRPr="00254527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[3] </w:t>
            </w:r>
            <w:r w:rsidR="00672F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Strawberry Waffle with Custard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Price:  RM1</w:t>
            </w:r>
            <w:r w:rsidR="004511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.40</w:t>
            </w:r>
          </w:p>
          <w:p w:rsidR="00CB0AEC" w:rsidRPr="00254527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[4] </w:t>
            </w:r>
            <w:r w:rsidR="004511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Strawberry Smoothie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Price:  RM1</w:t>
            </w:r>
            <w:r w:rsidR="004511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.00</w:t>
            </w:r>
          </w:p>
          <w:p w:rsidR="00CB0AEC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[5] </w:t>
            </w:r>
            <w:r w:rsidR="0045115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Strawberry &amp; Country Cream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Price:  RM13.00</w:t>
            </w:r>
          </w:p>
          <w:p w:rsidR="00451152" w:rsidRPr="00254527" w:rsidRDefault="00451152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:rsidR="00CB0AEC" w:rsidRPr="00254527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Enter your choice based on the number</w:t>
            </w:r>
          </w:p>
          <w:p w:rsidR="00CB0AEC" w:rsidRPr="00254527" w:rsidRDefault="00451152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  <w:p w:rsidR="00CB0AEC" w:rsidRPr="00254527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....................................</w:t>
            </w:r>
          </w:p>
          <w:p w:rsidR="00CB0AEC" w:rsidRPr="00254527" w:rsidRDefault="00451152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Jasmine</w:t>
            </w:r>
            <w:r w:rsidR="00CB0AEC"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, Your purchase details</w:t>
            </w:r>
          </w:p>
          <w:p w:rsidR="00CB0AEC" w:rsidRPr="00254527" w:rsidRDefault="00CB0AEC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....................................</w:t>
            </w:r>
          </w:p>
          <w:p w:rsidR="00CB0AEC" w:rsidRPr="00254527" w:rsidRDefault="00451152" w:rsidP="00CB0AE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Selection</w:t>
            </w:r>
            <w:r w:rsidR="00CB0AEC"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Strawberry Smoothie</w:t>
            </w:r>
          </w:p>
          <w:p w:rsidR="00CB0AEC" w:rsidRPr="00923AA4" w:rsidRDefault="00CB0AEC" w:rsidP="00A60B06">
            <w:pPr>
              <w:rPr>
                <w:b/>
                <w:color w:val="000000" w:themeColor="text1"/>
                <w:sz w:val="20"/>
                <w:szCs w:val="22"/>
              </w:rPr>
            </w:pP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Payment to be made     :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RM</w:t>
            </w:r>
            <w:r w:rsidR="00A16C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25452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</w:t>
            </w:r>
            <w:r w:rsidR="001B326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.00</w:t>
            </w:r>
          </w:p>
        </w:tc>
      </w:tr>
    </w:tbl>
    <w:p w:rsidR="00EE38CB" w:rsidRPr="005F2031" w:rsidRDefault="00EE38CB" w:rsidP="00EE38CB">
      <w:pPr>
        <w:spacing w:line="240" w:lineRule="auto"/>
        <w:rPr>
          <w:rFonts w:cs="Courier New"/>
          <w:color w:val="000000" w:themeColor="text1"/>
          <w:sz w:val="22"/>
          <w:szCs w:val="22"/>
        </w:rPr>
      </w:pPr>
    </w:p>
    <w:sectPr w:rsidR="00EE38CB" w:rsidRPr="005F2031">
      <w:headerReference w:type="default" r:id="rId9"/>
      <w:footerReference w:type="default" r:id="rId10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EA1" w:rsidRDefault="00973EA1">
      <w:pPr>
        <w:spacing w:after="0" w:line="240" w:lineRule="auto"/>
      </w:pPr>
      <w:r>
        <w:separator/>
      </w:r>
    </w:p>
  </w:endnote>
  <w:endnote w:type="continuationSeparator" w:id="0">
    <w:p w:rsidR="00973EA1" w:rsidRDefault="0097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1D" w:rsidRDefault="00B17E1D" w:rsidP="0083624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52525" w:themeColor="text2" w:themeShade="80"/>
        <w:sz w:val="24"/>
        <w:szCs w:val="24"/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PAGE 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4C24FF">
      <w:rPr>
        <w:noProof/>
        <w:color w:val="383838" w:themeColor="text2" w:themeShade="BF"/>
        <w:sz w:val="24"/>
        <w:szCs w:val="24"/>
      </w:rPr>
      <w:t>9</w:t>
    </w:r>
    <w:r>
      <w:rPr>
        <w:color w:val="383838" w:themeColor="text2" w:themeShade="BF"/>
        <w:sz w:val="24"/>
        <w:szCs w:val="24"/>
      </w:rPr>
      <w:fldChar w:fldCharType="end"/>
    </w:r>
    <w:r>
      <w:rPr>
        <w:color w:val="383838" w:themeColor="text2" w:themeShade="BF"/>
        <w:sz w:val="24"/>
        <w:szCs w:val="24"/>
      </w:rPr>
      <w:t xml:space="preserve"> |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NUMPAGES  \* Arabic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4C24FF">
      <w:rPr>
        <w:noProof/>
        <w:color w:val="383838" w:themeColor="text2" w:themeShade="BF"/>
        <w:sz w:val="24"/>
        <w:szCs w:val="24"/>
      </w:rPr>
      <w:t>9</w:t>
    </w:r>
    <w:r>
      <w:rPr>
        <w:color w:val="383838" w:themeColor="text2" w:themeShade="BF"/>
        <w:sz w:val="24"/>
        <w:szCs w:val="24"/>
      </w:rPr>
      <w:fldChar w:fldCharType="end"/>
    </w:r>
  </w:p>
  <w:p w:rsidR="00B17E1D" w:rsidRDefault="00B17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EA1" w:rsidRDefault="00973EA1">
      <w:pPr>
        <w:spacing w:after="0" w:line="240" w:lineRule="auto"/>
      </w:pPr>
      <w:r>
        <w:separator/>
      </w:r>
    </w:p>
  </w:footnote>
  <w:footnote w:type="continuationSeparator" w:id="0">
    <w:p w:rsidR="00973EA1" w:rsidRDefault="00973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1D" w:rsidRDefault="00B17E1D" w:rsidP="000764AD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17E1D" w:rsidRDefault="004C24FF" w:rsidP="000A20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DOO5441</w:t>
                              </w:r>
                              <w:r w:rsidR="00B17E1D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</w:t>
                              </w:r>
                              <w:r w:rsidR="00B17E1D">
                                <w:rPr>
                                  <w:caps/>
                                  <w:color w:val="FFFFFF" w:themeColor="background1"/>
                                </w:rPr>
                                <w:t>Lab 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17E1D" w:rsidRDefault="004C24FF" w:rsidP="000A20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DOO5441</w:t>
                        </w:r>
                        <w:r w:rsidR="00B17E1D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     </w:t>
                        </w:r>
                        <w:r w:rsidR="00B17E1D">
                          <w:rPr>
                            <w:caps/>
                            <w:color w:val="FFFFFF" w:themeColor="background1"/>
                          </w:rPr>
                          <w:t>Lab 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088"/>
    <w:multiLevelType w:val="hybridMultilevel"/>
    <w:tmpl w:val="6750F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AC1746"/>
    <w:multiLevelType w:val="hybridMultilevel"/>
    <w:tmpl w:val="EC344CF2"/>
    <w:lvl w:ilvl="0" w:tplc="0E1A40B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A400D"/>
    <w:multiLevelType w:val="hybridMultilevel"/>
    <w:tmpl w:val="B0A2B9A6"/>
    <w:lvl w:ilvl="0" w:tplc="E9C49B56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61CB"/>
    <w:multiLevelType w:val="hybridMultilevel"/>
    <w:tmpl w:val="F7A61E98"/>
    <w:lvl w:ilvl="0" w:tplc="264EEBA8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9DC890C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507E9"/>
    <w:multiLevelType w:val="hybridMultilevel"/>
    <w:tmpl w:val="239A17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C83DBE"/>
    <w:multiLevelType w:val="hybridMultilevel"/>
    <w:tmpl w:val="2FB0EB26"/>
    <w:lvl w:ilvl="0" w:tplc="4BCE958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153B273A"/>
    <w:multiLevelType w:val="hybridMultilevel"/>
    <w:tmpl w:val="41D6FC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16407"/>
    <w:multiLevelType w:val="hybridMultilevel"/>
    <w:tmpl w:val="A1025382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65B4C"/>
    <w:multiLevelType w:val="hybridMultilevel"/>
    <w:tmpl w:val="F914393C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E0AA8564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F90BAB"/>
    <w:multiLevelType w:val="hybridMultilevel"/>
    <w:tmpl w:val="E700A158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BE0662"/>
    <w:multiLevelType w:val="hybridMultilevel"/>
    <w:tmpl w:val="BAA2783C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16B85"/>
    <w:multiLevelType w:val="hybridMultilevel"/>
    <w:tmpl w:val="86DC433A"/>
    <w:lvl w:ilvl="0" w:tplc="841C94F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2D3C1073"/>
    <w:multiLevelType w:val="hybridMultilevel"/>
    <w:tmpl w:val="2A80D60E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5372AB"/>
    <w:multiLevelType w:val="hybridMultilevel"/>
    <w:tmpl w:val="A8207E24"/>
    <w:lvl w:ilvl="0" w:tplc="4BCE95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883F2F"/>
    <w:multiLevelType w:val="hybridMultilevel"/>
    <w:tmpl w:val="C316998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20"/>
        </w:tabs>
        <w:ind w:left="1920" w:hanging="48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06979D2"/>
    <w:multiLevelType w:val="hybridMultilevel"/>
    <w:tmpl w:val="9B301DEE"/>
    <w:lvl w:ilvl="0" w:tplc="04090003">
      <w:start w:val="1"/>
      <w:numFmt w:val="bullet"/>
      <w:lvlText w:val="o"/>
      <w:lvlJc w:val="left"/>
      <w:pPr>
        <w:ind w:left="1980" w:hanging="7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2DE28B3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1525D5"/>
    <w:multiLevelType w:val="hybridMultilevel"/>
    <w:tmpl w:val="1DEA22E4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7782A91"/>
    <w:multiLevelType w:val="hybridMultilevel"/>
    <w:tmpl w:val="A5EA9E48"/>
    <w:lvl w:ilvl="0" w:tplc="D5B4F026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0770F"/>
    <w:multiLevelType w:val="hybridMultilevel"/>
    <w:tmpl w:val="9E525E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D121BF4"/>
    <w:multiLevelType w:val="hybridMultilevel"/>
    <w:tmpl w:val="BE08C08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D5E0AC8"/>
    <w:multiLevelType w:val="hybridMultilevel"/>
    <w:tmpl w:val="8440E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6" w15:restartNumberingAfterBreak="0">
    <w:nsid w:val="478C03BD"/>
    <w:multiLevelType w:val="hybridMultilevel"/>
    <w:tmpl w:val="1DC0C9C4"/>
    <w:lvl w:ilvl="0" w:tplc="D96C957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F17BE"/>
    <w:multiLevelType w:val="hybridMultilevel"/>
    <w:tmpl w:val="8538311E"/>
    <w:lvl w:ilvl="0" w:tplc="858A65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CA06F9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41C03"/>
    <w:multiLevelType w:val="hybridMultilevel"/>
    <w:tmpl w:val="D986A880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D87698E"/>
    <w:multiLevelType w:val="hybridMultilevel"/>
    <w:tmpl w:val="060A17AC"/>
    <w:lvl w:ilvl="0" w:tplc="CFF4681A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3F1044"/>
    <w:multiLevelType w:val="hybridMultilevel"/>
    <w:tmpl w:val="BE4CF5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2A63AA"/>
    <w:multiLevelType w:val="hybridMultilevel"/>
    <w:tmpl w:val="C21EB1BA"/>
    <w:lvl w:ilvl="0" w:tplc="E0AA85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26F4D"/>
    <w:multiLevelType w:val="hybridMultilevel"/>
    <w:tmpl w:val="08308144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611E9"/>
    <w:multiLevelType w:val="hybridMultilevel"/>
    <w:tmpl w:val="AB22E738"/>
    <w:lvl w:ilvl="0" w:tplc="DE585692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C209E"/>
    <w:multiLevelType w:val="hybridMultilevel"/>
    <w:tmpl w:val="0C7EA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38548F"/>
    <w:multiLevelType w:val="hybridMultilevel"/>
    <w:tmpl w:val="94B459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771944"/>
    <w:multiLevelType w:val="hybridMultilevel"/>
    <w:tmpl w:val="A002ED8A"/>
    <w:lvl w:ilvl="0" w:tplc="04102E7C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21943"/>
    <w:multiLevelType w:val="hybridMultilevel"/>
    <w:tmpl w:val="00FE73AA"/>
    <w:lvl w:ilvl="0" w:tplc="C44C372A">
      <w:start w:val="1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480176"/>
    <w:multiLevelType w:val="hybridMultilevel"/>
    <w:tmpl w:val="ECB0C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11D9F"/>
    <w:multiLevelType w:val="hybridMultilevel"/>
    <w:tmpl w:val="9AF4039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9"/>
  </w:num>
  <w:num w:numId="3">
    <w:abstractNumId w:val="24"/>
  </w:num>
  <w:num w:numId="4">
    <w:abstractNumId w:val="39"/>
  </w:num>
  <w:num w:numId="5">
    <w:abstractNumId w:val="28"/>
  </w:num>
  <w:num w:numId="6">
    <w:abstractNumId w:val="19"/>
  </w:num>
  <w:num w:numId="7">
    <w:abstractNumId w:val="11"/>
  </w:num>
  <w:num w:numId="8">
    <w:abstractNumId w:val="26"/>
  </w:num>
  <w:num w:numId="9">
    <w:abstractNumId w:val="27"/>
  </w:num>
  <w:num w:numId="10">
    <w:abstractNumId w:val="32"/>
  </w:num>
  <w:num w:numId="11">
    <w:abstractNumId w:val="8"/>
  </w:num>
  <w:num w:numId="12">
    <w:abstractNumId w:val="15"/>
  </w:num>
  <w:num w:numId="13">
    <w:abstractNumId w:val="22"/>
  </w:num>
  <w:num w:numId="14">
    <w:abstractNumId w:val="18"/>
  </w:num>
  <w:num w:numId="15">
    <w:abstractNumId w:val="33"/>
  </w:num>
  <w:num w:numId="16">
    <w:abstractNumId w:val="30"/>
  </w:num>
  <w:num w:numId="17">
    <w:abstractNumId w:val="1"/>
  </w:num>
  <w:num w:numId="18">
    <w:abstractNumId w:val="10"/>
  </w:num>
  <w:num w:numId="19">
    <w:abstractNumId w:val="7"/>
  </w:num>
  <w:num w:numId="20">
    <w:abstractNumId w:val="31"/>
  </w:num>
  <w:num w:numId="21">
    <w:abstractNumId w:val="12"/>
  </w:num>
  <w:num w:numId="22">
    <w:abstractNumId w:val="13"/>
  </w:num>
  <w:num w:numId="23">
    <w:abstractNumId w:val="14"/>
  </w:num>
  <w:num w:numId="24">
    <w:abstractNumId w:val="25"/>
  </w:num>
  <w:num w:numId="25">
    <w:abstractNumId w:val="16"/>
  </w:num>
  <w:num w:numId="26">
    <w:abstractNumId w:val="34"/>
  </w:num>
  <w:num w:numId="27">
    <w:abstractNumId w:val="37"/>
  </w:num>
  <w:num w:numId="28">
    <w:abstractNumId w:val="21"/>
  </w:num>
  <w:num w:numId="29">
    <w:abstractNumId w:val="3"/>
  </w:num>
  <w:num w:numId="30">
    <w:abstractNumId w:val="29"/>
  </w:num>
  <w:num w:numId="31">
    <w:abstractNumId w:val="17"/>
  </w:num>
  <w:num w:numId="32">
    <w:abstractNumId w:val="0"/>
  </w:num>
  <w:num w:numId="33">
    <w:abstractNumId w:val="23"/>
  </w:num>
  <w:num w:numId="34">
    <w:abstractNumId w:val="2"/>
  </w:num>
  <w:num w:numId="35">
    <w:abstractNumId w:val="5"/>
  </w:num>
  <w:num w:numId="36">
    <w:abstractNumId w:val="20"/>
  </w:num>
  <w:num w:numId="37">
    <w:abstractNumId w:val="4"/>
  </w:num>
  <w:num w:numId="38">
    <w:abstractNumId w:val="36"/>
  </w:num>
  <w:num w:numId="39">
    <w:abstractNumId w:val="35"/>
  </w:num>
  <w:num w:numId="40">
    <w:abstractNumId w:val="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25A6"/>
    <w:rsid w:val="00002CC6"/>
    <w:rsid w:val="00004942"/>
    <w:rsid w:val="000218CB"/>
    <w:rsid w:val="0003249F"/>
    <w:rsid w:val="000438DE"/>
    <w:rsid w:val="000475C9"/>
    <w:rsid w:val="000764AD"/>
    <w:rsid w:val="00082C7C"/>
    <w:rsid w:val="00085286"/>
    <w:rsid w:val="000873F2"/>
    <w:rsid w:val="000A20FC"/>
    <w:rsid w:val="000A571D"/>
    <w:rsid w:val="000B2243"/>
    <w:rsid w:val="000B44AD"/>
    <w:rsid w:val="000C1C9E"/>
    <w:rsid w:val="000C615F"/>
    <w:rsid w:val="000E7862"/>
    <w:rsid w:val="000F46E1"/>
    <w:rsid w:val="00103070"/>
    <w:rsid w:val="001106C4"/>
    <w:rsid w:val="00115BA8"/>
    <w:rsid w:val="001220F7"/>
    <w:rsid w:val="0013757D"/>
    <w:rsid w:val="00141B87"/>
    <w:rsid w:val="0014237D"/>
    <w:rsid w:val="00151711"/>
    <w:rsid w:val="00153DC1"/>
    <w:rsid w:val="00163509"/>
    <w:rsid w:val="00171F64"/>
    <w:rsid w:val="0017475B"/>
    <w:rsid w:val="00174B9A"/>
    <w:rsid w:val="001877F8"/>
    <w:rsid w:val="00197F38"/>
    <w:rsid w:val="001A0C48"/>
    <w:rsid w:val="001A6B74"/>
    <w:rsid w:val="001B0344"/>
    <w:rsid w:val="001B138F"/>
    <w:rsid w:val="001B326F"/>
    <w:rsid w:val="001D1BAB"/>
    <w:rsid w:val="001D4148"/>
    <w:rsid w:val="001D4E72"/>
    <w:rsid w:val="001D7906"/>
    <w:rsid w:val="001E05D2"/>
    <w:rsid w:val="001E24ED"/>
    <w:rsid w:val="001E292C"/>
    <w:rsid w:val="001F2AF6"/>
    <w:rsid w:val="00211A97"/>
    <w:rsid w:val="00223E48"/>
    <w:rsid w:val="00225483"/>
    <w:rsid w:val="002543B8"/>
    <w:rsid w:val="00254527"/>
    <w:rsid w:val="00256E47"/>
    <w:rsid w:val="0026186A"/>
    <w:rsid w:val="00270DFF"/>
    <w:rsid w:val="00271C8F"/>
    <w:rsid w:val="002858E3"/>
    <w:rsid w:val="002A5671"/>
    <w:rsid w:val="002C3AC0"/>
    <w:rsid w:val="002C6E96"/>
    <w:rsid w:val="002D35F7"/>
    <w:rsid w:val="002D3E62"/>
    <w:rsid w:val="002E410D"/>
    <w:rsid w:val="002E6F9E"/>
    <w:rsid w:val="002F7454"/>
    <w:rsid w:val="003259B7"/>
    <w:rsid w:val="0033184B"/>
    <w:rsid w:val="00344E23"/>
    <w:rsid w:val="0038687A"/>
    <w:rsid w:val="00397199"/>
    <w:rsid w:val="00397D03"/>
    <w:rsid w:val="003A255F"/>
    <w:rsid w:val="003C3F71"/>
    <w:rsid w:val="003C4737"/>
    <w:rsid w:val="003D3BF0"/>
    <w:rsid w:val="003D471C"/>
    <w:rsid w:val="003E7EF3"/>
    <w:rsid w:val="003F2A4C"/>
    <w:rsid w:val="003F4A03"/>
    <w:rsid w:val="00401368"/>
    <w:rsid w:val="00404A0A"/>
    <w:rsid w:val="00410614"/>
    <w:rsid w:val="00413AA0"/>
    <w:rsid w:val="0041483B"/>
    <w:rsid w:val="00417A63"/>
    <w:rsid w:val="004201FE"/>
    <w:rsid w:val="00423E91"/>
    <w:rsid w:val="00440AFF"/>
    <w:rsid w:val="00444AAD"/>
    <w:rsid w:val="00451152"/>
    <w:rsid w:val="00453F65"/>
    <w:rsid w:val="0045472C"/>
    <w:rsid w:val="00455B91"/>
    <w:rsid w:val="00464432"/>
    <w:rsid w:val="004703CC"/>
    <w:rsid w:val="004712C8"/>
    <w:rsid w:val="00482E77"/>
    <w:rsid w:val="00483117"/>
    <w:rsid w:val="004A437E"/>
    <w:rsid w:val="004C24FF"/>
    <w:rsid w:val="004C2653"/>
    <w:rsid w:val="004D2160"/>
    <w:rsid w:val="004F6C80"/>
    <w:rsid w:val="004F76D5"/>
    <w:rsid w:val="0050595A"/>
    <w:rsid w:val="0051341F"/>
    <w:rsid w:val="00513FC7"/>
    <w:rsid w:val="00520A1F"/>
    <w:rsid w:val="0053061F"/>
    <w:rsid w:val="005412E3"/>
    <w:rsid w:val="005427E9"/>
    <w:rsid w:val="00545867"/>
    <w:rsid w:val="00553DE0"/>
    <w:rsid w:val="00570517"/>
    <w:rsid w:val="0059022F"/>
    <w:rsid w:val="00596CC2"/>
    <w:rsid w:val="00596D53"/>
    <w:rsid w:val="005B40DC"/>
    <w:rsid w:val="005D7C16"/>
    <w:rsid w:val="005E30A4"/>
    <w:rsid w:val="005F2031"/>
    <w:rsid w:val="005F48CA"/>
    <w:rsid w:val="005F6D71"/>
    <w:rsid w:val="00600CFA"/>
    <w:rsid w:val="00602CAF"/>
    <w:rsid w:val="006059A0"/>
    <w:rsid w:val="0061120A"/>
    <w:rsid w:val="00624156"/>
    <w:rsid w:val="0062422C"/>
    <w:rsid w:val="0062793E"/>
    <w:rsid w:val="006306F8"/>
    <w:rsid w:val="00634AA1"/>
    <w:rsid w:val="0063520F"/>
    <w:rsid w:val="006357C7"/>
    <w:rsid w:val="006467FE"/>
    <w:rsid w:val="00656FB7"/>
    <w:rsid w:val="00661DCE"/>
    <w:rsid w:val="0067205B"/>
    <w:rsid w:val="00672F2C"/>
    <w:rsid w:val="006772FC"/>
    <w:rsid w:val="00696535"/>
    <w:rsid w:val="00696A01"/>
    <w:rsid w:val="006A6DD4"/>
    <w:rsid w:val="006B76BB"/>
    <w:rsid w:val="006C7EF6"/>
    <w:rsid w:val="006D6396"/>
    <w:rsid w:val="006F7BDD"/>
    <w:rsid w:val="00704581"/>
    <w:rsid w:val="00712A94"/>
    <w:rsid w:val="007274B5"/>
    <w:rsid w:val="007439F9"/>
    <w:rsid w:val="0075161C"/>
    <w:rsid w:val="00764FFD"/>
    <w:rsid w:val="007708FF"/>
    <w:rsid w:val="00781A26"/>
    <w:rsid w:val="00790D91"/>
    <w:rsid w:val="007A5E6E"/>
    <w:rsid w:val="007A609E"/>
    <w:rsid w:val="007F41B8"/>
    <w:rsid w:val="007F5A9E"/>
    <w:rsid w:val="0082265B"/>
    <w:rsid w:val="00822E0F"/>
    <w:rsid w:val="0083125D"/>
    <w:rsid w:val="0083624D"/>
    <w:rsid w:val="00867F8B"/>
    <w:rsid w:val="00882471"/>
    <w:rsid w:val="00882C29"/>
    <w:rsid w:val="00885BF2"/>
    <w:rsid w:val="00896666"/>
    <w:rsid w:val="008B4B19"/>
    <w:rsid w:val="008C0A8D"/>
    <w:rsid w:val="008D5D73"/>
    <w:rsid w:val="008E3665"/>
    <w:rsid w:val="008F03F7"/>
    <w:rsid w:val="009079A9"/>
    <w:rsid w:val="0091266C"/>
    <w:rsid w:val="00923AA4"/>
    <w:rsid w:val="0092569C"/>
    <w:rsid w:val="00931495"/>
    <w:rsid w:val="0094498D"/>
    <w:rsid w:val="00966074"/>
    <w:rsid w:val="00971353"/>
    <w:rsid w:val="00973EA1"/>
    <w:rsid w:val="0097561A"/>
    <w:rsid w:val="0098058D"/>
    <w:rsid w:val="00997B3A"/>
    <w:rsid w:val="009A4059"/>
    <w:rsid w:val="009A543B"/>
    <w:rsid w:val="009D2BEC"/>
    <w:rsid w:val="009D6A35"/>
    <w:rsid w:val="009E73DE"/>
    <w:rsid w:val="009F17E4"/>
    <w:rsid w:val="009F2246"/>
    <w:rsid w:val="009F6CBC"/>
    <w:rsid w:val="00A0011E"/>
    <w:rsid w:val="00A16C22"/>
    <w:rsid w:val="00A2133A"/>
    <w:rsid w:val="00A23E9C"/>
    <w:rsid w:val="00A30A57"/>
    <w:rsid w:val="00A3330E"/>
    <w:rsid w:val="00A34267"/>
    <w:rsid w:val="00A4423F"/>
    <w:rsid w:val="00A4727E"/>
    <w:rsid w:val="00A60B06"/>
    <w:rsid w:val="00A60D20"/>
    <w:rsid w:val="00A66000"/>
    <w:rsid w:val="00A70608"/>
    <w:rsid w:val="00A71BF7"/>
    <w:rsid w:val="00A77701"/>
    <w:rsid w:val="00A8235D"/>
    <w:rsid w:val="00A95BAE"/>
    <w:rsid w:val="00AA0C52"/>
    <w:rsid w:val="00AA7238"/>
    <w:rsid w:val="00AC0CEF"/>
    <w:rsid w:val="00AC5532"/>
    <w:rsid w:val="00AD204F"/>
    <w:rsid w:val="00AE104E"/>
    <w:rsid w:val="00AE642F"/>
    <w:rsid w:val="00AF0A4E"/>
    <w:rsid w:val="00AF0D8E"/>
    <w:rsid w:val="00AF1725"/>
    <w:rsid w:val="00AF1D38"/>
    <w:rsid w:val="00AF1F59"/>
    <w:rsid w:val="00AF25BC"/>
    <w:rsid w:val="00AF4312"/>
    <w:rsid w:val="00B17E1D"/>
    <w:rsid w:val="00B218C4"/>
    <w:rsid w:val="00B301D8"/>
    <w:rsid w:val="00B31162"/>
    <w:rsid w:val="00B37B85"/>
    <w:rsid w:val="00B37BCD"/>
    <w:rsid w:val="00B40D10"/>
    <w:rsid w:val="00B648CA"/>
    <w:rsid w:val="00B84E4B"/>
    <w:rsid w:val="00B864AA"/>
    <w:rsid w:val="00B865C6"/>
    <w:rsid w:val="00B90316"/>
    <w:rsid w:val="00B91860"/>
    <w:rsid w:val="00B93873"/>
    <w:rsid w:val="00BA01A0"/>
    <w:rsid w:val="00BA0F45"/>
    <w:rsid w:val="00BA7651"/>
    <w:rsid w:val="00BB3D76"/>
    <w:rsid w:val="00BC0830"/>
    <w:rsid w:val="00BC4EFF"/>
    <w:rsid w:val="00BD6B0A"/>
    <w:rsid w:val="00BE2BD6"/>
    <w:rsid w:val="00BE2DE0"/>
    <w:rsid w:val="00BF1850"/>
    <w:rsid w:val="00BF2863"/>
    <w:rsid w:val="00BF3B0B"/>
    <w:rsid w:val="00C15BC2"/>
    <w:rsid w:val="00C350E7"/>
    <w:rsid w:val="00C361A6"/>
    <w:rsid w:val="00C377B3"/>
    <w:rsid w:val="00C466AA"/>
    <w:rsid w:val="00C6778B"/>
    <w:rsid w:val="00C73DDD"/>
    <w:rsid w:val="00C814F6"/>
    <w:rsid w:val="00C84D29"/>
    <w:rsid w:val="00CA27C9"/>
    <w:rsid w:val="00CB0AEC"/>
    <w:rsid w:val="00CB7471"/>
    <w:rsid w:val="00CC619F"/>
    <w:rsid w:val="00CD175F"/>
    <w:rsid w:val="00CD2A3C"/>
    <w:rsid w:val="00CD566A"/>
    <w:rsid w:val="00CD6A1C"/>
    <w:rsid w:val="00D12063"/>
    <w:rsid w:val="00D13406"/>
    <w:rsid w:val="00D32D0C"/>
    <w:rsid w:val="00D5789F"/>
    <w:rsid w:val="00D609D3"/>
    <w:rsid w:val="00D64CA4"/>
    <w:rsid w:val="00D669C3"/>
    <w:rsid w:val="00D83048"/>
    <w:rsid w:val="00D93E16"/>
    <w:rsid w:val="00DA16FD"/>
    <w:rsid w:val="00DA79C6"/>
    <w:rsid w:val="00DB3CDE"/>
    <w:rsid w:val="00DC1F43"/>
    <w:rsid w:val="00DF18FF"/>
    <w:rsid w:val="00DF22F9"/>
    <w:rsid w:val="00E063A4"/>
    <w:rsid w:val="00E23C75"/>
    <w:rsid w:val="00E24E26"/>
    <w:rsid w:val="00E25574"/>
    <w:rsid w:val="00E256D3"/>
    <w:rsid w:val="00E321B5"/>
    <w:rsid w:val="00E43CDF"/>
    <w:rsid w:val="00E5477B"/>
    <w:rsid w:val="00E5542A"/>
    <w:rsid w:val="00E712F3"/>
    <w:rsid w:val="00E8740B"/>
    <w:rsid w:val="00E87853"/>
    <w:rsid w:val="00E9191F"/>
    <w:rsid w:val="00E9225A"/>
    <w:rsid w:val="00EA1A83"/>
    <w:rsid w:val="00EA2282"/>
    <w:rsid w:val="00EA2C88"/>
    <w:rsid w:val="00EB5DCA"/>
    <w:rsid w:val="00EC2C17"/>
    <w:rsid w:val="00EE0B0D"/>
    <w:rsid w:val="00EE38CB"/>
    <w:rsid w:val="00EE446C"/>
    <w:rsid w:val="00F1631E"/>
    <w:rsid w:val="00F16FC8"/>
    <w:rsid w:val="00F41CAF"/>
    <w:rsid w:val="00F545A9"/>
    <w:rsid w:val="00F65115"/>
    <w:rsid w:val="00F7280D"/>
    <w:rsid w:val="00F8070D"/>
    <w:rsid w:val="00F900FD"/>
    <w:rsid w:val="00FA041D"/>
    <w:rsid w:val="00FA2F7F"/>
    <w:rsid w:val="00FA7593"/>
    <w:rsid w:val="00FB00F9"/>
    <w:rsid w:val="00FC6945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1585E"/>
  <w15:chartTrackingRefBased/>
  <w15:docId w15:val="{A635DEC6-A56A-4060-8B49-94A029A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7CB551-50B6-4C1B-8DF0-EF932DCC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3</TotalTime>
  <Pages>9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  Lab 4</vt:lpstr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  Lab 4</dc:title>
  <dc:creator>JulieYewMeiYee</dc:creator>
  <cp:keywords/>
  <cp:lastModifiedBy>Ruzanna Binti Abdullah</cp:lastModifiedBy>
  <cp:revision>5</cp:revision>
  <cp:lastPrinted>2016-07-10T23:53:00Z</cp:lastPrinted>
  <dcterms:created xsi:type="dcterms:W3CDTF">2017-07-28T09:12:00Z</dcterms:created>
  <dcterms:modified xsi:type="dcterms:W3CDTF">2020-07-03T16:56:00Z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