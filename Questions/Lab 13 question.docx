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3A01D2">
        <w:t>1</w:t>
      </w:r>
      <w:r w:rsidR="000600B0">
        <w:t>3</w:t>
      </w:r>
    </w:p>
    <w:p w:rsidR="004F76D5" w:rsidRDefault="0083624D" w:rsidP="00B3129E">
      <w:pPr>
        <w:pStyle w:val="Subtitle"/>
        <w:spacing w:before="60" w:after="360" w:line="240" w:lineRule="auto"/>
        <w:contextualSpacing/>
      </w:pPr>
      <w:r>
        <w:t> </w:t>
      </w:r>
    </w:p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81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812313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5F48CA" w:rsidRPr="000C615F" w:rsidRDefault="000600B0" w:rsidP="00812313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Overloaded Operator+ member function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0600B0" w:rsidP="00153DC1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DC3048">
              <w:rPr>
                <w:sz w:val="20"/>
              </w:rPr>
              <w:t>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812313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12313" w:rsidRDefault="00812313" w:rsidP="005F48C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12313" w:rsidRDefault="000600B0" w:rsidP="00812313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Overloaded Operator+= member function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12313" w:rsidRDefault="000600B0" w:rsidP="00153DC1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812313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12313" w:rsidRPr="00153DC1" w:rsidRDefault="00812313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812313" w:rsidRDefault="00812313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B3129E" w:rsidRDefault="00B3129E" w:rsidP="00812313"/>
    <w:p w:rsidR="00B3129E" w:rsidRDefault="00B3129E" w:rsidP="00812313"/>
    <w:p w:rsidR="00B3129E" w:rsidRDefault="00B3129E" w:rsidP="00812313"/>
    <w:p w:rsidR="00B3129E" w:rsidRDefault="00B3129E" w:rsidP="00812313"/>
    <w:p w:rsidR="00B3129E" w:rsidRDefault="00B3129E" w:rsidP="00812313"/>
    <w:p w:rsidR="00B3129E" w:rsidRDefault="00B3129E" w:rsidP="00812313"/>
    <w:p w:rsidR="00A33ECD" w:rsidRPr="00A33ECD" w:rsidRDefault="00A33ECD" w:rsidP="00812313">
      <w:pPr>
        <w:rPr>
          <w:b/>
          <w:color w:val="auto"/>
          <w:sz w:val="24"/>
          <w:szCs w:val="24"/>
        </w:rPr>
      </w:pPr>
      <w:r w:rsidRPr="00A33ECD">
        <w:rPr>
          <w:b/>
          <w:color w:val="auto"/>
          <w:sz w:val="24"/>
          <w:szCs w:val="24"/>
        </w:rPr>
        <w:lastRenderedPageBreak/>
        <w:t>Question 1</w:t>
      </w:r>
      <w:bookmarkStart w:id="0" w:name="_GoBack"/>
      <w:bookmarkEnd w:id="0"/>
    </w:p>
    <w:p w:rsidR="00926A4A" w:rsidRDefault="00926A4A" w:rsidP="00863F34">
      <w:pPr>
        <w:spacing w:line="276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Based on the given program, complete the code segment labelled ‘***to complete****’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>#include&lt;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iostream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&gt;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>#include&lt;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iomanip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&gt;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using namespace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std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3731C8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>
        <w:rPr>
          <w:rFonts w:ascii="Courier New" w:hAnsi="Courier New" w:cs="Courier New"/>
          <w:color w:val="auto"/>
          <w:sz w:val="20"/>
        </w:rPr>
        <w:t>class Rice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proofErr w:type="gramStart"/>
      <w:r w:rsidRPr="00926A4A">
        <w:rPr>
          <w:rFonts w:ascii="Courier New" w:hAnsi="Courier New" w:cs="Courier New"/>
          <w:color w:val="auto"/>
          <w:sz w:val="20"/>
        </w:rPr>
        <w:t>{  float</w:t>
      </w:r>
      <w:proofErr w:type="gramEnd"/>
      <w:r w:rsidRPr="00926A4A">
        <w:rPr>
          <w:rFonts w:ascii="Courier New" w:hAnsi="Courier New" w:cs="Courier New"/>
          <w:color w:val="auto"/>
          <w:sz w:val="20"/>
        </w:rPr>
        <w:t xml:space="preserve">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price_per_kg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,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total_weight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public:</w:t>
      </w:r>
    </w:p>
    <w:p w:rsidR="00926A4A" w:rsidRPr="00926A4A" w:rsidRDefault="003731C8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>
        <w:rPr>
          <w:rFonts w:ascii="Courier New" w:hAnsi="Courier New" w:cs="Courier New"/>
          <w:color w:val="auto"/>
          <w:sz w:val="20"/>
        </w:rPr>
        <w:t xml:space="preserve">   </w:t>
      </w:r>
      <w:r>
        <w:rPr>
          <w:rFonts w:ascii="Courier New" w:hAnsi="Courier New" w:cs="Courier New"/>
          <w:color w:val="auto"/>
          <w:sz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auto"/>
          <w:sz w:val="20"/>
        </w:rPr>
        <w:t>Rice</w:t>
      </w:r>
      <w:r w:rsidR="00926A4A" w:rsidRPr="00926A4A">
        <w:rPr>
          <w:rFonts w:ascii="Courier New" w:hAnsi="Courier New" w:cs="Courier New"/>
          <w:color w:val="auto"/>
          <w:sz w:val="20"/>
        </w:rPr>
        <w:t>(</w:t>
      </w:r>
      <w:proofErr w:type="gramEnd"/>
      <w:r w:rsidR="00926A4A" w:rsidRPr="00926A4A">
        <w:rPr>
          <w:rFonts w:ascii="Courier New" w:hAnsi="Courier New" w:cs="Courier New"/>
          <w:color w:val="auto"/>
          <w:sz w:val="20"/>
        </w:rPr>
        <w:t>float w)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</w:t>
      </w:r>
      <w:proofErr w:type="gramStart"/>
      <w:r w:rsidRPr="00926A4A">
        <w:rPr>
          <w:rFonts w:ascii="Courier New" w:hAnsi="Courier New" w:cs="Courier New"/>
          <w:color w:val="auto"/>
          <w:sz w:val="20"/>
        </w:rPr>
        <w:t xml:space="preserve">{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price</w:t>
      </w:r>
      <w:proofErr w:type="gramEnd"/>
      <w:r w:rsidRPr="00926A4A">
        <w:rPr>
          <w:rFonts w:ascii="Courier New" w:hAnsi="Courier New" w:cs="Courier New"/>
          <w:color w:val="auto"/>
          <w:sz w:val="20"/>
        </w:rPr>
        <w:t>_per_kg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 = 10.0;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 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total_weight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 = w;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}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</w:t>
      </w:r>
    </w:p>
    <w:p w:rsidR="00926A4A" w:rsidRPr="00926A4A" w:rsidRDefault="003731C8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>
        <w:rPr>
          <w:rFonts w:ascii="Courier New" w:hAnsi="Courier New" w:cs="Courier New"/>
          <w:color w:val="auto"/>
          <w:sz w:val="20"/>
        </w:rPr>
        <w:t xml:space="preserve">   </w:t>
      </w:r>
      <w:r>
        <w:rPr>
          <w:rFonts w:ascii="Courier New" w:hAnsi="Courier New" w:cs="Courier New"/>
          <w:color w:val="auto"/>
          <w:sz w:val="20"/>
        </w:rPr>
        <w:tab/>
        <w:t xml:space="preserve">  void </w:t>
      </w:r>
      <w:proofErr w:type="spellStart"/>
      <w:r>
        <w:rPr>
          <w:rFonts w:ascii="Courier New" w:hAnsi="Courier New" w:cs="Courier New"/>
          <w:color w:val="auto"/>
          <w:sz w:val="20"/>
        </w:rPr>
        <w:t>display_</w:t>
      </w:r>
      <w:proofErr w:type="gramStart"/>
      <w:r>
        <w:rPr>
          <w:rFonts w:ascii="Courier New" w:hAnsi="Courier New" w:cs="Courier New"/>
          <w:color w:val="auto"/>
          <w:sz w:val="20"/>
        </w:rPr>
        <w:t>rice</w:t>
      </w:r>
      <w:proofErr w:type="spellEnd"/>
      <w:r w:rsidR="00926A4A" w:rsidRPr="00926A4A">
        <w:rPr>
          <w:rFonts w:ascii="Courier New" w:hAnsi="Courier New" w:cs="Courier New"/>
          <w:color w:val="auto"/>
          <w:sz w:val="20"/>
        </w:rPr>
        <w:t>(</w:t>
      </w:r>
      <w:proofErr w:type="gramEnd"/>
      <w:r w:rsidR="00926A4A" w:rsidRPr="00926A4A">
        <w:rPr>
          <w:rFonts w:ascii="Courier New" w:hAnsi="Courier New" w:cs="Courier New"/>
          <w:color w:val="auto"/>
          <w:sz w:val="20"/>
        </w:rPr>
        <w:t>)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</w:t>
      </w:r>
      <w:proofErr w:type="gramStart"/>
      <w:r w:rsidRPr="00926A4A">
        <w:rPr>
          <w:rFonts w:ascii="Courier New" w:hAnsi="Courier New" w:cs="Courier New"/>
          <w:color w:val="auto"/>
          <w:sz w:val="20"/>
        </w:rPr>
        <w:t xml:space="preserve">{ 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cout</w:t>
      </w:r>
      <w:proofErr w:type="spellEnd"/>
      <w:proofErr w:type="gramEnd"/>
      <w:r w:rsidRPr="00926A4A">
        <w:rPr>
          <w:rFonts w:ascii="Courier New" w:hAnsi="Courier New" w:cs="Courier New"/>
          <w:color w:val="auto"/>
          <w:sz w:val="20"/>
        </w:rPr>
        <w:t>&lt;&lt;"----------------------------------------"&lt;&lt;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endl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  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cout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&lt;&lt;"         </w:t>
      </w:r>
      <w:r w:rsidR="003731C8">
        <w:rPr>
          <w:rFonts w:ascii="Courier New" w:hAnsi="Courier New" w:cs="Courier New"/>
          <w:color w:val="auto"/>
          <w:sz w:val="20"/>
        </w:rPr>
        <w:t>Rice</w:t>
      </w:r>
      <w:r w:rsidRPr="00926A4A">
        <w:rPr>
          <w:rFonts w:ascii="Courier New" w:hAnsi="Courier New" w:cs="Courier New"/>
          <w:color w:val="auto"/>
          <w:sz w:val="20"/>
        </w:rPr>
        <w:t xml:space="preserve"> Details                 "&lt;&lt;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endl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ab/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cout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&lt;&lt;fixed&lt;&lt;</w:t>
      </w:r>
      <w:proofErr w:type="spellStart"/>
      <w:proofErr w:type="gramStart"/>
      <w:r w:rsidRPr="00926A4A">
        <w:rPr>
          <w:rFonts w:ascii="Courier New" w:hAnsi="Courier New" w:cs="Courier New"/>
          <w:color w:val="auto"/>
          <w:sz w:val="20"/>
        </w:rPr>
        <w:t>setprecision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(</w:t>
      </w:r>
      <w:proofErr w:type="gramEnd"/>
      <w:r w:rsidRPr="00926A4A">
        <w:rPr>
          <w:rFonts w:ascii="Courier New" w:hAnsi="Courier New" w:cs="Courier New"/>
          <w:color w:val="auto"/>
          <w:sz w:val="20"/>
        </w:rPr>
        <w:t>2);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ab/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cout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&lt;&lt;"Total weight    </w:t>
      </w:r>
      <w:proofErr w:type="gramStart"/>
      <w:r w:rsidRPr="00926A4A">
        <w:rPr>
          <w:rFonts w:ascii="Courier New" w:hAnsi="Courier New" w:cs="Courier New"/>
          <w:color w:val="auto"/>
          <w:sz w:val="20"/>
        </w:rPr>
        <w:t xml:space="preserve">  :</w:t>
      </w:r>
      <w:proofErr w:type="gramEnd"/>
      <w:r w:rsidRPr="00926A4A">
        <w:rPr>
          <w:rFonts w:ascii="Courier New" w:hAnsi="Courier New" w:cs="Courier New"/>
          <w:color w:val="auto"/>
          <w:sz w:val="20"/>
        </w:rPr>
        <w:t xml:space="preserve"> "&lt;&lt;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total_weight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endl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ab/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cout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&lt;&lt;"Price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perkg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 xml:space="preserve"> (RM</w:t>
      </w:r>
      <w:proofErr w:type="gramStart"/>
      <w:r w:rsidRPr="00926A4A">
        <w:rPr>
          <w:rFonts w:ascii="Courier New" w:hAnsi="Courier New" w:cs="Courier New"/>
          <w:color w:val="auto"/>
          <w:sz w:val="20"/>
        </w:rPr>
        <w:t>) :</w:t>
      </w:r>
      <w:proofErr w:type="gramEnd"/>
      <w:r w:rsidRPr="00926A4A">
        <w:rPr>
          <w:rFonts w:ascii="Courier New" w:hAnsi="Courier New" w:cs="Courier New"/>
          <w:color w:val="auto"/>
          <w:sz w:val="20"/>
        </w:rPr>
        <w:t xml:space="preserve"> "&lt;&lt;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price_per_kg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endl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ab/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cout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&lt;&lt;"Total (</w:t>
      </w:r>
      <w:proofErr w:type="gramStart"/>
      <w:r w:rsidRPr="00926A4A">
        <w:rPr>
          <w:rFonts w:ascii="Courier New" w:hAnsi="Courier New" w:cs="Courier New"/>
          <w:color w:val="auto"/>
          <w:sz w:val="20"/>
        </w:rPr>
        <w:t xml:space="preserve">RM)   </w:t>
      </w:r>
      <w:proofErr w:type="gramEnd"/>
      <w:r w:rsidRPr="00926A4A">
        <w:rPr>
          <w:rFonts w:ascii="Courier New" w:hAnsi="Courier New" w:cs="Courier New"/>
          <w:color w:val="auto"/>
          <w:sz w:val="20"/>
        </w:rPr>
        <w:t xml:space="preserve">     : "&lt;&lt;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total_weight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*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price_per_kg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&lt;&lt;</w:t>
      </w:r>
      <w:proofErr w:type="spellStart"/>
      <w:r w:rsidRPr="00926A4A">
        <w:rPr>
          <w:rFonts w:ascii="Courier New" w:hAnsi="Courier New" w:cs="Courier New"/>
          <w:color w:val="auto"/>
          <w:sz w:val="20"/>
        </w:rPr>
        <w:t>endl</w:t>
      </w:r>
      <w:proofErr w:type="spellEnd"/>
      <w:r w:rsidRPr="00926A4A">
        <w:rPr>
          <w:rFonts w:ascii="Courier New" w:hAnsi="Courier New" w:cs="Courier New"/>
          <w:color w:val="auto"/>
          <w:sz w:val="20"/>
        </w:rPr>
        <w:t>;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   </w:t>
      </w:r>
      <w:r w:rsidRPr="00926A4A">
        <w:rPr>
          <w:rFonts w:ascii="Courier New" w:hAnsi="Courier New" w:cs="Courier New"/>
          <w:color w:val="auto"/>
          <w:sz w:val="20"/>
        </w:rPr>
        <w:tab/>
        <w:t xml:space="preserve">  }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  <w:r w:rsidRPr="00926A4A">
        <w:rPr>
          <w:rFonts w:ascii="Courier New" w:hAnsi="Courier New" w:cs="Courier New"/>
          <w:color w:val="auto"/>
          <w:sz w:val="20"/>
        </w:rPr>
        <w:t xml:space="preserve">}; </w:t>
      </w:r>
    </w:p>
    <w:p w:rsid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color w:val="auto"/>
          <w:sz w:val="20"/>
        </w:rPr>
      </w:pPr>
      <w:r w:rsidRPr="00926A4A">
        <w:rPr>
          <w:rFonts w:ascii="Courier New" w:hAnsi="Courier New" w:cs="Courier New"/>
          <w:b/>
          <w:color w:val="auto"/>
          <w:sz w:val="20"/>
        </w:rPr>
        <w:t>//***to complete****</w:t>
      </w:r>
    </w:p>
    <w:p w:rsidR="00926A4A" w:rsidRPr="00926A4A" w:rsidRDefault="00926A4A" w:rsidP="00926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color w:val="auto"/>
          <w:sz w:val="20"/>
        </w:rPr>
      </w:pPr>
    </w:p>
    <w:p w:rsidR="00926A4A" w:rsidRDefault="00926A4A" w:rsidP="00863F34">
      <w:pPr>
        <w:spacing w:line="276" w:lineRule="auto"/>
        <w:jc w:val="both"/>
        <w:rPr>
          <w:rFonts w:cs="Arial"/>
          <w:color w:val="auto"/>
          <w:sz w:val="22"/>
        </w:rPr>
      </w:pPr>
    </w:p>
    <w:p w:rsidR="00863F34" w:rsidRPr="00863F34" w:rsidRDefault="00863F34" w:rsidP="00863F34">
      <w:pPr>
        <w:spacing w:line="276" w:lineRule="auto"/>
        <w:jc w:val="both"/>
        <w:rPr>
          <w:rFonts w:cs="Arial"/>
          <w:color w:val="auto"/>
          <w:sz w:val="22"/>
        </w:rPr>
      </w:pPr>
      <w:r w:rsidRPr="00863F34">
        <w:rPr>
          <w:rFonts w:cs="Arial"/>
          <w:color w:val="auto"/>
          <w:sz w:val="22"/>
        </w:rPr>
        <w:t xml:space="preserve">A) </w:t>
      </w:r>
      <w:r w:rsidR="003A01D2" w:rsidRPr="00863F34">
        <w:rPr>
          <w:rFonts w:cs="Arial"/>
          <w:color w:val="auto"/>
          <w:sz w:val="22"/>
        </w:rPr>
        <w:t xml:space="preserve">Create class </w:t>
      </w:r>
      <w:r w:rsidR="00926A4A">
        <w:rPr>
          <w:rFonts w:cs="Arial"/>
          <w:b/>
          <w:color w:val="auto"/>
          <w:sz w:val="22"/>
        </w:rPr>
        <w:t>Product</w:t>
      </w:r>
      <w:r w:rsidR="003A01D2" w:rsidRPr="00863F34">
        <w:rPr>
          <w:rFonts w:cs="Arial"/>
          <w:color w:val="auto"/>
          <w:sz w:val="22"/>
        </w:rPr>
        <w:t>.</w:t>
      </w:r>
    </w:p>
    <w:p w:rsidR="003A01D2" w:rsidRPr="00A33ECD" w:rsidRDefault="003A01D2" w:rsidP="00A33ECD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Arial"/>
          <w:sz w:val="22"/>
        </w:rPr>
      </w:pPr>
      <w:r w:rsidRPr="00863F34">
        <w:rPr>
          <w:rFonts w:asciiTheme="minorHAnsi" w:hAnsiTheme="minorHAnsi" w:cs="Arial"/>
          <w:sz w:val="22"/>
        </w:rPr>
        <w:t>p</w:t>
      </w:r>
      <w:r w:rsidR="00FF14B0">
        <w:rPr>
          <w:rFonts w:asciiTheme="minorHAnsi" w:hAnsiTheme="minorHAnsi" w:cs="Arial"/>
          <w:sz w:val="22"/>
        </w:rPr>
        <w:t>rivate</w:t>
      </w:r>
      <w:r w:rsidRPr="00863F34">
        <w:rPr>
          <w:rFonts w:asciiTheme="minorHAnsi" w:hAnsiTheme="minorHAnsi" w:cs="Arial"/>
          <w:sz w:val="22"/>
        </w:rPr>
        <w:t xml:space="preserve"> data </w:t>
      </w:r>
      <w:proofErr w:type="gramStart"/>
      <w:r w:rsidRPr="00863F34">
        <w:rPr>
          <w:rFonts w:asciiTheme="minorHAnsi" w:hAnsiTheme="minorHAnsi" w:cs="Arial"/>
          <w:sz w:val="22"/>
        </w:rPr>
        <w:t>members :</w:t>
      </w:r>
      <w:proofErr w:type="gramEnd"/>
      <w:r w:rsidRPr="00863F34">
        <w:rPr>
          <w:rFonts w:asciiTheme="minorHAnsi" w:hAnsiTheme="minorHAnsi" w:cs="Arial"/>
          <w:sz w:val="22"/>
        </w:rPr>
        <w:t xml:space="preserve"> </w:t>
      </w:r>
      <w:r w:rsidR="00FF14B0">
        <w:rPr>
          <w:rFonts w:asciiTheme="minorHAnsi" w:hAnsiTheme="minorHAnsi" w:cs="Arial"/>
          <w:sz w:val="22"/>
        </w:rPr>
        <w:t xml:space="preserve">kg (float) </w:t>
      </w:r>
    </w:p>
    <w:p w:rsidR="00A33ECD" w:rsidRPr="00863F34" w:rsidRDefault="00A33ECD" w:rsidP="00A33ECD">
      <w:pPr>
        <w:pStyle w:val="ListParagraph"/>
        <w:spacing w:line="276" w:lineRule="auto"/>
        <w:ind w:left="1080"/>
        <w:jc w:val="both"/>
        <w:rPr>
          <w:rFonts w:cs="Arial"/>
          <w:sz w:val="22"/>
        </w:rPr>
      </w:pPr>
    </w:p>
    <w:p w:rsidR="00863F34" w:rsidRDefault="00863F34" w:rsidP="00863F3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 w:rsidRPr="00863F34">
        <w:rPr>
          <w:rFonts w:asciiTheme="minorHAnsi" w:hAnsiTheme="minorHAnsi" w:cs="Arial"/>
          <w:sz w:val="22"/>
          <w:szCs w:val="20"/>
        </w:rPr>
        <w:t>p</w:t>
      </w:r>
      <w:r w:rsidRPr="00863F34">
        <w:rPr>
          <w:rFonts w:asciiTheme="minorHAnsi" w:hAnsiTheme="minorHAnsi" w:cs="Arial"/>
          <w:sz w:val="22"/>
        </w:rPr>
        <w:t xml:space="preserve">ublic </w:t>
      </w:r>
      <w:r>
        <w:rPr>
          <w:rFonts w:asciiTheme="minorHAnsi" w:hAnsiTheme="minorHAnsi" w:cs="Arial"/>
          <w:sz w:val="22"/>
          <w:szCs w:val="20"/>
        </w:rPr>
        <w:t>member functions</w:t>
      </w:r>
    </w:p>
    <w:p w:rsidR="00863F34" w:rsidRPr="00FF14B0" w:rsidRDefault="003731C8" w:rsidP="00A33ECD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Rice</w:t>
      </w:r>
      <w:r w:rsidR="00FF14B0">
        <w:rPr>
          <w:rFonts w:asciiTheme="minorHAnsi" w:hAnsiTheme="minorHAnsi" w:cs="Arial"/>
          <w:b/>
          <w:sz w:val="22"/>
          <w:szCs w:val="20"/>
        </w:rPr>
        <w:t xml:space="preserve"> operator+(….)</w:t>
      </w:r>
      <w:r w:rsidR="00863F34" w:rsidRPr="00A33ECD">
        <w:rPr>
          <w:rFonts w:asciiTheme="minorHAnsi" w:hAnsiTheme="minorHAnsi" w:cs="Arial"/>
          <w:b/>
          <w:sz w:val="22"/>
          <w:szCs w:val="20"/>
        </w:rPr>
        <w:br/>
      </w:r>
      <w:r w:rsidR="00FF14B0">
        <w:rPr>
          <w:rFonts w:asciiTheme="minorHAnsi" w:hAnsiTheme="minorHAnsi" w:cs="Arial"/>
          <w:sz w:val="22"/>
          <w:szCs w:val="20"/>
        </w:rPr>
        <w:t xml:space="preserve">Parameter: constant </w:t>
      </w:r>
      <w:r w:rsidR="00FF14B0" w:rsidRPr="004050BB">
        <w:rPr>
          <w:rFonts w:asciiTheme="minorHAnsi" w:hAnsiTheme="minorHAnsi" w:cs="Arial"/>
          <w:i/>
          <w:sz w:val="22"/>
          <w:szCs w:val="20"/>
        </w:rPr>
        <w:t xml:space="preserve">Product </w:t>
      </w:r>
      <w:r w:rsidR="00FF14B0" w:rsidRPr="004050BB">
        <w:rPr>
          <w:rFonts w:asciiTheme="minorHAnsi" w:hAnsiTheme="minorHAnsi" w:cs="Arial"/>
          <w:sz w:val="22"/>
          <w:szCs w:val="20"/>
        </w:rPr>
        <w:t>re</w:t>
      </w:r>
      <w:r w:rsidR="00FF14B0">
        <w:rPr>
          <w:rFonts w:asciiTheme="minorHAnsi" w:hAnsiTheme="minorHAnsi" w:cs="Arial"/>
          <w:sz w:val="22"/>
          <w:szCs w:val="20"/>
        </w:rPr>
        <w:t>ference object.</w:t>
      </w:r>
    </w:p>
    <w:p w:rsidR="00445FFF" w:rsidRDefault="00FF14B0" w:rsidP="00267A3B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 w:rsidRPr="00FF14B0">
        <w:rPr>
          <w:rFonts w:asciiTheme="minorHAnsi" w:hAnsiTheme="minorHAnsi" w:cs="Arial"/>
          <w:sz w:val="22"/>
          <w:szCs w:val="20"/>
        </w:rPr>
        <w:t xml:space="preserve">Returns a </w:t>
      </w:r>
      <w:r w:rsidR="003731C8">
        <w:rPr>
          <w:rFonts w:asciiTheme="minorHAnsi" w:hAnsiTheme="minorHAnsi" w:cs="Arial"/>
          <w:i/>
          <w:sz w:val="22"/>
          <w:szCs w:val="20"/>
        </w:rPr>
        <w:t>Rice</w:t>
      </w:r>
      <w:r w:rsidRPr="00FF14B0">
        <w:rPr>
          <w:rFonts w:asciiTheme="minorHAnsi" w:hAnsiTheme="minorHAnsi" w:cs="Arial"/>
          <w:sz w:val="22"/>
          <w:szCs w:val="20"/>
        </w:rPr>
        <w:t xml:space="preserve"> object whose </w:t>
      </w:r>
      <w:proofErr w:type="spellStart"/>
      <w:r>
        <w:rPr>
          <w:rFonts w:asciiTheme="minorHAnsi" w:hAnsiTheme="minorHAnsi" w:cs="Arial"/>
          <w:sz w:val="22"/>
          <w:szCs w:val="20"/>
        </w:rPr>
        <w:t>total_weight</w:t>
      </w:r>
      <w:proofErr w:type="spellEnd"/>
      <w:r>
        <w:rPr>
          <w:rFonts w:asciiTheme="minorHAnsi" w:hAnsiTheme="minorHAnsi" w:cs="Arial"/>
          <w:sz w:val="22"/>
          <w:szCs w:val="20"/>
        </w:rPr>
        <w:t xml:space="preserve"> is addition of the </w:t>
      </w:r>
      <w:r w:rsidRPr="00FF14B0">
        <w:rPr>
          <w:rFonts w:asciiTheme="minorHAnsi" w:hAnsiTheme="minorHAnsi" w:cs="Arial"/>
          <w:sz w:val="22"/>
          <w:szCs w:val="20"/>
        </w:rPr>
        <w:t>weight</w:t>
      </w:r>
      <w:r>
        <w:rPr>
          <w:rFonts w:asciiTheme="minorHAnsi" w:hAnsiTheme="minorHAnsi" w:cs="Arial"/>
          <w:sz w:val="22"/>
          <w:szCs w:val="20"/>
        </w:rPr>
        <w:t>s(</w:t>
      </w:r>
      <w:r w:rsidRPr="004050BB">
        <w:rPr>
          <w:rFonts w:asciiTheme="minorHAnsi" w:hAnsiTheme="minorHAnsi" w:cs="Arial"/>
          <w:sz w:val="22"/>
          <w:szCs w:val="20"/>
        </w:rPr>
        <w:t>kg</w:t>
      </w:r>
      <w:r>
        <w:rPr>
          <w:rFonts w:asciiTheme="minorHAnsi" w:hAnsiTheme="minorHAnsi" w:cs="Arial"/>
          <w:sz w:val="22"/>
          <w:szCs w:val="20"/>
        </w:rPr>
        <w:t>)</w:t>
      </w:r>
      <w:r w:rsidRPr="00FF14B0">
        <w:rPr>
          <w:rFonts w:asciiTheme="minorHAnsi" w:hAnsiTheme="minorHAnsi" w:cs="Arial"/>
          <w:sz w:val="22"/>
          <w:szCs w:val="20"/>
        </w:rPr>
        <w:t xml:space="preserve"> of 2 product objects. </w:t>
      </w:r>
    </w:p>
    <w:p w:rsidR="00267A3B" w:rsidRPr="00267A3B" w:rsidRDefault="00267A3B" w:rsidP="00267A3B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</w:p>
    <w:p w:rsidR="00445FFF" w:rsidRDefault="00445FFF" w:rsidP="00445FFF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="Arial"/>
          <w:b/>
          <w:sz w:val="22"/>
          <w:szCs w:val="20"/>
        </w:rPr>
        <w:t>setdata</w:t>
      </w:r>
      <w:proofErr w:type="spellEnd"/>
      <w:r>
        <w:rPr>
          <w:rFonts w:asciiTheme="minorHAnsi" w:hAnsiTheme="minorHAnsi" w:cs="Arial"/>
          <w:b/>
          <w:sz w:val="22"/>
          <w:szCs w:val="20"/>
        </w:rPr>
        <w:t>(</w:t>
      </w:r>
      <w:proofErr w:type="gramEnd"/>
      <w:r>
        <w:rPr>
          <w:rFonts w:asciiTheme="minorHAnsi" w:hAnsiTheme="minorHAnsi" w:cs="Arial"/>
          <w:b/>
          <w:sz w:val="22"/>
          <w:szCs w:val="20"/>
        </w:rPr>
        <w:t>)</w:t>
      </w:r>
    </w:p>
    <w:p w:rsidR="00445FFF" w:rsidRPr="00445FFF" w:rsidRDefault="00445FFF" w:rsidP="00445FFF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 w:rsidRPr="00445FFF">
        <w:rPr>
          <w:rFonts w:asciiTheme="minorHAnsi" w:hAnsiTheme="minorHAnsi" w:cs="Arial"/>
          <w:sz w:val="22"/>
          <w:szCs w:val="20"/>
        </w:rPr>
        <w:t xml:space="preserve">Get user input for product’s kg (weight). </w:t>
      </w:r>
    </w:p>
    <w:p w:rsidR="003A01D2" w:rsidRPr="00104694" w:rsidRDefault="003A01D2" w:rsidP="00104694">
      <w:pPr>
        <w:spacing w:line="276" w:lineRule="auto"/>
        <w:rPr>
          <w:rFonts w:cs="Arial"/>
          <w:sz w:val="22"/>
        </w:rPr>
      </w:pPr>
    </w:p>
    <w:p w:rsidR="00FD1B5C" w:rsidRPr="00FD1B5C" w:rsidRDefault="00104694" w:rsidP="00FD1B5C">
      <w:pPr>
        <w:spacing w:line="360" w:lineRule="auto"/>
        <w:jc w:val="both"/>
        <w:rPr>
          <w:rFonts w:cs="Arial"/>
          <w:b/>
          <w:color w:val="auto"/>
          <w:sz w:val="22"/>
        </w:rPr>
      </w:pPr>
      <w:r>
        <w:rPr>
          <w:rFonts w:cs="Arial"/>
          <w:color w:val="auto"/>
          <w:sz w:val="22"/>
        </w:rPr>
        <w:t>B</w:t>
      </w:r>
      <w:r w:rsidR="00F351FE">
        <w:rPr>
          <w:rFonts w:cs="Arial"/>
          <w:color w:val="auto"/>
          <w:sz w:val="22"/>
        </w:rPr>
        <w:t xml:space="preserve">) </w:t>
      </w:r>
      <w:r w:rsidR="003A01D2" w:rsidRPr="003A01D2">
        <w:rPr>
          <w:rFonts w:cs="Arial"/>
          <w:color w:val="auto"/>
          <w:sz w:val="22"/>
        </w:rPr>
        <w:t xml:space="preserve">In </w:t>
      </w:r>
      <w:proofErr w:type="gramStart"/>
      <w:r w:rsidR="003A01D2" w:rsidRPr="003A01D2">
        <w:rPr>
          <w:rFonts w:cs="Arial"/>
          <w:b/>
          <w:color w:val="auto"/>
          <w:sz w:val="22"/>
        </w:rPr>
        <w:t>main(</w:t>
      </w:r>
      <w:proofErr w:type="gramEnd"/>
      <w:r w:rsidR="003A01D2" w:rsidRPr="003A01D2">
        <w:rPr>
          <w:rFonts w:cs="Arial"/>
          <w:b/>
          <w:color w:val="auto"/>
          <w:sz w:val="22"/>
        </w:rPr>
        <w:t>)</w:t>
      </w:r>
    </w:p>
    <w:p w:rsidR="00FD1B5C" w:rsidRPr="00FD1B5C" w:rsidRDefault="00FD1B5C" w:rsidP="00FD1B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 w:rsidRPr="00FD1B5C">
        <w:rPr>
          <w:rFonts w:asciiTheme="minorHAnsi" w:hAnsiTheme="minorHAnsi" w:cs="Arial"/>
          <w:sz w:val="22"/>
        </w:rPr>
        <w:t xml:space="preserve">Create </w:t>
      </w:r>
      <w:r w:rsidR="00104694">
        <w:rPr>
          <w:rFonts w:asciiTheme="minorHAnsi" w:hAnsiTheme="minorHAnsi" w:cs="Arial"/>
          <w:sz w:val="22"/>
        </w:rPr>
        <w:t xml:space="preserve">two objects of Product class named </w:t>
      </w:r>
      <w:r w:rsidR="00104694" w:rsidRPr="00104694">
        <w:rPr>
          <w:rFonts w:asciiTheme="minorHAnsi" w:hAnsiTheme="minorHAnsi" w:cs="Arial"/>
          <w:i/>
          <w:sz w:val="22"/>
        </w:rPr>
        <w:t>A</w:t>
      </w:r>
      <w:r w:rsidR="00104694">
        <w:rPr>
          <w:rFonts w:asciiTheme="minorHAnsi" w:hAnsiTheme="minorHAnsi" w:cs="Arial"/>
          <w:sz w:val="22"/>
        </w:rPr>
        <w:t xml:space="preserve"> and</w:t>
      </w:r>
      <w:r w:rsidR="00104694" w:rsidRPr="00104694">
        <w:rPr>
          <w:rFonts w:asciiTheme="minorHAnsi" w:hAnsiTheme="minorHAnsi" w:cs="Arial"/>
          <w:i/>
          <w:sz w:val="22"/>
        </w:rPr>
        <w:t xml:space="preserve"> B</w:t>
      </w:r>
      <w:r w:rsidR="001E05BA">
        <w:rPr>
          <w:rFonts w:asciiTheme="minorHAnsi" w:hAnsiTheme="minorHAnsi" w:cs="Arial"/>
          <w:sz w:val="22"/>
        </w:rPr>
        <w:t>.</w:t>
      </w:r>
    </w:p>
    <w:p w:rsidR="00FD1B5C" w:rsidRPr="00FD1B5C" w:rsidRDefault="00104694" w:rsidP="00FD1B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lastRenderedPageBreak/>
        <w:t xml:space="preserve">Call </w:t>
      </w:r>
      <w:proofErr w:type="spellStart"/>
      <w:proofErr w:type="gramStart"/>
      <w:r w:rsidRPr="00104694">
        <w:rPr>
          <w:rFonts w:asciiTheme="minorHAnsi" w:hAnsiTheme="minorHAnsi" w:cs="Arial"/>
          <w:b/>
          <w:i/>
          <w:sz w:val="22"/>
        </w:rPr>
        <w:t>setdata</w:t>
      </w:r>
      <w:proofErr w:type="spellEnd"/>
      <w:r w:rsidRPr="00104694">
        <w:rPr>
          <w:rFonts w:asciiTheme="minorHAnsi" w:hAnsiTheme="minorHAnsi" w:cs="Arial"/>
          <w:b/>
          <w:i/>
          <w:sz w:val="22"/>
        </w:rPr>
        <w:t>(</w:t>
      </w:r>
      <w:proofErr w:type="gramEnd"/>
      <w:r w:rsidRPr="00104694">
        <w:rPr>
          <w:rFonts w:asciiTheme="minorHAnsi" w:hAnsiTheme="minorHAnsi" w:cs="Arial"/>
          <w:b/>
          <w:i/>
          <w:sz w:val="22"/>
        </w:rPr>
        <w:t>…)</w:t>
      </w:r>
      <w:r>
        <w:rPr>
          <w:rFonts w:asciiTheme="minorHAnsi" w:hAnsiTheme="minorHAnsi" w:cs="Arial"/>
          <w:sz w:val="22"/>
        </w:rPr>
        <w:t xml:space="preserve"> for each object</w:t>
      </w:r>
    </w:p>
    <w:p w:rsidR="00FD1B5C" w:rsidRPr="001E05BA" w:rsidRDefault="003731C8" w:rsidP="001E05B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Declare a Rice</w:t>
      </w:r>
      <w:r w:rsidR="00104694">
        <w:rPr>
          <w:rFonts w:asciiTheme="minorHAnsi" w:hAnsiTheme="minorHAnsi" w:cs="Arial"/>
          <w:sz w:val="22"/>
        </w:rPr>
        <w:t xml:space="preserve"> object named </w:t>
      </w:r>
      <w:r w:rsidR="00104694" w:rsidRPr="00104694">
        <w:rPr>
          <w:rFonts w:asciiTheme="minorHAnsi" w:hAnsiTheme="minorHAnsi" w:cs="Arial"/>
          <w:i/>
          <w:sz w:val="22"/>
        </w:rPr>
        <w:t>H</w:t>
      </w:r>
      <w:r w:rsidR="00104694">
        <w:rPr>
          <w:rFonts w:asciiTheme="minorHAnsi" w:hAnsiTheme="minorHAnsi" w:cs="Arial"/>
          <w:sz w:val="22"/>
        </w:rPr>
        <w:t xml:space="preserve">. </w:t>
      </w:r>
    </w:p>
    <w:p w:rsidR="00104694" w:rsidRDefault="00104694" w:rsidP="0010469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Assign</w:t>
      </w:r>
      <w:r w:rsidRPr="00A00679">
        <w:rPr>
          <w:rFonts w:asciiTheme="minorHAnsi" w:hAnsiTheme="minorHAnsi" w:cs="Arial"/>
          <w:i/>
          <w:sz w:val="22"/>
        </w:rPr>
        <w:t xml:space="preserve"> H</w:t>
      </w:r>
      <w:r>
        <w:rPr>
          <w:rFonts w:asciiTheme="minorHAnsi" w:hAnsiTheme="minorHAnsi" w:cs="Arial"/>
          <w:sz w:val="22"/>
        </w:rPr>
        <w:t xml:space="preserve"> with the result of A’s kg added with B’s kg by calling the overloaded operator </w:t>
      </w:r>
      <w:r w:rsidR="00A00679">
        <w:rPr>
          <w:rFonts w:asciiTheme="minorHAnsi" w:hAnsiTheme="minorHAnsi" w:cs="Arial"/>
          <w:sz w:val="22"/>
        </w:rPr>
        <w:t xml:space="preserve">addition </w:t>
      </w:r>
      <w:r>
        <w:rPr>
          <w:rFonts w:asciiTheme="minorHAnsi" w:hAnsiTheme="minorHAnsi" w:cs="Arial"/>
          <w:sz w:val="22"/>
        </w:rPr>
        <w:t>function.</w:t>
      </w:r>
    </w:p>
    <w:p w:rsidR="00104694" w:rsidRPr="00104694" w:rsidRDefault="00104694" w:rsidP="0010469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 xml:space="preserve">Display H’s details by calling </w:t>
      </w:r>
      <w:proofErr w:type="spellStart"/>
      <w:r w:rsidR="003731C8">
        <w:rPr>
          <w:rFonts w:asciiTheme="minorHAnsi" w:hAnsiTheme="minorHAnsi" w:cs="Arial"/>
          <w:b/>
          <w:i/>
          <w:sz w:val="22"/>
        </w:rPr>
        <w:t>display_</w:t>
      </w:r>
      <w:proofErr w:type="gramStart"/>
      <w:r w:rsidR="003731C8">
        <w:rPr>
          <w:rFonts w:asciiTheme="minorHAnsi" w:hAnsiTheme="minorHAnsi" w:cs="Arial"/>
          <w:b/>
          <w:i/>
          <w:sz w:val="22"/>
        </w:rPr>
        <w:t>rice</w:t>
      </w:r>
      <w:proofErr w:type="spellEnd"/>
      <w:r w:rsidRPr="00104694">
        <w:rPr>
          <w:rFonts w:asciiTheme="minorHAnsi" w:hAnsiTheme="minorHAnsi" w:cs="Arial"/>
          <w:b/>
          <w:i/>
          <w:sz w:val="22"/>
        </w:rPr>
        <w:t>(</w:t>
      </w:r>
      <w:proofErr w:type="gramEnd"/>
      <w:r w:rsidRPr="00104694">
        <w:rPr>
          <w:rFonts w:asciiTheme="minorHAnsi" w:hAnsiTheme="minorHAnsi" w:cs="Arial"/>
          <w:b/>
          <w:i/>
          <w:sz w:val="22"/>
        </w:rPr>
        <w:t>).</w:t>
      </w:r>
    </w:p>
    <w:p w:rsidR="00F351FE" w:rsidRDefault="00F351FE" w:rsidP="00F351FE">
      <w:pPr>
        <w:spacing w:after="0" w:line="360" w:lineRule="auto"/>
        <w:ind w:left="1080"/>
        <w:jc w:val="both"/>
        <w:rPr>
          <w:rFonts w:cs="Arial"/>
          <w:color w:val="auto"/>
          <w:sz w:val="22"/>
        </w:rPr>
      </w:pPr>
    </w:p>
    <w:p w:rsidR="00F351FE" w:rsidRPr="00F351FE" w:rsidRDefault="00F351FE" w:rsidP="00F351FE">
      <w:pPr>
        <w:spacing w:after="0" w:line="360" w:lineRule="auto"/>
        <w:ind w:left="720"/>
        <w:jc w:val="both"/>
        <w:rPr>
          <w:rFonts w:cs="Arial"/>
          <w:color w:val="auto"/>
          <w:sz w:val="22"/>
        </w:rPr>
      </w:pPr>
      <w:r w:rsidRPr="00F351FE">
        <w:rPr>
          <w:rFonts w:cs="Arial"/>
          <w:b/>
          <w:color w:val="auto"/>
          <w:sz w:val="22"/>
          <w:szCs w:val="22"/>
        </w:rPr>
        <w:t>[Note: refer to sample output screens below]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AA4898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AA4898" w:rsidRPr="004703CC" w:rsidRDefault="00AA4898" w:rsidP="00AA4898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</w:p>
        </w:tc>
      </w:tr>
      <w:tr w:rsidR="00AA4898" w:rsidTr="00510AF8">
        <w:trPr>
          <w:trHeight w:val="521"/>
        </w:trPr>
        <w:tc>
          <w:tcPr>
            <w:tcW w:w="9283" w:type="dxa"/>
          </w:tcPr>
          <w:p w:rsidR="00A00679" w:rsidRPr="00A00679" w:rsidRDefault="00A00679" w:rsidP="00A00679">
            <w:pPr>
              <w:spacing w:line="276" w:lineRule="auto"/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A00679">
              <w:rPr>
                <w:rFonts w:ascii="Courier New" w:hAnsi="Courier New" w:cs="Courier New"/>
                <w:color w:val="auto"/>
                <w:sz w:val="22"/>
              </w:rPr>
              <w:t>Enter product's weight (kg) :</w:t>
            </w:r>
            <w:r w:rsidRPr="00A00679">
              <w:rPr>
                <w:rFonts w:ascii="Courier New" w:hAnsi="Courier New" w:cs="Courier New"/>
                <w:b/>
                <w:i/>
                <w:color w:val="auto"/>
                <w:sz w:val="22"/>
              </w:rPr>
              <w:t>5</w:t>
            </w:r>
          </w:p>
          <w:p w:rsidR="00A00679" w:rsidRPr="00A00679" w:rsidRDefault="00A00679" w:rsidP="00A0067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A00679">
              <w:rPr>
                <w:rFonts w:ascii="Courier New" w:hAnsi="Courier New" w:cs="Courier New"/>
                <w:color w:val="auto"/>
                <w:sz w:val="22"/>
              </w:rPr>
              <w:t>Enter product's weight (kg) :</w:t>
            </w:r>
            <w:r w:rsidRPr="00A00679">
              <w:rPr>
                <w:rFonts w:ascii="Courier New" w:hAnsi="Courier New" w:cs="Courier New"/>
                <w:b/>
                <w:i/>
                <w:color w:val="auto"/>
                <w:sz w:val="22"/>
              </w:rPr>
              <w:t>3</w:t>
            </w:r>
          </w:p>
          <w:p w:rsidR="00A00679" w:rsidRPr="00A00679" w:rsidRDefault="00A00679" w:rsidP="00A0067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A00679">
              <w:rPr>
                <w:rFonts w:ascii="Courier New" w:hAnsi="Courier New" w:cs="Courier New"/>
                <w:color w:val="auto"/>
                <w:sz w:val="22"/>
              </w:rPr>
              <w:t>----------------------------------------</w:t>
            </w:r>
          </w:p>
          <w:p w:rsidR="00A00679" w:rsidRPr="00A00679" w:rsidRDefault="003731C8" w:rsidP="00A0067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>
              <w:rPr>
                <w:rFonts w:ascii="Courier New" w:hAnsi="Courier New" w:cs="Courier New"/>
                <w:color w:val="auto"/>
                <w:sz w:val="22"/>
              </w:rPr>
              <w:t xml:space="preserve">         Rice</w:t>
            </w:r>
            <w:r w:rsidR="00A00679" w:rsidRPr="00A00679">
              <w:rPr>
                <w:rFonts w:ascii="Courier New" w:hAnsi="Courier New" w:cs="Courier New"/>
                <w:color w:val="auto"/>
                <w:sz w:val="22"/>
              </w:rPr>
              <w:t xml:space="preserve"> Details</w:t>
            </w:r>
          </w:p>
          <w:p w:rsidR="00A00679" w:rsidRPr="00A00679" w:rsidRDefault="00A00679" w:rsidP="00A0067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A00679">
              <w:rPr>
                <w:rFonts w:ascii="Courier New" w:hAnsi="Courier New" w:cs="Courier New"/>
                <w:color w:val="auto"/>
                <w:sz w:val="22"/>
              </w:rPr>
              <w:t xml:space="preserve">Total weight    </w:t>
            </w:r>
            <w:proofErr w:type="gramStart"/>
            <w:r w:rsidRPr="00A00679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A00679">
              <w:rPr>
                <w:rFonts w:ascii="Courier New" w:hAnsi="Courier New" w:cs="Courier New"/>
                <w:color w:val="auto"/>
                <w:sz w:val="22"/>
              </w:rPr>
              <w:t xml:space="preserve"> 8.00</w:t>
            </w:r>
          </w:p>
          <w:p w:rsidR="00A00679" w:rsidRPr="00A00679" w:rsidRDefault="00A00679" w:rsidP="00A0067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A00679">
              <w:rPr>
                <w:rFonts w:ascii="Courier New" w:hAnsi="Courier New" w:cs="Courier New"/>
                <w:color w:val="auto"/>
                <w:sz w:val="22"/>
              </w:rPr>
              <w:t xml:space="preserve">Price </w:t>
            </w:r>
            <w:proofErr w:type="spellStart"/>
            <w:r w:rsidRPr="00A00679">
              <w:rPr>
                <w:rFonts w:ascii="Courier New" w:hAnsi="Courier New" w:cs="Courier New"/>
                <w:color w:val="auto"/>
                <w:sz w:val="22"/>
              </w:rPr>
              <w:t>perkg</w:t>
            </w:r>
            <w:proofErr w:type="spellEnd"/>
            <w:r w:rsidRPr="00A00679">
              <w:rPr>
                <w:rFonts w:ascii="Courier New" w:hAnsi="Courier New" w:cs="Courier New"/>
                <w:color w:val="auto"/>
                <w:sz w:val="22"/>
              </w:rPr>
              <w:t xml:space="preserve"> (</w:t>
            </w:r>
            <w:proofErr w:type="gramStart"/>
            <w:r w:rsidRPr="00A00679">
              <w:rPr>
                <w:rFonts w:ascii="Courier New" w:hAnsi="Courier New" w:cs="Courier New"/>
                <w:color w:val="auto"/>
                <w:sz w:val="22"/>
              </w:rPr>
              <w:t>RM)  :</w:t>
            </w:r>
            <w:proofErr w:type="gramEnd"/>
            <w:r w:rsidRPr="00A00679">
              <w:rPr>
                <w:rFonts w:ascii="Courier New" w:hAnsi="Courier New" w:cs="Courier New"/>
                <w:color w:val="auto"/>
                <w:sz w:val="22"/>
              </w:rPr>
              <w:t xml:space="preserve"> 10.00</w:t>
            </w:r>
          </w:p>
          <w:p w:rsidR="00AA4898" w:rsidRPr="00F65115" w:rsidRDefault="00A00679" w:rsidP="00A00679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A00679">
              <w:rPr>
                <w:rFonts w:ascii="Courier New" w:hAnsi="Courier New" w:cs="Courier New"/>
                <w:color w:val="auto"/>
                <w:sz w:val="22"/>
              </w:rPr>
              <w:t>Total (RM)        : 80.00</w:t>
            </w:r>
            <w:r w:rsidRPr="00A00679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AA4898" w:rsidRDefault="00AA4898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F351FE" w:rsidRDefault="00F351FE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6D4DCB" w:rsidRDefault="006D4DCB" w:rsidP="006D4DCB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DB2D43" w:rsidRDefault="00DB2D43" w:rsidP="002B7015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5C61DB" w:rsidRDefault="005C61DB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 w:rsidR="00494AAB">
        <w:rPr>
          <w:rFonts w:asciiTheme="minorHAnsi" w:hAnsiTheme="minorHAnsi" w:cs="Times New Roman"/>
          <w:b/>
          <w:sz w:val="22"/>
        </w:rPr>
        <w:t>2</w:t>
      </w:r>
    </w:p>
    <w:p w:rsidR="007904C8" w:rsidRDefault="007904C8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DE116E" w:rsidRPr="00DE116E" w:rsidRDefault="00DE116E" w:rsidP="00DE116E">
      <w:pPr>
        <w:spacing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>Define class Produce.</w:t>
      </w:r>
    </w:p>
    <w:p w:rsidR="00DE116E" w:rsidRDefault="00DE116E" w:rsidP="00DE116E">
      <w:pPr>
        <w:numPr>
          <w:ilvl w:val="0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Private data </w:t>
      </w:r>
      <w:proofErr w:type="gramStart"/>
      <w:r w:rsidRPr="00DE116E">
        <w:rPr>
          <w:rFonts w:cs="Arial"/>
          <w:color w:val="auto"/>
          <w:sz w:val="22"/>
        </w:rPr>
        <w:t xml:space="preserve">members </w:t>
      </w:r>
      <w:r>
        <w:rPr>
          <w:rFonts w:cs="Arial"/>
          <w:color w:val="auto"/>
          <w:sz w:val="22"/>
        </w:rPr>
        <w:t>:</w:t>
      </w:r>
      <w:proofErr w:type="gramEnd"/>
      <w:r>
        <w:rPr>
          <w:rFonts w:cs="Arial"/>
          <w:color w:val="auto"/>
          <w:sz w:val="22"/>
        </w:rPr>
        <w:t xml:space="preserve"> </w:t>
      </w:r>
      <w:r w:rsidRPr="00DE116E">
        <w:rPr>
          <w:rFonts w:cs="Arial"/>
          <w:color w:val="auto"/>
          <w:sz w:val="22"/>
        </w:rPr>
        <w:t xml:space="preserve"> </w:t>
      </w:r>
      <w:r w:rsidRPr="00DE116E">
        <w:rPr>
          <w:rFonts w:cs="Arial"/>
          <w:b/>
          <w:color w:val="auto"/>
          <w:sz w:val="22"/>
        </w:rPr>
        <w:t>price</w:t>
      </w:r>
      <w:r w:rsidRPr="00DE116E">
        <w:rPr>
          <w:rFonts w:cs="Arial"/>
          <w:color w:val="auto"/>
          <w:sz w:val="22"/>
        </w:rPr>
        <w:t xml:space="preserve"> (float), </w:t>
      </w:r>
      <w:r w:rsidRPr="00DE116E">
        <w:rPr>
          <w:rFonts w:cs="Arial"/>
          <w:b/>
          <w:color w:val="auto"/>
          <w:sz w:val="22"/>
        </w:rPr>
        <w:t>total</w:t>
      </w:r>
      <w:r w:rsidRPr="00DE116E">
        <w:rPr>
          <w:rFonts w:cs="Arial"/>
          <w:color w:val="auto"/>
          <w:sz w:val="22"/>
        </w:rPr>
        <w:t xml:space="preserve"> (float) and </w:t>
      </w:r>
      <w:proofErr w:type="spellStart"/>
      <w:r w:rsidRPr="00DE116E">
        <w:rPr>
          <w:rFonts w:cs="Arial"/>
          <w:b/>
          <w:color w:val="auto"/>
          <w:sz w:val="22"/>
        </w:rPr>
        <w:t>qty</w:t>
      </w:r>
      <w:proofErr w:type="spellEnd"/>
      <w:r w:rsidRPr="00DE116E">
        <w:rPr>
          <w:rFonts w:cs="Arial"/>
          <w:color w:val="auto"/>
          <w:sz w:val="22"/>
        </w:rPr>
        <w:t xml:space="preserve"> (integer).</w:t>
      </w:r>
    </w:p>
    <w:p w:rsidR="00DE116E" w:rsidRPr="00DE116E" w:rsidRDefault="00DE116E" w:rsidP="00DE116E">
      <w:pPr>
        <w:spacing w:after="0" w:line="276" w:lineRule="auto"/>
        <w:ind w:left="360"/>
        <w:jc w:val="both"/>
        <w:rPr>
          <w:rFonts w:cs="Arial"/>
          <w:color w:val="auto"/>
          <w:sz w:val="22"/>
        </w:rPr>
      </w:pPr>
    </w:p>
    <w:p w:rsidR="00DE116E" w:rsidRPr="00DE116E" w:rsidRDefault="00DE116E" w:rsidP="00DE116E">
      <w:pPr>
        <w:numPr>
          <w:ilvl w:val="0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Public member functions: </w:t>
      </w:r>
    </w:p>
    <w:p w:rsidR="00DE116E" w:rsidRPr="00DE116E" w:rsidRDefault="00DE116E" w:rsidP="00DE116E">
      <w:pPr>
        <w:numPr>
          <w:ilvl w:val="1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>Define a default constructor to initialize all data members to zeros.</w:t>
      </w:r>
    </w:p>
    <w:p w:rsidR="00DE116E" w:rsidRPr="00DE116E" w:rsidRDefault="00DE116E" w:rsidP="00DE116E">
      <w:pPr>
        <w:numPr>
          <w:ilvl w:val="1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Define function </w:t>
      </w:r>
      <w:proofErr w:type="spellStart"/>
      <w:r w:rsidRPr="00DE116E">
        <w:rPr>
          <w:rFonts w:cs="Arial"/>
          <w:b/>
          <w:i/>
          <w:color w:val="auto"/>
          <w:sz w:val="22"/>
        </w:rPr>
        <w:t>set_</w:t>
      </w:r>
      <w:proofErr w:type="gramStart"/>
      <w:r w:rsidRPr="00DE116E">
        <w:rPr>
          <w:rFonts w:cs="Arial"/>
          <w:b/>
          <w:i/>
          <w:color w:val="auto"/>
          <w:sz w:val="22"/>
        </w:rPr>
        <w:t>input</w:t>
      </w:r>
      <w:proofErr w:type="spellEnd"/>
      <w:r w:rsidRPr="00DE116E">
        <w:rPr>
          <w:rFonts w:cs="Arial"/>
          <w:b/>
          <w:i/>
          <w:color w:val="auto"/>
          <w:sz w:val="22"/>
        </w:rPr>
        <w:t>(</w:t>
      </w:r>
      <w:proofErr w:type="gramEnd"/>
      <w:r w:rsidRPr="00DE116E">
        <w:rPr>
          <w:rFonts w:cs="Arial"/>
          <w:b/>
          <w:i/>
          <w:color w:val="auto"/>
          <w:sz w:val="22"/>
        </w:rPr>
        <w:t>….)</w:t>
      </w:r>
      <w:r w:rsidRPr="00DE116E">
        <w:rPr>
          <w:rFonts w:cs="Arial"/>
          <w:color w:val="auto"/>
          <w:sz w:val="22"/>
        </w:rPr>
        <w:t xml:space="preserve"> which takes in 2 parameters from main( ) and initializes them to price and </w:t>
      </w:r>
      <w:proofErr w:type="spellStart"/>
      <w:r w:rsidRPr="00DE116E">
        <w:rPr>
          <w:rFonts w:cs="Arial"/>
          <w:color w:val="auto"/>
          <w:sz w:val="22"/>
        </w:rPr>
        <w:t>qty</w:t>
      </w:r>
      <w:proofErr w:type="spellEnd"/>
      <w:r w:rsidRPr="00DE116E">
        <w:rPr>
          <w:rFonts w:cs="Arial"/>
          <w:color w:val="auto"/>
          <w:sz w:val="22"/>
        </w:rPr>
        <w:t xml:space="preserve"> respectively. Calculate total [</w:t>
      </w:r>
      <w:r w:rsidRPr="00DE116E">
        <w:rPr>
          <w:rFonts w:cs="Arial"/>
          <w:i/>
          <w:color w:val="auto"/>
          <w:sz w:val="22"/>
        </w:rPr>
        <w:t>price</w:t>
      </w:r>
      <w:r w:rsidRPr="00DE116E">
        <w:rPr>
          <w:rFonts w:cs="Arial"/>
          <w:color w:val="auto"/>
          <w:sz w:val="22"/>
        </w:rPr>
        <w:t xml:space="preserve"> multiply </w:t>
      </w:r>
      <w:proofErr w:type="spellStart"/>
      <w:r w:rsidRPr="00DE116E">
        <w:rPr>
          <w:rFonts w:cs="Arial"/>
          <w:i/>
          <w:color w:val="auto"/>
          <w:sz w:val="22"/>
        </w:rPr>
        <w:t>qty</w:t>
      </w:r>
      <w:proofErr w:type="spellEnd"/>
      <w:r w:rsidRPr="00DE116E">
        <w:rPr>
          <w:rFonts w:cs="Arial"/>
          <w:color w:val="auto"/>
          <w:sz w:val="22"/>
        </w:rPr>
        <w:t>].</w:t>
      </w:r>
    </w:p>
    <w:p w:rsidR="00DE116E" w:rsidRPr="00DE116E" w:rsidRDefault="00DE116E" w:rsidP="00DE116E">
      <w:pPr>
        <w:numPr>
          <w:ilvl w:val="1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>Declare class Bill as a friend.</w:t>
      </w:r>
    </w:p>
    <w:p w:rsidR="00DE116E" w:rsidRPr="00DE116E" w:rsidRDefault="00DE116E" w:rsidP="00DE116E">
      <w:pPr>
        <w:spacing w:line="276" w:lineRule="auto"/>
        <w:jc w:val="both"/>
        <w:rPr>
          <w:rFonts w:cs="Arial"/>
          <w:color w:val="auto"/>
          <w:sz w:val="22"/>
        </w:rPr>
      </w:pPr>
    </w:p>
    <w:p w:rsidR="00DE116E" w:rsidRPr="00DE116E" w:rsidRDefault="00DE116E" w:rsidP="00DE116E">
      <w:pPr>
        <w:spacing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>Define class Bill</w:t>
      </w:r>
    </w:p>
    <w:p w:rsidR="00DE116E" w:rsidRDefault="00DE116E" w:rsidP="00DE116E">
      <w:pPr>
        <w:numPr>
          <w:ilvl w:val="0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Private data </w:t>
      </w:r>
      <w:proofErr w:type="gramStart"/>
      <w:r>
        <w:rPr>
          <w:rFonts w:cs="Arial"/>
          <w:color w:val="auto"/>
          <w:sz w:val="22"/>
        </w:rPr>
        <w:t>member :</w:t>
      </w:r>
      <w:proofErr w:type="gramEnd"/>
      <w:r w:rsidRPr="00DE116E">
        <w:rPr>
          <w:rFonts w:cs="Arial"/>
          <w:color w:val="auto"/>
          <w:sz w:val="22"/>
        </w:rPr>
        <w:t xml:space="preserve"> </w:t>
      </w:r>
      <w:proofErr w:type="spellStart"/>
      <w:r w:rsidRPr="00DE116E">
        <w:rPr>
          <w:rFonts w:cs="Arial"/>
          <w:b/>
          <w:color w:val="auto"/>
          <w:sz w:val="22"/>
        </w:rPr>
        <w:t>grand_total</w:t>
      </w:r>
      <w:proofErr w:type="spellEnd"/>
      <w:r w:rsidRPr="00DE116E">
        <w:rPr>
          <w:rFonts w:cs="Arial"/>
          <w:color w:val="auto"/>
          <w:sz w:val="22"/>
        </w:rPr>
        <w:t xml:space="preserve"> (float).</w:t>
      </w:r>
    </w:p>
    <w:p w:rsidR="00DE116E" w:rsidRDefault="00DE116E" w:rsidP="00DE116E">
      <w:pPr>
        <w:spacing w:after="0" w:line="276" w:lineRule="auto"/>
        <w:ind w:left="360"/>
        <w:jc w:val="both"/>
        <w:rPr>
          <w:rFonts w:cs="Arial"/>
          <w:color w:val="auto"/>
          <w:sz w:val="22"/>
        </w:rPr>
      </w:pPr>
    </w:p>
    <w:p w:rsidR="00DE116E" w:rsidRPr="00DE116E" w:rsidRDefault="00DE116E" w:rsidP="00DE116E">
      <w:pPr>
        <w:numPr>
          <w:ilvl w:val="0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>Public member functions:</w:t>
      </w:r>
    </w:p>
    <w:p w:rsidR="00DE116E" w:rsidRPr="00DE116E" w:rsidRDefault="00DE116E" w:rsidP="00DE116E">
      <w:pPr>
        <w:numPr>
          <w:ilvl w:val="1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Define a default constructor to initialize </w:t>
      </w:r>
      <w:proofErr w:type="spellStart"/>
      <w:r w:rsidRPr="00DE116E">
        <w:rPr>
          <w:rFonts w:cs="Arial"/>
          <w:color w:val="auto"/>
          <w:sz w:val="22"/>
        </w:rPr>
        <w:t>grand_total</w:t>
      </w:r>
      <w:proofErr w:type="spellEnd"/>
      <w:r w:rsidRPr="00DE116E">
        <w:rPr>
          <w:rFonts w:cs="Arial"/>
          <w:color w:val="auto"/>
          <w:sz w:val="22"/>
        </w:rPr>
        <w:t xml:space="preserve"> to zero.</w:t>
      </w:r>
    </w:p>
    <w:p w:rsidR="00DE116E" w:rsidRPr="00DE116E" w:rsidRDefault="00DE116E" w:rsidP="00DE116E">
      <w:pPr>
        <w:numPr>
          <w:ilvl w:val="1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Define function </w:t>
      </w:r>
      <w:proofErr w:type="gramStart"/>
      <w:r w:rsidRPr="00DE116E">
        <w:rPr>
          <w:rFonts w:cs="Arial"/>
          <w:b/>
          <w:i/>
          <w:color w:val="auto"/>
          <w:sz w:val="22"/>
        </w:rPr>
        <w:t>display( )</w:t>
      </w:r>
      <w:proofErr w:type="gramEnd"/>
      <w:r w:rsidRPr="00DE116E">
        <w:rPr>
          <w:rFonts w:cs="Arial"/>
          <w:color w:val="auto"/>
          <w:sz w:val="22"/>
        </w:rPr>
        <w:t xml:space="preserve"> to display </w:t>
      </w:r>
      <w:proofErr w:type="spellStart"/>
      <w:r w:rsidRPr="00DE116E">
        <w:rPr>
          <w:rFonts w:cs="Arial"/>
          <w:i/>
          <w:color w:val="auto"/>
          <w:sz w:val="22"/>
        </w:rPr>
        <w:t>grand_total</w:t>
      </w:r>
      <w:proofErr w:type="spellEnd"/>
      <w:r w:rsidRPr="00DE116E">
        <w:rPr>
          <w:rFonts w:cs="Arial"/>
          <w:color w:val="auto"/>
          <w:sz w:val="22"/>
        </w:rPr>
        <w:t xml:space="preserve"> [refer to </w:t>
      </w:r>
      <w:r w:rsidRPr="00DE116E">
        <w:rPr>
          <w:rFonts w:cs="Arial"/>
          <w:b/>
          <w:color w:val="auto"/>
          <w:sz w:val="22"/>
        </w:rPr>
        <w:t>sample output screen</w:t>
      </w:r>
      <w:r w:rsidRPr="00DE116E">
        <w:rPr>
          <w:rFonts w:cs="Arial"/>
          <w:color w:val="auto"/>
          <w:sz w:val="22"/>
        </w:rPr>
        <w:t>].</w:t>
      </w:r>
    </w:p>
    <w:p w:rsidR="00DE116E" w:rsidRPr="00DE116E" w:rsidRDefault="00DE116E" w:rsidP="00DE116E">
      <w:pPr>
        <w:numPr>
          <w:ilvl w:val="1"/>
          <w:numId w:val="35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lastRenderedPageBreak/>
        <w:t xml:space="preserve">Define the overloaded </w:t>
      </w:r>
      <w:r w:rsidRPr="00DE116E">
        <w:rPr>
          <w:rFonts w:cs="Arial"/>
          <w:b/>
          <w:i/>
          <w:color w:val="auto"/>
          <w:sz w:val="22"/>
        </w:rPr>
        <w:t>+=</w:t>
      </w:r>
      <w:r w:rsidRPr="00DE116E">
        <w:rPr>
          <w:rFonts w:cs="Arial"/>
          <w:color w:val="auto"/>
          <w:sz w:val="22"/>
        </w:rPr>
        <w:t xml:space="preserve"> function which adds</w:t>
      </w:r>
      <w:r>
        <w:rPr>
          <w:rFonts w:cs="Arial"/>
          <w:color w:val="auto"/>
          <w:sz w:val="22"/>
        </w:rPr>
        <w:t xml:space="preserve"> Produce object’s </w:t>
      </w:r>
      <w:r w:rsidRPr="00DE116E">
        <w:rPr>
          <w:rFonts w:cs="Arial"/>
          <w:b/>
          <w:color w:val="auto"/>
          <w:sz w:val="22"/>
        </w:rPr>
        <w:t>total</w:t>
      </w:r>
      <w:r w:rsidRPr="00DE116E">
        <w:rPr>
          <w:rFonts w:cs="Arial"/>
          <w:color w:val="auto"/>
          <w:sz w:val="22"/>
        </w:rPr>
        <w:t xml:space="preserve"> to </w:t>
      </w:r>
      <w:proofErr w:type="spellStart"/>
      <w:r w:rsidRPr="00DE116E">
        <w:rPr>
          <w:rFonts w:cs="Arial"/>
          <w:b/>
          <w:color w:val="auto"/>
          <w:sz w:val="22"/>
        </w:rPr>
        <w:t>grand_total</w:t>
      </w:r>
      <w:proofErr w:type="spellEnd"/>
      <w:r w:rsidRPr="00DE116E">
        <w:rPr>
          <w:rFonts w:cs="Arial"/>
          <w:color w:val="auto"/>
          <w:sz w:val="22"/>
        </w:rPr>
        <w:t xml:space="preserve">. In the function, display </w:t>
      </w:r>
      <w:r w:rsidRPr="00A06702">
        <w:rPr>
          <w:rFonts w:cs="Arial"/>
          <w:i/>
          <w:color w:val="auto"/>
          <w:sz w:val="22"/>
        </w:rPr>
        <w:t>total</w:t>
      </w:r>
      <w:r w:rsidRPr="00DE116E">
        <w:rPr>
          <w:rFonts w:cs="Arial"/>
          <w:color w:val="auto"/>
          <w:sz w:val="22"/>
        </w:rPr>
        <w:t xml:space="preserve"> also (refer to sample output screen, i.e. subtotal).</w:t>
      </w:r>
    </w:p>
    <w:p w:rsidR="00DE116E" w:rsidRPr="00DE116E" w:rsidRDefault="00DE116E" w:rsidP="00DE116E">
      <w:pPr>
        <w:spacing w:line="276" w:lineRule="auto"/>
        <w:jc w:val="both"/>
        <w:rPr>
          <w:rFonts w:cs="Arial"/>
          <w:color w:val="auto"/>
          <w:sz w:val="22"/>
        </w:rPr>
      </w:pPr>
    </w:p>
    <w:p w:rsidR="00DE116E" w:rsidRPr="00DE116E" w:rsidRDefault="00DE116E" w:rsidP="00DE116E">
      <w:pPr>
        <w:spacing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In </w:t>
      </w:r>
      <w:proofErr w:type="gramStart"/>
      <w:r w:rsidRPr="00DE116E">
        <w:rPr>
          <w:rFonts w:cs="Arial"/>
          <w:color w:val="auto"/>
          <w:sz w:val="22"/>
        </w:rPr>
        <w:t>main( )</w:t>
      </w:r>
      <w:proofErr w:type="gramEnd"/>
      <w:r w:rsidRPr="00DE116E">
        <w:rPr>
          <w:rFonts w:cs="Arial"/>
          <w:color w:val="auto"/>
          <w:sz w:val="22"/>
        </w:rPr>
        <w:t>:</w:t>
      </w:r>
    </w:p>
    <w:p w:rsidR="00DE116E" w:rsidRPr="00DE116E" w:rsidRDefault="00DE116E" w:rsidP="00DE116E">
      <w:pPr>
        <w:numPr>
          <w:ilvl w:val="0"/>
          <w:numId w:val="36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Declare an object </w:t>
      </w:r>
      <w:r w:rsidRPr="00DE116E">
        <w:rPr>
          <w:rFonts w:cs="Arial"/>
          <w:b/>
          <w:color w:val="auto"/>
          <w:sz w:val="22"/>
        </w:rPr>
        <w:t>BL</w:t>
      </w:r>
      <w:r w:rsidRPr="00DE116E">
        <w:rPr>
          <w:rFonts w:cs="Arial"/>
          <w:color w:val="auto"/>
          <w:sz w:val="22"/>
        </w:rPr>
        <w:t xml:space="preserve"> of class Bill, and object </w:t>
      </w:r>
      <w:proofErr w:type="spellStart"/>
      <w:r w:rsidRPr="00DE116E">
        <w:rPr>
          <w:rFonts w:cs="Arial"/>
          <w:b/>
          <w:color w:val="auto"/>
          <w:sz w:val="22"/>
        </w:rPr>
        <w:t>pd</w:t>
      </w:r>
      <w:proofErr w:type="spellEnd"/>
      <w:r w:rsidRPr="00DE116E">
        <w:rPr>
          <w:rFonts w:cs="Arial"/>
          <w:color w:val="auto"/>
          <w:sz w:val="22"/>
        </w:rPr>
        <w:t xml:space="preserve"> of class Produce.</w:t>
      </w:r>
    </w:p>
    <w:p w:rsidR="00DE116E" w:rsidRPr="00DE116E" w:rsidRDefault="00DE116E" w:rsidP="00DE116E">
      <w:pPr>
        <w:numPr>
          <w:ilvl w:val="0"/>
          <w:numId w:val="36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In a </w:t>
      </w:r>
      <w:r w:rsidRPr="00DE116E">
        <w:rPr>
          <w:rFonts w:cs="Arial"/>
          <w:i/>
          <w:color w:val="auto"/>
          <w:sz w:val="22"/>
        </w:rPr>
        <w:t>do-while</w:t>
      </w:r>
      <w:r w:rsidRPr="00DE116E">
        <w:rPr>
          <w:rFonts w:cs="Arial"/>
          <w:color w:val="auto"/>
          <w:sz w:val="22"/>
        </w:rPr>
        <w:t xml:space="preserve"> loop:</w:t>
      </w:r>
    </w:p>
    <w:p w:rsidR="00DE116E" w:rsidRPr="00DE116E" w:rsidRDefault="00DE116E" w:rsidP="00DE116E">
      <w:pPr>
        <w:numPr>
          <w:ilvl w:val="0"/>
          <w:numId w:val="37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>Prompt user to enter price and quantity</w:t>
      </w:r>
    </w:p>
    <w:p w:rsidR="00DE116E" w:rsidRPr="00DE116E" w:rsidRDefault="00DE116E" w:rsidP="00DE116E">
      <w:pPr>
        <w:numPr>
          <w:ilvl w:val="0"/>
          <w:numId w:val="37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Using object </w:t>
      </w:r>
      <w:proofErr w:type="spellStart"/>
      <w:r w:rsidRPr="00DE116E">
        <w:rPr>
          <w:rFonts w:cs="Arial"/>
          <w:color w:val="auto"/>
          <w:sz w:val="22"/>
        </w:rPr>
        <w:t>pd</w:t>
      </w:r>
      <w:proofErr w:type="spellEnd"/>
      <w:r w:rsidRPr="00DE116E">
        <w:rPr>
          <w:rFonts w:cs="Arial"/>
          <w:color w:val="auto"/>
          <w:sz w:val="22"/>
        </w:rPr>
        <w:t xml:space="preserve">, call </w:t>
      </w:r>
      <w:proofErr w:type="spellStart"/>
      <w:r w:rsidRPr="00DE116E">
        <w:rPr>
          <w:rFonts w:cs="Arial"/>
          <w:color w:val="auto"/>
          <w:sz w:val="22"/>
        </w:rPr>
        <w:t>set_input</w:t>
      </w:r>
      <w:proofErr w:type="spellEnd"/>
      <w:r w:rsidRPr="00DE116E">
        <w:rPr>
          <w:rFonts w:cs="Arial"/>
          <w:color w:val="auto"/>
          <w:sz w:val="22"/>
        </w:rPr>
        <w:t xml:space="preserve"> (…), passing in user input for price and quantity.</w:t>
      </w:r>
    </w:p>
    <w:p w:rsidR="00DE116E" w:rsidRPr="00DE116E" w:rsidRDefault="00DE116E" w:rsidP="00DE116E">
      <w:pPr>
        <w:numPr>
          <w:ilvl w:val="0"/>
          <w:numId w:val="37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Using object BL, call the function that overloads the "+=" operator [Hint: pass in object </w:t>
      </w:r>
      <w:proofErr w:type="spellStart"/>
      <w:r w:rsidRPr="00DE116E">
        <w:rPr>
          <w:rFonts w:cs="Arial"/>
          <w:color w:val="auto"/>
          <w:sz w:val="22"/>
        </w:rPr>
        <w:t>pd</w:t>
      </w:r>
      <w:proofErr w:type="spellEnd"/>
      <w:r w:rsidRPr="00DE116E">
        <w:rPr>
          <w:rFonts w:cs="Arial"/>
          <w:color w:val="auto"/>
          <w:sz w:val="22"/>
        </w:rPr>
        <w:t xml:space="preserve"> as parameter].</w:t>
      </w:r>
    </w:p>
    <w:p w:rsidR="00DE116E" w:rsidRPr="00DE116E" w:rsidRDefault="00DE116E" w:rsidP="00DE116E">
      <w:pPr>
        <w:numPr>
          <w:ilvl w:val="0"/>
          <w:numId w:val="37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>Prompt user on whether or not to continue looping.</w:t>
      </w:r>
    </w:p>
    <w:p w:rsidR="00DE116E" w:rsidRPr="00DE116E" w:rsidRDefault="00DE116E" w:rsidP="00DE116E">
      <w:pPr>
        <w:numPr>
          <w:ilvl w:val="0"/>
          <w:numId w:val="36"/>
        </w:numPr>
        <w:spacing w:after="0" w:line="276" w:lineRule="auto"/>
        <w:jc w:val="both"/>
        <w:rPr>
          <w:rFonts w:cs="Arial"/>
          <w:color w:val="auto"/>
          <w:sz w:val="22"/>
        </w:rPr>
      </w:pPr>
      <w:r w:rsidRPr="00DE116E">
        <w:rPr>
          <w:rFonts w:cs="Arial"/>
          <w:color w:val="auto"/>
          <w:sz w:val="22"/>
        </w:rPr>
        <w:t xml:space="preserve">Using object BL, call function </w:t>
      </w:r>
      <w:proofErr w:type="gramStart"/>
      <w:r w:rsidRPr="00DE116E">
        <w:rPr>
          <w:rFonts w:cs="Arial"/>
          <w:color w:val="auto"/>
          <w:sz w:val="22"/>
        </w:rPr>
        <w:t>display( )</w:t>
      </w:r>
      <w:proofErr w:type="gramEnd"/>
      <w:r w:rsidRPr="00DE116E">
        <w:rPr>
          <w:rFonts w:cs="Arial"/>
          <w:color w:val="auto"/>
          <w:sz w:val="22"/>
        </w:rPr>
        <w:t>.</w:t>
      </w:r>
    </w:p>
    <w:p w:rsidR="00FD6F11" w:rsidRDefault="00FD6F11" w:rsidP="00FD6F11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30"/>
      </w:tblGrid>
      <w:tr w:rsidR="00E47319" w:rsidTr="00E47319">
        <w:trPr>
          <w:trHeight w:val="576"/>
        </w:trPr>
        <w:tc>
          <w:tcPr>
            <w:tcW w:w="9630" w:type="dxa"/>
            <w:shd w:val="clear" w:color="auto" w:fill="262626" w:themeFill="text1" w:themeFillTint="D9"/>
            <w:vAlign w:val="center"/>
          </w:tcPr>
          <w:p w:rsidR="00E47319" w:rsidRPr="004703CC" w:rsidRDefault="00E47319" w:rsidP="00FE7C24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E47319" w:rsidTr="00E47319">
        <w:trPr>
          <w:trHeight w:val="521"/>
        </w:trPr>
        <w:tc>
          <w:tcPr>
            <w:tcW w:w="9630" w:type="dxa"/>
          </w:tcPr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price    : RM </w:t>
            </w:r>
            <w:r w:rsidRPr="0042241A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10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quantity : </w:t>
            </w:r>
            <w:r w:rsidRPr="0042241A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3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Subtotal       : RM 30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Continue (y/n)? </w:t>
            </w:r>
            <w:r w:rsidRPr="0042241A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y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price    : RM </w:t>
            </w:r>
            <w:r w:rsidRPr="0042241A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12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quantity : </w:t>
            </w:r>
            <w:r w:rsidRPr="0042241A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3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Subtotal       : RM 36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Continue (y/n)? </w:t>
            </w:r>
            <w:r w:rsidRPr="0042241A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y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price    : RM </w:t>
            </w:r>
            <w:r w:rsidRPr="00EB72D4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4.5</w:t>
            </w:r>
            <w:r w:rsidR="00EB72D4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0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quantity : </w:t>
            </w:r>
            <w:r w:rsidRPr="00EB72D4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5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Subtotal       : RM 22.5</w:t>
            </w:r>
            <w:r w:rsidR="00EB72D4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0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Continue (y/n)? </w:t>
            </w:r>
            <w:r w:rsidRPr="00212975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n</w:t>
            </w:r>
          </w:p>
          <w:p w:rsidR="0042241A" w:rsidRPr="0042241A" w:rsidRDefault="0042241A" w:rsidP="0042241A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E47319" w:rsidRPr="00F65115" w:rsidRDefault="0042241A" w:rsidP="0042241A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42241A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::The grand total of the bill is : RM 88.5</w:t>
            </w:r>
            <w:r w:rsidR="00EB72D4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0</w:t>
            </w:r>
          </w:p>
        </w:tc>
      </w:tr>
    </w:tbl>
    <w:p w:rsidR="005921AC" w:rsidRPr="005921AC" w:rsidRDefault="005921AC" w:rsidP="00E1172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sectPr w:rsidR="005921AC" w:rsidRPr="005921AC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EC" w:rsidRDefault="00FF57EC">
      <w:pPr>
        <w:spacing w:after="0" w:line="240" w:lineRule="auto"/>
      </w:pPr>
      <w:r>
        <w:separator/>
      </w:r>
    </w:p>
  </w:endnote>
  <w:endnote w:type="continuationSeparator" w:id="0">
    <w:p w:rsidR="00FF57EC" w:rsidRDefault="00FF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C24" w:rsidRDefault="00FE7C24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B3129E">
      <w:rPr>
        <w:noProof/>
        <w:color w:val="383838" w:themeColor="text2" w:themeShade="BF"/>
        <w:sz w:val="24"/>
        <w:szCs w:val="24"/>
      </w:rPr>
      <w:t>2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B3129E">
      <w:rPr>
        <w:noProof/>
        <w:color w:val="383838" w:themeColor="text2" w:themeShade="BF"/>
        <w:sz w:val="24"/>
        <w:szCs w:val="24"/>
      </w:rPr>
      <w:t>4</w:t>
    </w:r>
    <w:r>
      <w:rPr>
        <w:color w:val="383838" w:themeColor="text2" w:themeShade="BF"/>
        <w:sz w:val="24"/>
        <w:szCs w:val="24"/>
      </w:rPr>
      <w:fldChar w:fldCharType="end"/>
    </w:r>
  </w:p>
  <w:p w:rsidR="00FE7C24" w:rsidRDefault="00FE7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EC" w:rsidRDefault="00FF57EC">
      <w:pPr>
        <w:spacing w:after="0" w:line="240" w:lineRule="auto"/>
      </w:pPr>
      <w:r>
        <w:separator/>
      </w:r>
    </w:p>
  </w:footnote>
  <w:footnote w:type="continuationSeparator" w:id="0">
    <w:p w:rsidR="00FF57EC" w:rsidRDefault="00FF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C24" w:rsidRDefault="00FE7C24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E7C24" w:rsidRDefault="00B3129E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FE7C24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</w:t>
                              </w:r>
                              <w:r w:rsidR="00FE7C24">
                                <w:rPr>
                                  <w:caps/>
                                  <w:color w:val="FFFFFF" w:themeColor="background1"/>
                                </w:rPr>
                                <w:t>Lab 1</w:t>
                              </w:r>
                              <w:r w:rsidR="00130F1B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E7C24" w:rsidRDefault="00B3129E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FE7C24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</w:t>
                        </w:r>
                        <w:r w:rsidR="00FE7C24">
                          <w:rPr>
                            <w:caps/>
                            <w:color w:val="FFFFFF" w:themeColor="background1"/>
                          </w:rPr>
                          <w:t>Lab 1</w:t>
                        </w:r>
                        <w:r w:rsidR="00130F1B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D1A"/>
    <w:multiLevelType w:val="hybridMultilevel"/>
    <w:tmpl w:val="B232D232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383"/>
    <w:multiLevelType w:val="hybridMultilevel"/>
    <w:tmpl w:val="083098CE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6F3"/>
    <w:multiLevelType w:val="hybridMultilevel"/>
    <w:tmpl w:val="F31E7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F7868"/>
    <w:multiLevelType w:val="hybridMultilevel"/>
    <w:tmpl w:val="A8E0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97F2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242EB"/>
    <w:multiLevelType w:val="hybridMultilevel"/>
    <w:tmpl w:val="EA568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5D394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0" w15:restartNumberingAfterBreak="0">
    <w:nsid w:val="2D2769DA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3C80"/>
    <w:multiLevelType w:val="hybridMultilevel"/>
    <w:tmpl w:val="576E7412"/>
    <w:lvl w:ilvl="0" w:tplc="6106A3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5115AB"/>
    <w:multiLevelType w:val="hybridMultilevel"/>
    <w:tmpl w:val="ECD68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0640E3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44C577D5"/>
    <w:multiLevelType w:val="hybridMultilevel"/>
    <w:tmpl w:val="E2D80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E5041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A7707"/>
    <w:multiLevelType w:val="hybridMultilevel"/>
    <w:tmpl w:val="3B00D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65800"/>
    <w:multiLevelType w:val="hybridMultilevel"/>
    <w:tmpl w:val="7A92A2C0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A7476"/>
    <w:multiLevelType w:val="hybridMultilevel"/>
    <w:tmpl w:val="DB74B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F80EC7"/>
    <w:multiLevelType w:val="hybridMultilevel"/>
    <w:tmpl w:val="1AA6CA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67624"/>
    <w:multiLevelType w:val="hybridMultilevel"/>
    <w:tmpl w:val="7740737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961297F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56D57864"/>
    <w:multiLevelType w:val="hybridMultilevel"/>
    <w:tmpl w:val="BCE8A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1B11A0"/>
    <w:multiLevelType w:val="hybridMultilevel"/>
    <w:tmpl w:val="2B78E67A"/>
    <w:lvl w:ilvl="0" w:tplc="8A486940">
      <w:start w:val="3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6130E820">
      <w:start w:val="1"/>
      <w:numFmt w:val="lowerRoman"/>
      <w:lvlText w:val="(%2)"/>
      <w:lvlJc w:val="left"/>
      <w:pPr>
        <w:ind w:left="1800" w:hanging="360"/>
      </w:pPr>
      <w:rPr>
        <w:rFonts w:asciiTheme="majorHAnsi" w:eastAsiaTheme="minorHAnsi" w:hAnsiTheme="majorHAnsi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3A79B6"/>
    <w:multiLevelType w:val="hybridMultilevel"/>
    <w:tmpl w:val="1C7C176A"/>
    <w:lvl w:ilvl="0" w:tplc="8A48694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DFC56D1"/>
    <w:multiLevelType w:val="hybridMultilevel"/>
    <w:tmpl w:val="55DE9432"/>
    <w:lvl w:ilvl="0" w:tplc="BD24C1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616C47"/>
    <w:multiLevelType w:val="hybridMultilevel"/>
    <w:tmpl w:val="BA5AB27A"/>
    <w:lvl w:ilvl="0" w:tplc="50E279F4">
      <w:start w:val="1"/>
      <w:numFmt w:val="lowerRoman"/>
      <w:lvlText w:val="%1."/>
      <w:lvlJc w:val="lef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 w15:restartNumberingAfterBreak="0">
    <w:nsid w:val="6DC855A2"/>
    <w:multiLevelType w:val="hybridMultilevel"/>
    <w:tmpl w:val="B6AA0A98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DE58E7"/>
    <w:multiLevelType w:val="hybridMultilevel"/>
    <w:tmpl w:val="CC8A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A40F01"/>
    <w:multiLevelType w:val="hybridMultilevel"/>
    <w:tmpl w:val="849E4B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044A60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07CD4"/>
    <w:multiLevelType w:val="hybridMultilevel"/>
    <w:tmpl w:val="2ED6352C"/>
    <w:lvl w:ilvl="0" w:tplc="4FA2646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7"/>
  </w:num>
  <w:num w:numId="5">
    <w:abstractNumId w:val="33"/>
  </w:num>
  <w:num w:numId="6">
    <w:abstractNumId w:val="12"/>
  </w:num>
  <w:num w:numId="7">
    <w:abstractNumId w:val="23"/>
  </w:num>
  <w:num w:numId="8">
    <w:abstractNumId w:val="14"/>
  </w:num>
  <w:num w:numId="9">
    <w:abstractNumId w:val="34"/>
  </w:num>
  <w:num w:numId="10">
    <w:abstractNumId w:val="15"/>
  </w:num>
  <w:num w:numId="11">
    <w:abstractNumId w:val="27"/>
  </w:num>
  <w:num w:numId="12">
    <w:abstractNumId w:val="21"/>
  </w:num>
  <w:num w:numId="13">
    <w:abstractNumId w:val="10"/>
  </w:num>
  <w:num w:numId="14">
    <w:abstractNumId w:val="22"/>
  </w:num>
  <w:num w:numId="15">
    <w:abstractNumId w:val="35"/>
  </w:num>
  <w:num w:numId="16">
    <w:abstractNumId w:val="16"/>
  </w:num>
  <w:num w:numId="17">
    <w:abstractNumId w:val="4"/>
  </w:num>
  <w:num w:numId="18">
    <w:abstractNumId w:val="1"/>
  </w:num>
  <w:num w:numId="19">
    <w:abstractNumId w:val="28"/>
  </w:num>
  <w:num w:numId="20">
    <w:abstractNumId w:val="11"/>
  </w:num>
  <w:num w:numId="21">
    <w:abstractNumId w:val="31"/>
  </w:num>
  <w:num w:numId="22">
    <w:abstractNumId w:val="0"/>
  </w:num>
  <w:num w:numId="23">
    <w:abstractNumId w:val="19"/>
  </w:num>
  <w:num w:numId="24">
    <w:abstractNumId w:val="8"/>
  </w:num>
  <w:num w:numId="25">
    <w:abstractNumId w:val="3"/>
  </w:num>
  <w:num w:numId="26">
    <w:abstractNumId w:val="26"/>
  </w:num>
  <w:num w:numId="27">
    <w:abstractNumId w:val="36"/>
  </w:num>
  <w:num w:numId="28">
    <w:abstractNumId w:val="13"/>
  </w:num>
  <w:num w:numId="29">
    <w:abstractNumId w:val="24"/>
  </w:num>
  <w:num w:numId="30">
    <w:abstractNumId w:val="30"/>
  </w:num>
  <w:num w:numId="31">
    <w:abstractNumId w:val="2"/>
  </w:num>
  <w:num w:numId="32">
    <w:abstractNumId w:val="29"/>
  </w:num>
  <w:num w:numId="33">
    <w:abstractNumId w:val="32"/>
  </w:num>
  <w:num w:numId="34">
    <w:abstractNumId w:val="7"/>
  </w:num>
  <w:num w:numId="35">
    <w:abstractNumId w:val="20"/>
  </w:num>
  <w:num w:numId="36">
    <w:abstractNumId w:val="25"/>
  </w:num>
  <w:num w:numId="3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102D0"/>
    <w:rsid w:val="000207F2"/>
    <w:rsid w:val="000218CB"/>
    <w:rsid w:val="0003249F"/>
    <w:rsid w:val="00035470"/>
    <w:rsid w:val="00035759"/>
    <w:rsid w:val="00045BE8"/>
    <w:rsid w:val="000475C9"/>
    <w:rsid w:val="000600B0"/>
    <w:rsid w:val="00061FB7"/>
    <w:rsid w:val="00072FB1"/>
    <w:rsid w:val="00075E7E"/>
    <w:rsid w:val="000764AD"/>
    <w:rsid w:val="0008094F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103070"/>
    <w:rsid w:val="00104694"/>
    <w:rsid w:val="001106C4"/>
    <w:rsid w:val="00115BA8"/>
    <w:rsid w:val="00130F1B"/>
    <w:rsid w:val="0013757D"/>
    <w:rsid w:val="00141B87"/>
    <w:rsid w:val="0014237D"/>
    <w:rsid w:val="00151711"/>
    <w:rsid w:val="00153DC1"/>
    <w:rsid w:val="00163509"/>
    <w:rsid w:val="00171F64"/>
    <w:rsid w:val="00172268"/>
    <w:rsid w:val="0017475B"/>
    <w:rsid w:val="00174B9A"/>
    <w:rsid w:val="001877F8"/>
    <w:rsid w:val="001955DF"/>
    <w:rsid w:val="00197F38"/>
    <w:rsid w:val="001A0C48"/>
    <w:rsid w:val="001A6B74"/>
    <w:rsid w:val="001A7EE8"/>
    <w:rsid w:val="001B0344"/>
    <w:rsid w:val="001B138F"/>
    <w:rsid w:val="001C1CFC"/>
    <w:rsid w:val="001D1BAB"/>
    <w:rsid w:val="001D3C59"/>
    <w:rsid w:val="001D4148"/>
    <w:rsid w:val="001D4E72"/>
    <w:rsid w:val="001D7906"/>
    <w:rsid w:val="001E05BA"/>
    <w:rsid w:val="001E05D2"/>
    <w:rsid w:val="001E292C"/>
    <w:rsid w:val="00211A97"/>
    <w:rsid w:val="00212975"/>
    <w:rsid w:val="00223E48"/>
    <w:rsid w:val="00225483"/>
    <w:rsid w:val="00240CB5"/>
    <w:rsid w:val="0024117B"/>
    <w:rsid w:val="00241690"/>
    <w:rsid w:val="002543B8"/>
    <w:rsid w:val="00256E47"/>
    <w:rsid w:val="0026186A"/>
    <w:rsid w:val="00267A3B"/>
    <w:rsid w:val="00270DFF"/>
    <w:rsid w:val="00271C8F"/>
    <w:rsid w:val="00275A86"/>
    <w:rsid w:val="002A5671"/>
    <w:rsid w:val="002B7015"/>
    <w:rsid w:val="002B79B4"/>
    <w:rsid w:val="002C6E96"/>
    <w:rsid w:val="002D35F7"/>
    <w:rsid w:val="002D3E62"/>
    <w:rsid w:val="002E410D"/>
    <w:rsid w:val="002E6F9E"/>
    <w:rsid w:val="002F5A51"/>
    <w:rsid w:val="002F7454"/>
    <w:rsid w:val="00312E2F"/>
    <w:rsid w:val="00317D92"/>
    <w:rsid w:val="00333442"/>
    <w:rsid w:val="00341D8B"/>
    <w:rsid w:val="00344E23"/>
    <w:rsid w:val="00367944"/>
    <w:rsid w:val="003728E9"/>
    <w:rsid w:val="003731C8"/>
    <w:rsid w:val="00380812"/>
    <w:rsid w:val="0038687A"/>
    <w:rsid w:val="00390018"/>
    <w:rsid w:val="0039094A"/>
    <w:rsid w:val="00394FF5"/>
    <w:rsid w:val="00397199"/>
    <w:rsid w:val="00397D03"/>
    <w:rsid w:val="003A01D2"/>
    <w:rsid w:val="003A255F"/>
    <w:rsid w:val="003A4C16"/>
    <w:rsid w:val="003B64E3"/>
    <w:rsid w:val="003C3F71"/>
    <w:rsid w:val="003C4737"/>
    <w:rsid w:val="003D3BF0"/>
    <w:rsid w:val="003D471C"/>
    <w:rsid w:val="003E6E7A"/>
    <w:rsid w:val="003E7EF3"/>
    <w:rsid w:val="003F2A4C"/>
    <w:rsid w:val="003F4074"/>
    <w:rsid w:val="003F4A03"/>
    <w:rsid w:val="00401368"/>
    <w:rsid w:val="00404A0A"/>
    <w:rsid w:val="004050BB"/>
    <w:rsid w:val="0041483B"/>
    <w:rsid w:val="00417A63"/>
    <w:rsid w:val="004201FE"/>
    <w:rsid w:val="0042241A"/>
    <w:rsid w:val="004234CB"/>
    <w:rsid w:val="00423E91"/>
    <w:rsid w:val="00423F52"/>
    <w:rsid w:val="00426B01"/>
    <w:rsid w:val="004347DC"/>
    <w:rsid w:val="00444AAD"/>
    <w:rsid w:val="00445FFF"/>
    <w:rsid w:val="00452325"/>
    <w:rsid w:val="00453F65"/>
    <w:rsid w:val="0045472C"/>
    <w:rsid w:val="00455B91"/>
    <w:rsid w:val="00464862"/>
    <w:rsid w:val="00467B4D"/>
    <w:rsid w:val="004703CC"/>
    <w:rsid w:val="004712C8"/>
    <w:rsid w:val="00483117"/>
    <w:rsid w:val="00483F59"/>
    <w:rsid w:val="00494AAB"/>
    <w:rsid w:val="004A437E"/>
    <w:rsid w:val="004A7592"/>
    <w:rsid w:val="004C651C"/>
    <w:rsid w:val="004D2160"/>
    <w:rsid w:val="004E33DD"/>
    <w:rsid w:val="004F1480"/>
    <w:rsid w:val="004F6C80"/>
    <w:rsid w:val="004F76D5"/>
    <w:rsid w:val="00505009"/>
    <w:rsid w:val="0050595A"/>
    <w:rsid w:val="00510AF8"/>
    <w:rsid w:val="0051341F"/>
    <w:rsid w:val="00513FC7"/>
    <w:rsid w:val="00520A1F"/>
    <w:rsid w:val="0052298E"/>
    <w:rsid w:val="0053061F"/>
    <w:rsid w:val="005412E3"/>
    <w:rsid w:val="005427E9"/>
    <w:rsid w:val="00545867"/>
    <w:rsid w:val="00553DE0"/>
    <w:rsid w:val="00570517"/>
    <w:rsid w:val="00582558"/>
    <w:rsid w:val="005921AC"/>
    <w:rsid w:val="00596CC2"/>
    <w:rsid w:val="00596D53"/>
    <w:rsid w:val="00596F90"/>
    <w:rsid w:val="005A7D78"/>
    <w:rsid w:val="005B40DC"/>
    <w:rsid w:val="005C61DB"/>
    <w:rsid w:val="005D485C"/>
    <w:rsid w:val="005D7C16"/>
    <w:rsid w:val="005E30A4"/>
    <w:rsid w:val="005E3120"/>
    <w:rsid w:val="005F48CA"/>
    <w:rsid w:val="005F6576"/>
    <w:rsid w:val="005F6D71"/>
    <w:rsid w:val="00600CFA"/>
    <w:rsid w:val="00602CAF"/>
    <w:rsid w:val="0061120A"/>
    <w:rsid w:val="00624156"/>
    <w:rsid w:val="0062422C"/>
    <w:rsid w:val="0062793E"/>
    <w:rsid w:val="006306F8"/>
    <w:rsid w:val="00634AA1"/>
    <w:rsid w:val="0063520F"/>
    <w:rsid w:val="00640464"/>
    <w:rsid w:val="0064333C"/>
    <w:rsid w:val="0064488B"/>
    <w:rsid w:val="006467FE"/>
    <w:rsid w:val="00656FB7"/>
    <w:rsid w:val="00661DCE"/>
    <w:rsid w:val="0067205B"/>
    <w:rsid w:val="006772FC"/>
    <w:rsid w:val="0068218F"/>
    <w:rsid w:val="0068341E"/>
    <w:rsid w:val="00696535"/>
    <w:rsid w:val="00696A01"/>
    <w:rsid w:val="006A6DD4"/>
    <w:rsid w:val="006B76BB"/>
    <w:rsid w:val="006C7EF6"/>
    <w:rsid w:val="006D4DCB"/>
    <w:rsid w:val="006D6396"/>
    <w:rsid w:val="006E3DEE"/>
    <w:rsid w:val="006F7BDD"/>
    <w:rsid w:val="00704581"/>
    <w:rsid w:val="00712A94"/>
    <w:rsid w:val="00713264"/>
    <w:rsid w:val="0071494B"/>
    <w:rsid w:val="00717527"/>
    <w:rsid w:val="00723143"/>
    <w:rsid w:val="00723449"/>
    <w:rsid w:val="007274B5"/>
    <w:rsid w:val="007400CF"/>
    <w:rsid w:val="007439F9"/>
    <w:rsid w:val="007459AD"/>
    <w:rsid w:val="00750282"/>
    <w:rsid w:val="0075161C"/>
    <w:rsid w:val="00751BBA"/>
    <w:rsid w:val="00764FFD"/>
    <w:rsid w:val="007708FF"/>
    <w:rsid w:val="00781A26"/>
    <w:rsid w:val="007904C8"/>
    <w:rsid w:val="00790D91"/>
    <w:rsid w:val="00796287"/>
    <w:rsid w:val="007A52E1"/>
    <w:rsid w:val="007A5E6E"/>
    <w:rsid w:val="007A609E"/>
    <w:rsid w:val="007C112B"/>
    <w:rsid w:val="007C38C7"/>
    <w:rsid w:val="007C41E4"/>
    <w:rsid w:val="007D0411"/>
    <w:rsid w:val="007D6883"/>
    <w:rsid w:val="007F41B8"/>
    <w:rsid w:val="007F5A9E"/>
    <w:rsid w:val="0081065A"/>
    <w:rsid w:val="00812313"/>
    <w:rsid w:val="00820F4A"/>
    <w:rsid w:val="0082265B"/>
    <w:rsid w:val="00822E0F"/>
    <w:rsid w:val="0083125D"/>
    <w:rsid w:val="0083282E"/>
    <w:rsid w:val="0083624D"/>
    <w:rsid w:val="00845C83"/>
    <w:rsid w:val="00863925"/>
    <w:rsid w:val="00863F34"/>
    <w:rsid w:val="00867F8B"/>
    <w:rsid w:val="00882471"/>
    <w:rsid w:val="00882C29"/>
    <w:rsid w:val="00884704"/>
    <w:rsid w:val="00885BF2"/>
    <w:rsid w:val="00896666"/>
    <w:rsid w:val="008A0CF2"/>
    <w:rsid w:val="008B318F"/>
    <w:rsid w:val="008B462E"/>
    <w:rsid w:val="008B4B19"/>
    <w:rsid w:val="008C0A8D"/>
    <w:rsid w:val="008C5411"/>
    <w:rsid w:val="008D012D"/>
    <w:rsid w:val="008D2C2F"/>
    <w:rsid w:val="008D5D73"/>
    <w:rsid w:val="008D7C73"/>
    <w:rsid w:val="008E12F4"/>
    <w:rsid w:val="008E3665"/>
    <w:rsid w:val="008F03F7"/>
    <w:rsid w:val="008F12D0"/>
    <w:rsid w:val="009079A9"/>
    <w:rsid w:val="00911949"/>
    <w:rsid w:val="0091266C"/>
    <w:rsid w:val="00923AA4"/>
    <w:rsid w:val="0092569C"/>
    <w:rsid w:val="0092667E"/>
    <w:rsid w:val="00926A4A"/>
    <w:rsid w:val="00931495"/>
    <w:rsid w:val="009327A5"/>
    <w:rsid w:val="009351A6"/>
    <w:rsid w:val="00943397"/>
    <w:rsid w:val="0094498D"/>
    <w:rsid w:val="00966074"/>
    <w:rsid w:val="00971353"/>
    <w:rsid w:val="0097561A"/>
    <w:rsid w:val="0098058D"/>
    <w:rsid w:val="00996C71"/>
    <w:rsid w:val="00997B3A"/>
    <w:rsid w:val="009A4059"/>
    <w:rsid w:val="009A543B"/>
    <w:rsid w:val="009C4D8D"/>
    <w:rsid w:val="009D2BEC"/>
    <w:rsid w:val="009D6A35"/>
    <w:rsid w:val="009E33F1"/>
    <w:rsid w:val="009E73DE"/>
    <w:rsid w:val="009F17E4"/>
    <w:rsid w:val="009F2246"/>
    <w:rsid w:val="009F26BB"/>
    <w:rsid w:val="009F6CBC"/>
    <w:rsid w:val="00A0009A"/>
    <w:rsid w:val="00A00679"/>
    <w:rsid w:val="00A01A3D"/>
    <w:rsid w:val="00A023FE"/>
    <w:rsid w:val="00A06702"/>
    <w:rsid w:val="00A2133A"/>
    <w:rsid w:val="00A2189D"/>
    <w:rsid w:val="00A23E9C"/>
    <w:rsid w:val="00A30A57"/>
    <w:rsid w:val="00A3330E"/>
    <w:rsid w:val="00A33ECD"/>
    <w:rsid w:val="00A34267"/>
    <w:rsid w:val="00A348E2"/>
    <w:rsid w:val="00A35A37"/>
    <w:rsid w:val="00A4423F"/>
    <w:rsid w:val="00A4727E"/>
    <w:rsid w:val="00A60D20"/>
    <w:rsid w:val="00A66000"/>
    <w:rsid w:val="00A70608"/>
    <w:rsid w:val="00A71BF7"/>
    <w:rsid w:val="00A77701"/>
    <w:rsid w:val="00A8235D"/>
    <w:rsid w:val="00A83D2C"/>
    <w:rsid w:val="00A84881"/>
    <w:rsid w:val="00A95BAE"/>
    <w:rsid w:val="00A95E4C"/>
    <w:rsid w:val="00A9715F"/>
    <w:rsid w:val="00AA0C52"/>
    <w:rsid w:val="00AA4898"/>
    <w:rsid w:val="00AA7238"/>
    <w:rsid w:val="00AB1375"/>
    <w:rsid w:val="00AC0CEF"/>
    <w:rsid w:val="00AD204F"/>
    <w:rsid w:val="00AE104E"/>
    <w:rsid w:val="00AE3C00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120DD"/>
    <w:rsid w:val="00B12C38"/>
    <w:rsid w:val="00B205FA"/>
    <w:rsid w:val="00B218C4"/>
    <w:rsid w:val="00B301D8"/>
    <w:rsid w:val="00B31162"/>
    <w:rsid w:val="00B3129E"/>
    <w:rsid w:val="00B37B85"/>
    <w:rsid w:val="00B37BCD"/>
    <w:rsid w:val="00B40D10"/>
    <w:rsid w:val="00B61995"/>
    <w:rsid w:val="00B74236"/>
    <w:rsid w:val="00B84E4B"/>
    <w:rsid w:val="00B864AA"/>
    <w:rsid w:val="00B865C6"/>
    <w:rsid w:val="00B87FAE"/>
    <w:rsid w:val="00B90316"/>
    <w:rsid w:val="00B91860"/>
    <w:rsid w:val="00B93873"/>
    <w:rsid w:val="00BA01A0"/>
    <w:rsid w:val="00BA0F45"/>
    <w:rsid w:val="00BA7651"/>
    <w:rsid w:val="00BB1E3A"/>
    <w:rsid w:val="00BB3D76"/>
    <w:rsid w:val="00BC0830"/>
    <w:rsid w:val="00BD6B0A"/>
    <w:rsid w:val="00BE0643"/>
    <w:rsid w:val="00BE07F4"/>
    <w:rsid w:val="00BE2BD6"/>
    <w:rsid w:val="00BE2DE0"/>
    <w:rsid w:val="00BF0438"/>
    <w:rsid w:val="00BF1850"/>
    <w:rsid w:val="00BF271F"/>
    <w:rsid w:val="00BF2863"/>
    <w:rsid w:val="00C107EA"/>
    <w:rsid w:val="00C121FF"/>
    <w:rsid w:val="00C15BC2"/>
    <w:rsid w:val="00C350E7"/>
    <w:rsid w:val="00C35396"/>
    <w:rsid w:val="00C361A6"/>
    <w:rsid w:val="00C377B3"/>
    <w:rsid w:val="00C44C11"/>
    <w:rsid w:val="00C466AA"/>
    <w:rsid w:val="00C6778B"/>
    <w:rsid w:val="00C7159B"/>
    <w:rsid w:val="00C73DDD"/>
    <w:rsid w:val="00C814F6"/>
    <w:rsid w:val="00C84D29"/>
    <w:rsid w:val="00C90F71"/>
    <w:rsid w:val="00C9321B"/>
    <w:rsid w:val="00C9589C"/>
    <w:rsid w:val="00CA238C"/>
    <w:rsid w:val="00CA27C9"/>
    <w:rsid w:val="00CA2ED9"/>
    <w:rsid w:val="00CA7551"/>
    <w:rsid w:val="00CB7471"/>
    <w:rsid w:val="00CD175F"/>
    <w:rsid w:val="00CD2A3C"/>
    <w:rsid w:val="00CD566A"/>
    <w:rsid w:val="00CD6A1C"/>
    <w:rsid w:val="00CE35A1"/>
    <w:rsid w:val="00D12063"/>
    <w:rsid w:val="00D13406"/>
    <w:rsid w:val="00D32D0C"/>
    <w:rsid w:val="00D35D96"/>
    <w:rsid w:val="00D4193F"/>
    <w:rsid w:val="00D5789F"/>
    <w:rsid w:val="00D609D3"/>
    <w:rsid w:val="00D669C3"/>
    <w:rsid w:val="00D83048"/>
    <w:rsid w:val="00D907C5"/>
    <w:rsid w:val="00D93E16"/>
    <w:rsid w:val="00DA16FD"/>
    <w:rsid w:val="00DA79C6"/>
    <w:rsid w:val="00DB2D43"/>
    <w:rsid w:val="00DB3CDE"/>
    <w:rsid w:val="00DC1F43"/>
    <w:rsid w:val="00DC3048"/>
    <w:rsid w:val="00DE116E"/>
    <w:rsid w:val="00DF0AAD"/>
    <w:rsid w:val="00DF18FF"/>
    <w:rsid w:val="00DF22F9"/>
    <w:rsid w:val="00E002D9"/>
    <w:rsid w:val="00E05C57"/>
    <w:rsid w:val="00E1172B"/>
    <w:rsid w:val="00E203D8"/>
    <w:rsid w:val="00E23C75"/>
    <w:rsid w:val="00E24E26"/>
    <w:rsid w:val="00E25574"/>
    <w:rsid w:val="00E256D3"/>
    <w:rsid w:val="00E26BEB"/>
    <w:rsid w:val="00E321B5"/>
    <w:rsid w:val="00E413FB"/>
    <w:rsid w:val="00E41CA7"/>
    <w:rsid w:val="00E43CDF"/>
    <w:rsid w:val="00E4415B"/>
    <w:rsid w:val="00E47319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B72D4"/>
    <w:rsid w:val="00EC2C17"/>
    <w:rsid w:val="00ED167F"/>
    <w:rsid w:val="00EE0B0D"/>
    <w:rsid w:val="00EE1C57"/>
    <w:rsid w:val="00EE446C"/>
    <w:rsid w:val="00F00EFC"/>
    <w:rsid w:val="00F07840"/>
    <w:rsid w:val="00F12743"/>
    <w:rsid w:val="00F1631E"/>
    <w:rsid w:val="00F16FC8"/>
    <w:rsid w:val="00F351FE"/>
    <w:rsid w:val="00F4602F"/>
    <w:rsid w:val="00F545A9"/>
    <w:rsid w:val="00F55197"/>
    <w:rsid w:val="00F6230C"/>
    <w:rsid w:val="00F65115"/>
    <w:rsid w:val="00F7280D"/>
    <w:rsid w:val="00F74493"/>
    <w:rsid w:val="00F76105"/>
    <w:rsid w:val="00F8070D"/>
    <w:rsid w:val="00F82211"/>
    <w:rsid w:val="00F900FD"/>
    <w:rsid w:val="00FA041D"/>
    <w:rsid w:val="00FA2F7F"/>
    <w:rsid w:val="00FA5936"/>
    <w:rsid w:val="00FA7593"/>
    <w:rsid w:val="00FB00F9"/>
    <w:rsid w:val="00FC6945"/>
    <w:rsid w:val="00FD1B5C"/>
    <w:rsid w:val="00FD6F11"/>
    <w:rsid w:val="00FE35CA"/>
    <w:rsid w:val="00FE6E22"/>
    <w:rsid w:val="00FE7C24"/>
    <w:rsid w:val="00FF14B0"/>
    <w:rsid w:val="00FF1875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41E72"/>
  <w15:docId w15:val="{2B6DC0CA-AC8E-4F04-89C5-7C813AC9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D790-D9F9-4D02-983D-31DB16F3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Lab 13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Lab 13</dc:title>
  <dc:creator>JulieYewMeiYee</dc:creator>
  <cp:lastModifiedBy>Ruzanna Binti Abdullah</cp:lastModifiedBy>
  <cp:revision>4</cp:revision>
  <cp:lastPrinted>2016-09-15T03:57:00Z</cp:lastPrinted>
  <dcterms:created xsi:type="dcterms:W3CDTF">2017-10-02T02:02:00Z</dcterms:created>
  <dcterms:modified xsi:type="dcterms:W3CDTF">2020-07-03T17:05:00Z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