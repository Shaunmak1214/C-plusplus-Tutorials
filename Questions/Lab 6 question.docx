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4E33DD">
        <w:t>6</w:t>
      </w:r>
    </w:p>
    <w:p w:rsidR="004F76D5" w:rsidRDefault="004F76D5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035470" w:rsidP="005E30A4">
            <w:pPr>
              <w:spacing w:before="0" w:after="200"/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Constructors and Destructor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DC3048" w:rsidP="00153DC1">
            <w:pPr>
              <w:rPr>
                <w:sz w:val="20"/>
              </w:rPr>
            </w:pPr>
            <w:r>
              <w:rPr>
                <w:sz w:val="20"/>
              </w:rPr>
              <w:t>40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035470" w:rsidP="0045472C">
            <w:pPr>
              <w:pStyle w:val="ListParagraph"/>
              <w:ind w:left="0"/>
              <w:jc w:val="left"/>
              <w:rPr>
                <w:rFonts w:asciiTheme="minorHAnsi" w:hAnsiTheme="minorHAnsi"/>
                <w:color w:val="5F5F5F" w:themeColor="accent6" w:themeShade="BF"/>
                <w:sz w:val="20"/>
              </w:rPr>
            </w:pP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Destructor and class operations 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DC3048" w:rsidP="000C1C9E">
            <w:pPr>
              <w:rPr>
                <w:sz w:val="20"/>
              </w:rPr>
            </w:pPr>
            <w:r>
              <w:rPr>
                <w:sz w:val="20"/>
              </w:rPr>
              <w:t>80</w:t>
            </w:r>
            <w:r w:rsidR="0041483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3624D" w:rsidRDefault="0083624D" w:rsidP="0083624D">
      <w:r>
        <w:br w:type="page"/>
      </w:r>
    </w:p>
    <w:p w:rsidR="00B31162" w:rsidRPr="00F7280D" w:rsidRDefault="00B31162" w:rsidP="00B311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4D2160" w:rsidRPr="00F7280D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1 </w:t>
      </w:r>
      <w:bookmarkStart w:id="0" w:name="_GoBack"/>
      <w:bookmarkEnd w:id="0"/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1B0344" w:rsidRDefault="00BA01A0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(a)  </w:t>
      </w:r>
      <w:r w:rsidR="00B301D8" w:rsidRPr="00B301D8">
        <w:rPr>
          <w:rFonts w:cs="Arial"/>
          <w:color w:val="000000" w:themeColor="text1"/>
          <w:sz w:val="22"/>
          <w:szCs w:val="22"/>
        </w:rPr>
        <w:t>C</w:t>
      </w:r>
      <w:r w:rsidR="00256E47" w:rsidRPr="00B301D8">
        <w:rPr>
          <w:rFonts w:cs="Arial"/>
          <w:color w:val="000000" w:themeColor="text1"/>
          <w:sz w:val="22"/>
          <w:szCs w:val="22"/>
        </w:rPr>
        <w:t xml:space="preserve">omplete </w:t>
      </w:r>
      <w:r w:rsidR="00B301D8" w:rsidRPr="00B301D8">
        <w:rPr>
          <w:rFonts w:cs="Arial"/>
          <w:color w:val="000000" w:themeColor="text1"/>
          <w:sz w:val="22"/>
          <w:szCs w:val="22"/>
        </w:rPr>
        <w:t>the codes base</w:t>
      </w:r>
      <w:r w:rsidR="00B301D8">
        <w:rPr>
          <w:rFonts w:cs="Arial"/>
          <w:color w:val="000000" w:themeColor="text1"/>
          <w:sz w:val="22"/>
          <w:szCs w:val="22"/>
        </w:rPr>
        <w:t xml:space="preserve">d on the given </w:t>
      </w:r>
      <w:r w:rsidR="00045BE8">
        <w:rPr>
          <w:rFonts w:cs="Arial"/>
          <w:color w:val="000000" w:themeColor="text1"/>
          <w:sz w:val="22"/>
          <w:szCs w:val="22"/>
        </w:rPr>
        <w:t>instructions that are commented</w:t>
      </w:r>
      <w:r w:rsidR="00B301D8">
        <w:rPr>
          <w:rFonts w:cs="Arial"/>
          <w:color w:val="000000" w:themeColor="text1"/>
          <w:sz w:val="22"/>
          <w:szCs w:val="22"/>
        </w:rPr>
        <w:t>: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#include&lt;iostream&gt;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using namespace std;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class MasterStudent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{   string name, title;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int status;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public: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MasterStudent(string n, string t, int x)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  name = n;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    title = t;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    status = x;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MasterStudent()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name = "Peter";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  title = "A Study on the Usability Factors of Mobile Apps.";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  status = 1;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int getStatus()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return status;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string getName()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return name;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string getTitle()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return title;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~MasterStudent()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{ cout&lt;&lt;"\n\n~End of Details~Student~"&lt;&lt;name&lt;&lt;endl;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};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int main()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{  MasterStudent MS1;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cout&lt;&lt;"================================="&lt;&lt;endl;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   Masters Student Details       "&lt;&lt;endl;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cout&lt;&lt;"================================="&lt;&lt;endl;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cout&lt;&lt;"Name \t: "&lt;&lt;MS1.getName()&lt;&lt;endl;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cout&lt;&lt;"Title \t: "&lt;&lt;MS1.getTitle()&lt;&lt;endl;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cout&lt;&lt;"Status \t: ";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if(MS1.getStatus() ==1) cout&lt;&lt;"Approved"&lt;&lt;endl;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else cout&lt;&lt;"Pending"&lt;&lt;endl;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//Create another object passing the values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//"Aliana Mahmud" for name, </w:t>
      </w:r>
      <w:r>
        <w:rPr>
          <w:rFonts w:ascii="Courier New" w:hAnsi="Courier New" w:cs="Courier New"/>
          <w:color w:val="000000" w:themeColor="text1"/>
          <w:sz w:val="20"/>
          <w:szCs w:val="22"/>
        </w:rPr>
        <w:br/>
        <w:t xml:space="preserve">   //</w:t>
      </w: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"Customer Satisfaction towards Green Products" for title, 0 for status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lastRenderedPageBreak/>
        <w:t xml:space="preserve">   //Use the cout statements given earlier to display the content of the </w:t>
      </w:r>
      <w:r w:rsidR="00045BE8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="00045BE8">
        <w:rPr>
          <w:rFonts w:ascii="Courier New" w:hAnsi="Courier New" w:cs="Courier New"/>
          <w:color w:val="000000" w:themeColor="text1"/>
          <w:sz w:val="20"/>
          <w:szCs w:val="22"/>
        </w:rPr>
        <w:br/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// </w:t>
      </w: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new object. </w:t>
      </w:r>
    </w:p>
    <w:p w:rsidR="008D2C2F" w:rsidRPr="008D2C2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 xml:space="preserve">   //refer to label X for the output to be displayed</w:t>
      </w:r>
    </w:p>
    <w:p w:rsidR="008D2C2F" w:rsidRPr="00822E0F" w:rsidRDefault="008D2C2F" w:rsidP="008D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D2C2F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:rsidR="00B301D8" w:rsidRDefault="003B64E3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2211070</wp:posOffset>
                </wp:positionV>
                <wp:extent cx="666750" cy="3810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4E3" w:rsidRPr="003B64E3" w:rsidRDefault="003B64E3" w:rsidP="003B64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B64E3"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412.2pt;margin-top:174.1pt;width:52.5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" fillcolor="#1fb1e6 [3204]" strokecolor="#0d5874 [1604]" strokeweight="1pt">
                <v:stroke joinstyle="miter"/>
                <v:textbox>
                  <w:txbxContent>
                    <w:p w:rsidR="003B64E3" w:rsidRPr="003B64E3" w:rsidRDefault="003B64E3" w:rsidP="003B64E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B64E3"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380"/>
      </w:tblGrid>
      <w:tr w:rsidR="0053061F" w:rsidTr="00DF0AAD">
        <w:trPr>
          <w:trHeight w:val="578"/>
        </w:trPr>
        <w:tc>
          <w:tcPr>
            <w:tcW w:w="7380" w:type="dxa"/>
            <w:shd w:val="clear" w:color="auto" w:fill="262626" w:themeFill="text1" w:themeFillTint="D9"/>
            <w:vAlign w:val="center"/>
          </w:tcPr>
          <w:p w:rsidR="0053061F" w:rsidRPr="004703CC" w:rsidRDefault="0053061F" w:rsidP="00B04B9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  <w:r w:rsidR="00CA2ED9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1 a)</w:t>
            </w:r>
          </w:p>
        </w:tc>
      </w:tr>
      <w:tr w:rsidR="0053061F" w:rsidTr="00DF0AAD">
        <w:trPr>
          <w:trHeight w:val="1013"/>
        </w:trPr>
        <w:tc>
          <w:tcPr>
            <w:tcW w:w="7380" w:type="dxa"/>
          </w:tcPr>
          <w:p w:rsidR="0053061F" w:rsidRPr="0017475B" w:rsidRDefault="0053061F" w:rsidP="00B04B90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=================================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Masters Student Details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=================================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Name    : Peter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Title   : A Study on the Usability Factors of Mobile Apps.</w:t>
            </w:r>
          </w:p>
          <w:p w:rsid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Status  : Approved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C112B" w:rsidRPr="007C112B" w:rsidRDefault="003B64E3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noProof/>
                <w:color w:val="auto"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67310</wp:posOffset>
                      </wp:positionV>
                      <wp:extent cx="495300" cy="904875"/>
                      <wp:effectExtent l="0" t="19050" r="152400" b="2857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904875"/>
                              </a:xfrm>
                              <a:prstGeom prst="rightBrac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EEAE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318.3pt;margin-top:5.3pt;width:39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" adj="985" strokecolor="#1fb1e6 [3204]" strokeweight="2.25pt">
                      <v:stroke joinstyle="miter"/>
                    </v:shape>
                  </w:pict>
                </mc:Fallback>
              </mc:AlternateContent>
            </w:r>
            <w:r w:rsidR="007C112B"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=================================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Masters Student Details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=================================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Name    : Alina Mahmud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Title   : Customer Satisfaction towards Green Products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Status  : Pending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~End of Details~Student~Alina Mahmud</w:t>
            </w: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C112B" w:rsidRPr="007C112B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53061F" w:rsidRDefault="007C112B" w:rsidP="007C112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7C112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~End of Details~Student~Peter</w:t>
            </w:r>
          </w:p>
          <w:p w:rsidR="007C112B" w:rsidRPr="0017475B" w:rsidRDefault="007C112B" w:rsidP="007C112B">
            <w:pPr>
              <w:rPr>
                <w:b/>
                <w:color w:val="auto"/>
                <w:sz w:val="20"/>
                <w:szCs w:val="22"/>
              </w:rPr>
            </w:pPr>
          </w:p>
        </w:tc>
      </w:tr>
    </w:tbl>
    <w:p w:rsidR="00CA2ED9" w:rsidRPr="001B0344" w:rsidRDefault="00CA2ED9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p w:rsidR="00C6778B" w:rsidRPr="00211A97" w:rsidRDefault="00F6230C" w:rsidP="00A2133A">
      <w:pPr>
        <w:pStyle w:val="HTMLPreformatted"/>
        <w:numPr>
          <w:ilvl w:val="0"/>
          <w:numId w:val="3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Modify main() of program at (a) to initialize the </w:t>
      </w:r>
      <w:r w:rsidRPr="00E5732A">
        <w:rPr>
          <w:rFonts w:asciiTheme="minorHAnsi" w:hAnsiTheme="minorHAnsi" w:cs="Times New Roman"/>
          <w:b/>
          <w:i/>
          <w:sz w:val="22"/>
          <w:szCs w:val="22"/>
        </w:rPr>
        <w:t>array of 5 objects of MasterStudent</w:t>
      </w:r>
      <w:r>
        <w:rPr>
          <w:rFonts w:asciiTheme="minorHAnsi" w:hAnsiTheme="minorHAnsi" w:cs="Times New Roman"/>
          <w:sz w:val="22"/>
          <w:szCs w:val="22"/>
        </w:rPr>
        <w:t xml:space="preserve"> class with the data </w:t>
      </w:r>
      <w:r w:rsidR="00E5732A">
        <w:rPr>
          <w:rFonts w:asciiTheme="minorHAnsi" w:hAnsiTheme="minorHAnsi" w:cs="Times New Roman"/>
          <w:sz w:val="22"/>
          <w:szCs w:val="22"/>
        </w:rPr>
        <w:t>in the</w:t>
      </w:r>
      <w:r>
        <w:rPr>
          <w:rFonts w:asciiTheme="minorHAnsi" w:hAnsiTheme="minorHAnsi" w:cs="Times New Roman"/>
          <w:sz w:val="22"/>
          <w:szCs w:val="22"/>
        </w:rPr>
        <w:t xml:space="preserve"> table </w:t>
      </w:r>
      <w:r w:rsidR="00E5732A">
        <w:rPr>
          <w:rFonts w:asciiTheme="minorHAnsi" w:hAnsiTheme="minorHAnsi" w:cs="Times New Roman"/>
          <w:sz w:val="22"/>
          <w:szCs w:val="22"/>
        </w:rPr>
        <w:t xml:space="preserve">below </w:t>
      </w:r>
      <w:r>
        <w:rPr>
          <w:rFonts w:asciiTheme="minorHAnsi" w:hAnsiTheme="minorHAnsi" w:cs="Times New Roman"/>
          <w:sz w:val="22"/>
          <w:szCs w:val="22"/>
        </w:rPr>
        <w:t xml:space="preserve">and then, to display the output (refer to </w:t>
      </w:r>
      <w:r w:rsidR="00CA2ED9">
        <w:rPr>
          <w:rFonts w:asciiTheme="minorHAnsi" w:hAnsiTheme="minorHAnsi" w:cs="Times New Roman"/>
          <w:sz w:val="22"/>
          <w:szCs w:val="22"/>
        </w:rPr>
        <w:t>sample output screen 1b) :</w:t>
      </w:r>
    </w:p>
    <w:p w:rsidR="00C6778B" w:rsidRPr="00943397" w:rsidRDefault="00C6778B" w:rsidP="009433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center"/>
        <w:rPr>
          <w:rFonts w:asciiTheme="minorHAnsi" w:hAnsiTheme="minorHAnsi" w:cs="Times New Roman"/>
          <w:b/>
          <w:sz w:val="24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3460"/>
        <w:gridCol w:w="3213"/>
      </w:tblGrid>
      <w:tr w:rsidR="00943397" w:rsidRPr="00943397" w:rsidTr="00E41CA7">
        <w:trPr>
          <w:jc w:val="center"/>
        </w:trPr>
        <w:tc>
          <w:tcPr>
            <w:tcW w:w="2965" w:type="dxa"/>
          </w:tcPr>
          <w:p w:rsidR="00943397" w:rsidRPr="00943397" w:rsidRDefault="00943397" w:rsidP="00943397">
            <w:pPr>
              <w:jc w:val="center"/>
              <w:rPr>
                <w:rFonts w:cs="Arial"/>
                <w:b/>
                <w:color w:val="auto"/>
                <w:sz w:val="24"/>
                <w:szCs w:val="22"/>
              </w:rPr>
            </w:pPr>
            <w:r w:rsidRPr="00943397">
              <w:rPr>
                <w:rFonts w:cs="Arial"/>
                <w:b/>
                <w:color w:val="auto"/>
                <w:sz w:val="24"/>
                <w:szCs w:val="22"/>
              </w:rPr>
              <w:t>Name</w:t>
            </w:r>
          </w:p>
        </w:tc>
        <w:tc>
          <w:tcPr>
            <w:tcW w:w="3460" w:type="dxa"/>
          </w:tcPr>
          <w:p w:rsidR="00943397" w:rsidRPr="00943397" w:rsidRDefault="00943397" w:rsidP="00943397">
            <w:pPr>
              <w:jc w:val="center"/>
              <w:rPr>
                <w:rFonts w:cs="Arial"/>
                <w:b/>
                <w:color w:val="auto"/>
                <w:sz w:val="24"/>
                <w:szCs w:val="22"/>
              </w:rPr>
            </w:pPr>
            <w:r w:rsidRPr="00943397">
              <w:rPr>
                <w:rFonts w:cs="Arial"/>
                <w:b/>
                <w:color w:val="auto"/>
                <w:sz w:val="24"/>
                <w:szCs w:val="22"/>
              </w:rPr>
              <w:t>Title</w:t>
            </w:r>
          </w:p>
        </w:tc>
        <w:tc>
          <w:tcPr>
            <w:tcW w:w="3213" w:type="dxa"/>
          </w:tcPr>
          <w:p w:rsidR="00943397" w:rsidRPr="00943397" w:rsidRDefault="00943397" w:rsidP="00943397">
            <w:pPr>
              <w:jc w:val="center"/>
              <w:rPr>
                <w:rFonts w:cs="Arial"/>
                <w:b/>
                <w:color w:val="auto"/>
                <w:sz w:val="24"/>
                <w:szCs w:val="22"/>
              </w:rPr>
            </w:pPr>
            <w:r w:rsidRPr="00943397">
              <w:rPr>
                <w:rFonts w:cs="Arial"/>
                <w:b/>
                <w:color w:val="auto"/>
                <w:sz w:val="24"/>
                <w:szCs w:val="22"/>
              </w:rPr>
              <w:t>Status</w:t>
            </w:r>
          </w:p>
        </w:tc>
      </w:tr>
      <w:tr w:rsidR="00943397" w:rsidTr="00E41CA7">
        <w:trPr>
          <w:jc w:val="center"/>
        </w:trPr>
        <w:tc>
          <w:tcPr>
            <w:tcW w:w="2965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Johanes Kai</w:t>
            </w:r>
          </w:p>
        </w:tc>
        <w:tc>
          <w:tcPr>
            <w:tcW w:w="3460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“</w:t>
            </w:r>
            <w:r w:rsidRPr="00943397">
              <w:rPr>
                <w:rFonts w:cs="Arial"/>
                <w:color w:val="auto"/>
                <w:sz w:val="22"/>
                <w:szCs w:val="22"/>
              </w:rPr>
              <w:t>Working with Generation X employees: food industry</w:t>
            </w:r>
            <w:r>
              <w:rPr>
                <w:rFonts w:cs="Arial"/>
                <w:color w:val="auto"/>
                <w:sz w:val="22"/>
                <w:szCs w:val="22"/>
              </w:rPr>
              <w:t>”</w:t>
            </w:r>
          </w:p>
        </w:tc>
        <w:tc>
          <w:tcPr>
            <w:tcW w:w="3213" w:type="dxa"/>
          </w:tcPr>
          <w:p w:rsidR="00943397" w:rsidRDefault="00943397" w:rsidP="0094339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</w:tr>
      <w:tr w:rsidR="00943397" w:rsidTr="00E41CA7">
        <w:trPr>
          <w:jc w:val="center"/>
        </w:trPr>
        <w:tc>
          <w:tcPr>
            <w:tcW w:w="2965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Cameron Chan</w:t>
            </w:r>
          </w:p>
        </w:tc>
        <w:tc>
          <w:tcPr>
            <w:tcW w:w="3460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“</w:t>
            </w:r>
            <w:r w:rsidR="00E41CA7" w:rsidRPr="00E41CA7">
              <w:rPr>
                <w:rFonts w:cs="Arial"/>
                <w:color w:val="auto"/>
                <w:sz w:val="22"/>
                <w:szCs w:val="22"/>
              </w:rPr>
              <w:t>Collective Co-Creation within the Open Source Software Communit</w:t>
            </w:r>
            <w:r w:rsidR="00E41CA7">
              <w:rPr>
                <w:rFonts w:cs="Arial"/>
                <w:color w:val="auto"/>
                <w:sz w:val="22"/>
                <w:szCs w:val="22"/>
              </w:rPr>
              <w:t>y”</w:t>
            </w:r>
          </w:p>
        </w:tc>
        <w:tc>
          <w:tcPr>
            <w:tcW w:w="3213" w:type="dxa"/>
          </w:tcPr>
          <w:p w:rsidR="00943397" w:rsidRDefault="00943397" w:rsidP="0094339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</w:tr>
      <w:tr w:rsidR="00943397" w:rsidTr="00E41CA7">
        <w:trPr>
          <w:jc w:val="center"/>
        </w:trPr>
        <w:tc>
          <w:tcPr>
            <w:tcW w:w="2965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Meriam Azlan</w:t>
            </w:r>
          </w:p>
        </w:tc>
        <w:tc>
          <w:tcPr>
            <w:tcW w:w="3460" w:type="dxa"/>
          </w:tcPr>
          <w:p w:rsidR="00943397" w:rsidRDefault="00E41CA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“</w:t>
            </w:r>
            <w:r w:rsidRPr="00E41CA7">
              <w:rPr>
                <w:rFonts w:cs="Arial"/>
                <w:color w:val="auto"/>
                <w:sz w:val="22"/>
                <w:szCs w:val="22"/>
              </w:rPr>
              <w:t>What Makes Online Video Advertisements Go Viral?”</w:t>
            </w:r>
          </w:p>
        </w:tc>
        <w:tc>
          <w:tcPr>
            <w:tcW w:w="3213" w:type="dxa"/>
          </w:tcPr>
          <w:p w:rsidR="00943397" w:rsidRDefault="00943397" w:rsidP="0094339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0</w:t>
            </w:r>
          </w:p>
        </w:tc>
      </w:tr>
      <w:tr w:rsidR="00943397" w:rsidTr="00E41CA7">
        <w:trPr>
          <w:jc w:val="center"/>
        </w:trPr>
        <w:tc>
          <w:tcPr>
            <w:tcW w:w="2965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Peter Pan</w:t>
            </w:r>
          </w:p>
        </w:tc>
        <w:tc>
          <w:tcPr>
            <w:tcW w:w="3460" w:type="dxa"/>
          </w:tcPr>
          <w:p w:rsidR="00943397" w:rsidRDefault="00E41CA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“A Study on Form 1 student’s learning of Algebra”</w:t>
            </w:r>
          </w:p>
        </w:tc>
        <w:tc>
          <w:tcPr>
            <w:tcW w:w="3213" w:type="dxa"/>
          </w:tcPr>
          <w:p w:rsidR="00943397" w:rsidRDefault="00943397" w:rsidP="0094339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</w:tr>
      <w:tr w:rsidR="00943397" w:rsidTr="00E41CA7">
        <w:trPr>
          <w:jc w:val="center"/>
        </w:trPr>
        <w:tc>
          <w:tcPr>
            <w:tcW w:w="2965" w:type="dxa"/>
          </w:tcPr>
          <w:p w:rsidR="00943397" w:rsidRDefault="0094339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Dory Dory</w:t>
            </w:r>
          </w:p>
        </w:tc>
        <w:tc>
          <w:tcPr>
            <w:tcW w:w="3460" w:type="dxa"/>
          </w:tcPr>
          <w:p w:rsidR="00943397" w:rsidRDefault="00E41CA7" w:rsidP="00C6778B">
            <w:pPr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 xml:space="preserve">“Social media use for corporate </w:t>
            </w:r>
            <w:r w:rsidRPr="00E41CA7">
              <w:rPr>
                <w:rFonts w:cs="Arial"/>
                <w:color w:val="auto"/>
                <w:sz w:val="22"/>
                <w:szCs w:val="22"/>
              </w:rPr>
              <w:t>communications”</w:t>
            </w:r>
          </w:p>
        </w:tc>
        <w:tc>
          <w:tcPr>
            <w:tcW w:w="3213" w:type="dxa"/>
          </w:tcPr>
          <w:p w:rsidR="00943397" w:rsidRDefault="00943397" w:rsidP="0094339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0</w:t>
            </w:r>
          </w:p>
        </w:tc>
      </w:tr>
    </w:tbl>
    <w:p w:rsidR="00661DCE" w:rsidRDefault="00661DCE" w:rsidP="00E5732A">
      <w:pPr>
        <w:spacing w:line="240" w:lineRule="auto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661DCE" w:rsidTr="00B04B90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661DCE" w:rsidRPr="004703CC" w:rsidRDefault="00661DCE" w:rsidP="00B04B9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  <w:r w:rsidR="00CA2ED9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1 b)</w:t>
            </w:r>
          </w:p>
        </w:tc>
      </w:tr>
      <w:tr w:rsidR="00661DCE" w:rsidTr="00B04B90">
        <w:trPr>
          <w:trHeight w:val="1008"/>
        </w:trPr>
        <w:tc>
          <w:tcPr>
            <w:tcW w:w="9283" w:type="dxa"/>
          </w:tcPr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lastRenderedPageBreak/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 xml:space="preserve">   Masters Student Details  1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Name    : Johanes Kai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Title   : Working with Generation X employees: food industry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Status  : Approved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 xml:space="preserve">   Masters Student Details  2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Name    : Cameron Chan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Title   : Collective Co-Creation within the Open Source Software Community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Status  : Approved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 xml:space="preserve">   Masters Student Details  3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Name    : Meriam Azlan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Title   : What Makes Online Video Advertisements Go Viral?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Status  : Pending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 xml:space="preserve">   Masters Student Details  4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Name    : Peter Pan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Title   : A Study on Form 1 student's learning of Algebra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Status  : Approved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 xml:space="preserve">   Masters Student Details  5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=================================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Name    : Dory Dory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Title   : Social media use for corporate communications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Status  : Pending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~End of Details~Student~Dory Dory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~End of Details~Student~Peter Pan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~End of Details~Student~Meriam Azlan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~End of Details~Student~Cameron Chan</w:t>
            </w: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CA2ED9" w:rsidRPr="00CA2ED9" w:rsidRDefault="00CA2ED9" w:rsidP="00CA2ED9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</w:pPr>
          </w:p>
          <w:p w:rsidR="00661DCE" w:rsidRPr="00F65115" w:rsidRDefault="00CA2ED9" w:rsidP="00CA2ED9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CA2ED9">
              <w:rPr>
                <w:rFonts w:ascii="Courier New" w:hAnsi="Courier New" w:cs="Courier New"/>
                <w:b/>
                <w:color w:val="auto"/>
                <w:sz w:val="20"/>
                <w:szCs w:val="22"/>
              </w:rPr>
              <w:t>~End of Details~Student~Johanes Kai</w:t>
            </w:r>
          </w:p>
        </w:tc>
      </w:tr>
    </w:tbl>
    <w:p w:rsidR="00256E47" w:rsidRPr="001B0344" w:rsidRDefault="00256E47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p w:rsidR="003C5224" w:rsidRDefault="003C5224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C5224" w:rsidRDefault="003C5224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C5224" w:rsidRDefault="003C5224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4D2160" w:rsidRPr="001B0344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1B0344">
        <w:rPr>
          <w:rFonts w:asciiTheme="minorHAnsi" w:hAnsiTheme="minorHAnsi" w:cs="Times New Roman"/>
          <w:b/>
          <w:sz w:val="22"/>
          <w:szCs w:val="22"/>
        </w:rPr>
        <w:t xml:space="preserve">Question 2 </w:t>
      </w:r>
    </w:p>
    <w:p w:rsidR="004D2160" w:rsidRPr="00FF1875" w:rsidRDefault="004D2160" w:rsidP="00FF18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:rsidR="00163509" w:rsidRPr="00FF1875" w:rsidRDefault="00240CB5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 w:rsidRPr="00FF1875">
        <w:rPr>
          <w:rFonts w:asciiTheme="minorHAnsi" w:hAnsiTheme="minorHAnsi"/>
          <w:sz w:val="22"/>
          <w:szCs w:val="22"/>
        </w:rPr>
        <w:t xml:space="preserve">Given the declarations for a class </w:t>
      </w:r>
      <w:r w:rsidRPr="00FF1875">
        <w:rPr>
          <w:rFonts w:asciiTheme="minorHAnsi" w:hAnsiTheme="minorHAnsi"/>
          <w:b/>
          <w:i/>
          <w:sz w:val="22"/>
          <w:szCs w:val="22"/>
        </w:rPr>
        <w:t>Books</w:t>
      </w:r>
      <w:r w:rsidRPr="00FF1875">
        <w:rPr>
          <w:rFonts w:asciiTheme="minorHAnsi" w:hAnsiTheme="minorHAnsi"/>
          <w:sz w:val="22"/>
          <w:szCs w:val="22"/>
        </w:rPr>
        <w:t xml:space="preserve"> that contains the following features:</w:t>
      </w:r>
    </w:p>
    <w:p w:rsidR="009A543B" w:rsidRPr="001B0344" w:rsidRDefault="00223E48" w:rsidP="00DA79C6">
      <w:pPr>
        <w:spacing w:after="0" w:line="240" w:lineRule="auto"/>
        <w:jc w:val="both"/>
        <w:rPr>
          <w:rFonts w:cs="Times New Roman"/>
          <w:color w:val="auto"/>
          <w:sz w:val="22"/>
          <w:szCs w:val="22"/>
        </w:rPr>
      </w:pPr>
      <w:r w:rsidRPr="001B0344">
        <w:rPr>
          <w:rFonts w:cs="Times New Roman"/>
          <w:color w:val="auto"/>
          <w:sz w:val="22"/>
          <w:szCs w:val="22"/>
        </w:rPr>
        <w:t xml:space="preserve"> 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#include &lt;iostream&gt;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#include&lt;iomanip&gt;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using namespace std;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class Books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{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  <w:t>private: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string isbnNo, title, author;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float price, discountedprice, discountperc;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  <w:t>public: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void set_Data();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void calcDiscountedPrice();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void print();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>float getDiscountedPrice();</w:t>
      </w:r>
    </w:p>
    <w:p w:rsidR="00996C71" w:rsidRPr="00996C71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ab/>
      </w:r>
      <w:r w:rsidRPr="00996C71">
        <w:rPr>
          <w:sz w:val="22"/>
        </w:rPr>
        <w:tab/>
        <w:t xml:space="preserve">~Books(); </w:t>
      </w:r>
    </w:p>
    <w:p w:rsidR="009A543B" w:rsidRPr="00240CB5" w:rsidRDefault="00996C71" w:rsidP="00996C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sz w:val="22"/>
        </w:rPr>
      </w:pPr>
      <w:r w:rsidRPr="00996C71">
        <w:rPr>
          <w:sz w:val="22"/>
        </w:rPr>
        <w:t>};</w:t>
      </w:r>
    </w:p>
    <w:p w:rsidR="000B44AD" w:rsidRDefault="000B44A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14237D" w:rsidRDefault="0014237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240CB5" w:rsidRDefault="00240CB5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the definitions of the member functions </w:t>
      </w:r>
      <w:r w:rsidRPr="000E60F1">
        <w:rPr>
          <w:rFonts w:asciiTheme="minorHAnsi" w:hAnsiTheme="minorHAnsi"/>
          <w:b/>
          <w:sz w:val="22"/>
          <w:szCs w:val="22"/>
          <w:u w:val="single"/>
        </w:rPr>
        <w:t>outside of the class</w:t>
      </w:r>
      <w:r>
        <w:rPr>
          <w:rFonts w:asciiTheme="minorHAnsi" w:hAnsiTheme="minorHAnsi"/>
          <w:sz w:val="22"/>
          <w:szCs w:val="22"/>
        </w:rPr>
        <w:t xml:space="preserve"> based on the desriptions given below: </w:t>
      </w:r>
    </w:p>
    <w:p w:rsidR="00240CB5" w:rsidRDefault="00240CB5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EA76E3" w:rsidRDefault="00EA76E3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 w:rsidRPr="00EA76E3">
        <w:rPr>
          <w:rFonts w:asciiTheme="minorHAnsi" w:hAnsiTheme="minorHAnsi"/>
          <w:b/>
          <w:sz w:val="22"/>
          <w:szCs w:val="22"/>
        </w:rPr>
        <w:t>set_Data()</w:t>
      </w:r>
    </w:p>
    <w:p w:rsidR="00EA76E3" w:rsidRDefault="00EA76E3" w:rsidP="00EA76E3">
      <w:pPr>
        <w:pStyle w:val="ListParagraph"/>
        <w:ind w:left="1260"/>
        <w:jc w:val="both"/>
        <w:rPr>
          <w:rFonts w:asciiTheme="minorHAnsi" w:hAnsiTheme="minorHAnsi"/>
          <w:i/>
          <w:sz w:val="22"/>
          <w:szCs w:val="22"/>
        </w:rPr>
      </w:pPr>
      <w:r w:rsidRPr="00EA76E3">
        <w:rPr>
          <w:rFonts w:asciiTheme="minorHAnsi" w:hAnsiTheme="minorHAnsi"/>
          <w:sz w:val="22"/>
          <w:szCs w:val="22"/>
        </w:rPr>
        <w:lastRenderedPageBreak/>
        <w:t xml:space="preserve">Get user inputs for </w:t>
      </w:r>
      <w:r>
        <w:rPr>
          <w:rFonts w:asciiTheme="minorHAnsi" w:hAnsiTheme="minorHAnsi"/>
          <w:i/>
          <w:sz w:val="22"/>
          <w:szCs w:val="22"/>
        </w:rPr>
        <w:t xml:space="preserve">isbnNo, title, author, price </w:t>
      </w:r>
      <w:r w:rsidRPr="00EA76E3">
        <w:rPr>
          <w:rFonts w:asciiTheme="minorHAnsi" w:hAnsiTheme="minorHAnsi"/>
          <w:sz w:val="22"/>
          <w:szCs w:val="22"/>
        </w:rPr>
        <w:t>and</w:t>
      </w:r>
      <w:r w:rsidRPr="00EA76E3">
        <w:rPr>
          <w:rFonts w:asciiTheme="minorHAnsi" w:hAnsiTheme="minorHAnsi"/>
          <w:i/>
          <w:sz w:val="22"/>
          <w:szCs w:val="22"/>
        </w:rPr>
        <w:t xml:space="preserve"> discountperc.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EA76E3" w:rsidRDefault="00EA76E3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 w:rsidRPr="00EA76E3">
        <w:rPr>
          <w:rFonts w:asciiTheme="minorHAnsi" w:hAnsiTheme="minorHAnsi"/>
          <w:b/>
          <w:sz w:val="22"/>
          <w:szCs w:val="22"/>
        </w:rPr>
        <w:t>calcDiscountedPrice()</w:t>
      </w:r>
    </w:p>
    <w:p w:rsid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 w:rsidRPr="00EA76E3">
        <w:rPr>
          <w:rFonts w:asciiTheme="minorHAnsi" w:hAnsiTheme="minorHAnsi"/>
          <w:sz w:val="22"/>
          <w:szCs w:val="22"/>
        </w:rPr>
        <w:t xml:space="preserve">Find the </w:t>
      </w:r>
      <w:r w:rsidRPr="00EA76E3">
        <w:rPr>
          <w:rFonts w:asciiTheme="minorHAnsi" w:hAnsiTheme="minorHAnsi"/>
          <w:i/>
          <w:sz w:val="22"/>
          <w:szCs w:val="22"/>
        </w:rPr>
        <w:t xml:space="preserve">discountedPrice </w:t>
      </w:r>
      <w:r w:rsidRPr="00EA76E3">
        <w:rPr>
          <w:rFonts w:asciiTheme="minorHAnsi" w:hAnsiTheme="minorHAnsi"/>
          <w:sz w:val="22"/>
          <w:szCs w:val="22"/>
        </w:rPr>
        <w:t>(the price after minus the discounted amount)</w:t>
      </w:r>
      <w:r>
        <w:rPr>
          <w:rFonts w:asciiTheme="minorHAnsi" w:hAnsiTheme="minorHAnsi"/>
          <w:sz w:val="22"/>
          <w:szCs w:val="22"/>
        </w:rPr>
        <w:t>.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EA76E3" w:rsidRDefault="00EA76E3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 w:rsidRPr="00EA76E3">
        <w:rPr>
          <w:rFonts w:asciiTheme="minorHAnsi" w:hAnsiTheme="minorHAnsi"/>
          <w:b/>
          <w:sz w:val="22"/>
          <w:szCs w:val="22"/>
        </w:rPr>
        <w:t>print()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 w:rsidRPr="00EA76E3">
        <w:rPr>
          <w:rFonts w:asciiTheme="minorHAnsi" w:hAnsiTheme="minorHAnsi"/>
          <w:sz w:val="22"/>
          <w:szCs w:val="22"/>
        </w:rPr>
        <w:t>Display the book details.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b/>
          <w:sz w:val="22"/>
          <w:szCs w:val="22"/>
        </w:rPr>
      </w:pPr>
    </w:p>
    <w:p w:rsidR="00EA76E3" w:rsidRPr="000E60F1" w:rsidRDefault="00EA76E3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 w:rsidRPr="000E60F1">
        <w:rPr>
          <w:rFonts w:asciiTheme="minorHAnsi" w:hAnsiTheme="minorHAnsi"/>
          <w:b/>
          <w:sz w:val="22"/>
          <w:szCs w:val="22"/>
        </w:rPr>
        <w:t>getDiscountedPrice()</w:t>
      </w:r>
    </w:p>
    <w:p w:rsidR="000E60F1" w:rsidRDefault="000E60F1" w:rsidP="000E60F1">
      <w:pPr>
        <w:pStyle w:val="ListParagraph"/>
        <w:ind w:left="1260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Return the </w:t>
      </w:r>
      <w:r w:rsidRPr="00EA76E3">
        <w:rPr>
          <w:rFonts w:asciiTheme="minorHAnsi" w:hAnsiTheme="minorHAnsi"/>
          <w:i/>
          <w:sz w:val="22"/>
          <w:szCs w:val="22"/>
        </w:rPr>
        <w:t>discountedPrice</w:t>
      </w:r>
      <w:r>
        <w:rPr>
          <w:rFonts w:asciiTheme="minorHAnsi" w:hAnsiTheme="minorHAnsi"/>
          <w:i/>
          <w:sz w:val="22"/>
          <w:szCs w:val="22"/>
        </w:rPr>
        <w:t>.</w:t>
      </w:r>
    </w:p>
    <w:p w:rsidR="000E60F1" w:rsidRDefault="000E60F1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240CB5" w:rsidRPr="000E60F1" w:rsidRDefault="00EA76E3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 w:rsidRPr="000E60F1">
        <w:rPr>
          <w:rFonts w:asciiTheme="minorHAnsi" w:hAnsiTheme="minorHAnsi"/>
          <w:b/>
          <w:sz w:val="22"/>
          <w:szCs w:val="22"/>
        </w:rPr>
        <w:t>~Books()</w:t>
      </w:r>
    </w:p>
    <w:p w:rsidR="000E60F1" w:rsidRDefault="000E60F1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“--------------Thank you-----------------“.</w:t>
      </w:r>
    </w:p>
    <w:p w:rsidR="00FF1875" w:rsidRDefault="00FF1875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FF1875" w:rsidRDefault="00FF1875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FF1875" w:rsidRDefault="00FF1875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 w:rsidRPr="00FF1875">
        <w:rPr>
          <w:rFonts w:asciiTheme="minorHAnsi" w:hAnsiTheme="minorHAnsi"/>
          <w:sz w:val="22"/>
          <w:szCs w:val="22"/>
        </w:rPr>
        <w:t xml:space="preserve">Create another function named </w:t>
      </w:r>
      <w:r w:rsidRPr="00FF1875">
        <w:rPr>
          <w:rFonts w:asciiTheme="minorHAnsi" w:hAnsiTheme="minorHAnsi"/>
          <w:b/>
          <w:sz w:val="22"/>
          <w:szCs w:val="22"/>
        </w:rPr>
        <w:t>func(…)</w:t>
      </w:r>
      <w:r w:rsidR="00CE35A1">
        <w:rPr>
          <w:rFonts w:asciiTheme="minorHAnsi" w:hAnsiTheme="minorHAnsi"/>
          <w:sz w:val="22"/>
          <w:szCs w:val="22"/>
        </w:rPr>
        <w:t xml:space="preserve"> that accepts an</w:t>
      </w:r>
      <w:r w:rsidRPr="00FF1875">
        <w:rPr>
          <w:rFonts w:asciiTheme="minorHAnsi" w:hAnsiTheme="minorHAnsi"/>
          <w:sz w:val="22"/>
          <w:szCs w:val="22"/>
        </w:rPr>
        <w:t xml:space="preserve"> object (from Books class) </w:t>
      </w:r>
      <w:r w:rsidR="00CE35A1">
        <w:rPr>
          <w:rFonts w:asciiTheme="minorHAnsi" w:hAnsiTheme="minorHAnsi"/>
          <w:sz w:val="22"/>
          <w:szCs w:val="22"/>
        </w:rPr>
        <w:t xml:space="preserve">by reference </w:t>
      </w:r>
      <w:r w:rsidRPr="00FF1875">
        <w:rPr>
          <w:rFonts w:asciiTheme="minorHAnsi" w:hAnsiTheme="minorHAnsi"/>
          <w:sz w:val="22"/>
          <w:szCs w:val="22"/>
        </w:rPr>
        <w:t xml:space="preserve">using a </w:t>
      </w:r>
      <w:r w:rsidR="00CE35A1">
        <w:rPr>
          <w:rFonts w:asciiTheme="minorHAnsi" w:hAnsiTheme="minorHAnsi"/>
          <w:sz w:val="22"/>
          <w:szCs w:val="22"/>
        </w:rPr>
        <w:t xml:space="preserve">reference </w:t>
      </w:r>
      <w:r w:rsidRPr="00FF1875">
        <w:rPr>
          <w:rFonts w:asciiTheme="minorHAnsi" w:hAnsiTheme="minorHAnsi"/>
          <w:sz w:val="22"/>
          <w:szCs w:val="22"/>
        </w:rPr>
        <w:t xml:space="preserve">object as an argument. In this function, call </w:t>
      </w:r>
      <w:r w:rsidRPr="00FF1875">
        <w:rPr>
          <w:rFonts w:asciiTheme="minorHAnsi" w:hAnsiTheme="minorHAnsi"/>
          <w:b/>
          <w:sz w:val="22"/>
          <w:szCs w:val="22"/>
        </w:rPr>
        <w:t>set_Data(),</w:t>
      </w:r>
      <w:r w:rsidRPr="00FF1875">
        <w:rPr>
          <w:rFonts w:asciiTheme="minorHAnsi" w:hAnsiTheme="minorHAnsi"/>
          <w:sz w:val="22"/>
          <w:szCs w:val="22"/>
        </w:rPr>
        <w:t xml:space="preserve"> </w:t>
      </w:r>
      <w:r w:rsidRPr="00FF1875">
        <w:rPr>
          <w:rFonts w:asciiTheme="minorHAnsi" w:hAnsiTheme="minorHAnsi"/>
          <w:b/>
          <w:sz w:val="22"/>
          <w:szCs w:val="22"/>
        </w:rPr>
        <w:t>calcDiscountedPrice()</w:t>
      </w:r>
      <w:r w:rsidRPr="00FF1875">
        <w:rPr>
          <w:rFonts w:asciiTheme="minorHAnsi" w:hAnsiTheme="minorHAnsi"/>
          <w:sz w:val="22"/>
          <w:szCs w:val="22"/>
        </w:rPr>
        <w:t xml:space="preserve"> and </w:t>
      </w:r>
      <w:r w:rsidRPr="00FF1875">
        <w:rPr>
          <w:rFonts w:asciiTheme="minorHAnsi" w:hAnsiTheme="minorHAnsi"/>
          <w:b/>
          <w:sz w:val="22"/>
          <w:szCs w:val="22"/>
        </w:rPr>
        <w:t>print()</w:t>
      </w:r>
      <w:r w:rsidRPr="00FF1875">
        <w:rPr>
          <w:rFonts w:asciiTheme="minorHAnsi" w:hAnsiTheme="minorHAnsi"/>
          <w:sz w:val="22"/>
          <w:szCs w:val="22"/>
        </w:rPr>
        <w:t xml:space="preserve"> using the </w:t>
      </w:r>
      <w:r w:rsidR="009C4D8D">
        <w:rPr>
          <w:rFonts w:asciiTheme="minorHAnsi" w:hAnsiTheme="minorHAnsi"/>
          <w:sz w:val="22"/>
          <w:szCs w:val="22"/>
        </w:rPr>
        <w:t xml:space="preserve">reference </w:t>
      </w:r>
      <w:r w:rsidRPr="00FF1875">
        <w:rPr>
          <w:rFonts w:asciiTheme="minorHAnsi" w:hAnsiTheme="minorHAnsi"/>
          <w:sz w:val="22"/>
          <w:szCs w:val="22"/>
        </w:rPr>
        <w:t>object.</w:t>
      </w:r>
    </w:p>
    <w:p w:rsidR="00FF1875" w:rsidRDefault="00FF1875" w:rsidP="00FF1875">
      <w:pPr>
        <w:pStyle w:val="ListParagraph"/>
        <w:ind w:left="450"/>
        <w:jc w:val="both"/>
        <w:rPr>
          <w:rFonts w:asciiTheme="minorHAnsi" w:hAnsiTheme="minorHAnsi"/>
          <w:sz w:val="22"/>
          <w:szCs w:val="22"/>
        </w:rPr>
      </w:pPr>
    </w:p>
    <w:p w:rsidR="00FF1875" w:rsidRDefault="00FF1875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main(), do the following:</w:t>
      </w:r>
    </w:p>
    <w:p w:rsidR="00FF1875" w:rsidRPr="00FF1875" w:rsidRDefault="00FF1875" w:rsidP="00FF1875">
      <w:pPr>
        <w:pStyle w:val="ListParagraph"/>
        <w:rPr>
          <w:rFonts w:asciiTheme="minorHAnsi" w:hAnsiTheme="minorHAnsi"/>
          <w:sz w:val="22"/>
          <w:szCs w:val="22"/>
        </w:rPr>
      </w:pPr>
    </w:p>
    <w:p w:rsidR="00CE35A1" w:rsidRDefault="00CE35A1" w:rsidP="00CE35A1">
      <w:pPr>
        <w:numPr>
          <w:ilvl w:val="0"/>
          <w:numId w:val="41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1B0344">
        <w:rPr>
          <w:rFonts w:cs="Arial"/>
          <w:color w:val="auto"/>
          <w:sz w:val="22"/>
          <w:szCs w:val="22"/>
        </w:rPr>
        <w:t xml:space="preserve">reate an object of class </w:t>
      </w:r>
      <w:r>
        <w:rPr>
          <w:rFonts w:cs="Arial"/>
          <w:color w:val="auto"/>
          <w:sz w:val="22"/>
          <w:szCs w:val="22"/>
        </w:rPr>
        <w:t>Books</w:t>
      </w:r>
      <w:r w:rsidRPr="001B0344">
        <w:rPr>
          <w:rFonts w:cs="Arial"/>
          <w:color w:val="auto"/>
          <w:sz w:val="22"/>
          <w:szCs w:val="22"/>
        </w:rPr>
        <w:t xml:space="preserve"> called </w:t>
      </w:r>
      <w:r>
        <w:rPr>
          <w:rFonts w:cs="Arial"/>
          <w:b/>
          <w:color w:val="auto"/>
          <w:sz w:val="22"/>
          <w:szCs w:val="22"/>
        </w:rPr>
        <w:t>B1</w:t>
      </w:r>
      <w:r w:rsidRPr="001B0344">
        <w:rPr>
          <w:rFonts w:cs="Arial"/>
          <w:color w:val="auto"/>
          <w:sz w:val="22"/>
          <w:szCs w:val="22"/>
        </w:rPr>
        <w:t>.</w:t>
      </w:r>
    </w:p>
    <w:p w:rsidR="00CE35A1" w:rsidRPr="00CE35A1" w:rsidRDefault="00CE35A1" w:rsidP="00CE35A1">
      <w:pPr>
        <w:numPr>
          <w:ilvl w:val="0"/>
          <w:numId w:val="41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Pass object B1 to function call </w:t>
      </w:r>
      <w:r w:rsidRPr="00CE35A1">
        <w:rPr>
          <w:rFonts w:cs="Times New Roman"/>
          <w:b/>
          <w:color w:val="auto"/>
          <w:sz w:val="22"/>
          <w:szCs w:val="22"/>
        </w:rPr>
        <w:t>func(…)</w:t>
      </w:r>
      <w:r>
        <w:rPr>
          <w:rFonts w:cs="Times New Roman"/>
          <w:b/>
          <w:color w:val="auto"/>
          <w:sz w:val="22"/>
          <w:szCs w:val="22"/>
        </w:rPr>
        <w:t>.</w:t>
      </w:r>
    </w:p>
    <w:p w:rsidR="00CE35A1" w:rsidRDefault="005A7D78" w:rsidP="00CE35A1">
      <w:pPr>
        <w:numPr>
          <w:ilvl w:val="0"/>
          <w:numId w:val="41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Create an array of class Books called </w:t>
      </w:r>
      <w:r w:rsidRPr="005A7D78">
        <w:rPr>
          <w:rFonts w:cs="Arial"/>
          <w:b/>
          <w:color w:val="auto"/>
          <w:sz w:val="22"/>
          <w:szCs w:val="22"/>
        </w:rPr>
        <w:t xml:space="preserve">B2 </w:t>
      </w:r>
      <w:r>
        <w:rPr>
          <w:rFonts w:cs="Arial"/>
          <w:color w:val="auto"/>
          <w:sz w:val="22"/>
          <w:szCs w:val="22"/>
        </w:rPr>
        <w:t>and size of the array is 5.</w:t>
      </w:r>
    </w:p>
    <w:p w:rsidR="00240CB5" w:rsidRPr="00717527" w:rsidRDefault="005A7D78" w:rsidP="00D934A8">
      <w:pPr>
        <w:numPr>
          <w:ilvl w:val="0"/>
          <w:numId w:val="41"/>
        </w:numPr>
        <w:spacing w:after="0" w:line="276" w:lineRule="auto"/>
        <w:jc w:val="both"/>
        <w:rPr>
          <w:sz w:val="22"/>
          <w:szCs w:val="22"/>
        </w:rPr>
      </w:pPr>
      <w:r w:rsidRPr="00717527">
        <w:rPr>
          <w:rFonts w:cs="Arial"/>
          <w:color w:val="auto"/>
          <w:sz w:val="22"/>
          <w:szCs w:val="22"/>
        </w:rPr>
        <w:t xml:space="preserve">Using a </w:t>
      </w:r>
      <w:r w:rsidRPr="00717527">
        <w:rPr>
          <w:rFonts w:cs="Arial"/>
          <w:i/>
          <w:color w:val="auto"/>
          <w:sz w:val="22"/>
          <w:szCs w:val="22"/>
        </w:rPr>
        <w:t xml:space="preserve">for </w:t>
      </w:r>
      <w:r w:rsidRPr="00717527">
        <w:rPr>
          <w:rFonts w:cs="Arial"/>
          <w:color w:val="auto"/>
          <w:sz w:val="22"/>
          <w:szCs w:val="22"/>
        </w:rPr>
        <w:t xml:space="preserve">loop, call </w:t>
      </w:r>
      <w:r w:rsidRPr="00717527">
        <w:rPr>
          <w:rFonts w:cs="Arial"/>
          <w:b/>
          <w:i/>
          <w:color w:val="auto"/>
          <w:sz w:val="22"/>
          <w:szCs w:val="22"/>
        </w:rPr>
        <w:t>func(…)</w:t>
      </w:r>
      <w:r w:rsidRPr="00717527">
        <w:rPr>
          <w:rFonts w:cs="Arial"/>
          <w:color w:val="auto"/>
          <w:sz w:val="22"/>
          <w:szCs w:val="22"/>
        </w:rPr>
        <w:t>, passing the object elements of array B2. Determine the most expensive book’</w:t>
      </w:r>
      <w:r w:rsidR="00717527">
        <w:rPr>
          <w:rFonts w:cs="Arial"/>
          <w:color w:val="auto"/>
          <w:sz w:val="22"/>
          <w:szCs w:val="22"/>
        </w:rPr>
        <w:t xml:space="preserve">s price (after discount) and the number of books whose price after discount is below RM30. </w:t>
      </w:r>
    </w:p>
    <w:p w:rsidR="00717527" w:rsidRPr="00717527" w:rsidRDefault="00717527" w:rsidP="00717527">
      <w:pPr>
        <w:numPr>
          <w:ilvl w:val="0"/>
          <w:numId w:val="41"/>
        </w:numPr>
        <w:spacing w:after="0" w:line="276" w:lineRule="auto"/>
        <w:jc w:val="both"/>
        <w:rPr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Display the most expensive book’s price</w:t>
      </w:r>
      <w:r w:rsidRPr="00717527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 xml:space="preserve">(after discount) and the number of books whose price after discount is below RM30. </w:t>
      </w:r>
    </w:p>
    <w:p w:rsidR="00717527" w:rsidRPr="00717527" w:rsidRDefault="00717527" w:rsidP="00717527">
      <w:pPr>
        <w:spacing w:after="0" w:line="276" w:lineRule="auto"/>
        <w:ind w:left="1440"/>
        <w:jc w:val="both"/>
        <w:rPr>
          <w:sz w:val="22"/>
          <w:szCs w:val="22"/>
        </w:rPr>
      </w:pPr>
    </w:p>
    <w:p w:rsidR="00717527" w:rsidRPr="00717527" w:rsidRDefault="00717527" w:rsidP="00717527">
      <w:pPr>
        <w:spacing w:after="0" w:line="276" w:lineRule="auto"/>
        <w:ind w:left="144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450"/>
      </w:tblGrid>
      <w:tr w:rsidR="0014237D" w:rsidTr="00723449">
        <w:trPr>
          <w:trHeight w:val="576"/>
        </w:trPr>
        <w:tc>
          <w:tcPr>
            <w:tcW w:w="9450" w:type="dxa"/>
            <w:shd w:val="clear" w:color="auto" w:fill="262626" w:themeFill="text1" w:themeFillTint="D9"/>
            <w:vAlign w:val="center"/>
          </w:tcPr>
          <w:p w:rsidR="0014237D" w:rsidRPr="004703CC" w:rsidRDefault="0014237D" w:rsidP="005F594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14237D" w:rsidTr="00723449">
        <w:trPr>
          <w:trHeight w:val="1008"/>
        </w:trPr>
        <w:tc>
          <w:tcPr>
            <w:tcW w:w="9450" w:type="dxa"/>
          </w:tcPr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data for new incoming book this Month......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ISBN               : </w:t>
            </w:r>
            <w:r w:rsidRPr="000E60F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102009912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0E60F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7 Habits of Highly Effective People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0E60F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Stephen Covey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FF1875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400.00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discount (%)       :</w:t>
            </w:r>
            <w:r w:rsidRPr="00FF1875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 30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102009912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>Title            : 7 Habits of Highly Effective People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Stephen Covey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400.00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280.00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Now we shall enter and display data for 5 special boooks....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ISBN        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1892110011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C++ Programming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Deitel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42.50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discount (%)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1892110011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Title            : C++ Programming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Deitel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42.50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38.25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ISBN        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10210211112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Top 10 Influential People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Peter Stark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discount (%)       :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 5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10210211112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Title            : Top 10 Influential People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Peter Stark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30.00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28.50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ISBN               : 1201021124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Phyton Programming Made Easy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Julius Brevern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0C77B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120.00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discount (%)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1201021124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Title            : Phyton Programming Made Easy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Julius Brevern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120.00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84.00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ISBN        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120121342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Amazing Race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Alina Mansur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26.50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discount (%)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120121342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Title            : Amazing Race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Alina Mansur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26.50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13.25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ISBN        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1021021132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Title        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Goodness Gracious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Author's name      : 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Francine Q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price              : RM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102.00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Enter discount (%)       :</w:t>
            </w:r>
            <w:r w:rsidRPr="007D6883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 50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   Book Details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ISBN             : 1021021132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Title            : Goodness Gracious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Author           : Francine Q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Original Price   : RM 102.00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Discounted Price : RM 51.00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--------------------------------------------------------</w:t>
            </w:r>
          </w:p>
          <w:p w:rsid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The most expensive book is RM 84.00</w:t>
            </w:r>
          </w:p>
          <w:p w:rsidR="00E63EB4" w:rsidRPr="000E60F1" w:rsidRDefault="00E63EB4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E63EB4">
              <w:rPr>
                <w:rFonts w:ascii="Courier New" w:hAnsi="Courier New" w:cs="Courier New"/>
                <w:color w:val="auto"/>
                <w:sz w:val="22"/>
                <w:szCs w:val="22"/>
              </w:rPr>
              <w:t>The number of books that are below RM 30 are :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  <w:p w:rsidR="000E60F1" w:rsidRPr="000E60F1" w:rsidRDefault="000E60F1" w:rsidP="000E60F1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14237D" w:rsidRPr="00F65115" w:rsidRDefault="000E60F1" w:rsidP="000E60F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0E60F1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----------------Thank you----------------</w:t>
            </w:r>
          </w:p>
        </w:tc>
      </w:tr>
    </w:tbl>
    <w:p w:rsidR="00344E23" w:rsidRPr="00997B3A" w:rsidRDefault="00344E23" w:rsidP="00344E23">
      <w:pPr>
        <w:spacing w:line="240" w:lineRule="auto"/>
        <w:jc w:val="center"/>
        <w:rPr>
          <w:rFonts w:ascii="Courier New" w:hAnsi="Courier New" w:cs="Courier New"/>
          <w:b/>
          <w:color w:val="auto"/>
          <w:sz w:val="22"/>
        </w:rPr>
      </w:pPr>
    </w:p>
    <w:sectPr w:rsidR="00344E23" w:rsidRPr="00997B3A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6A" w:rsidRDefault="00EF076A">
      <w:pPr>
        <w:spacing w:after="0" w:line="240" w:lineRule="auto"/>
      </w:pPr>
      <w:r>
        <w:separator/>
      </w:r>
    </w:p>
  </w:endnote>
  <w:endnote w:type="continuationSeparator" w:id="0">
    <w:p w:rsidR="00EF076A" w:rsidRDefault="00EF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9F" w:rsidRDefault="0003249F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DD2C24">
      <w:rPr>
        <w:noProof/>
        <w:color w:val="383838" w:themeColor="text2" w:themeShade="BF"/>
        <w:sz w:val="24"/>
        <w:szCs w:val="24"/>
      </w:rPr>
      <w:t>5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DD2C24">
      <w:rPr>
        <w:noProof/>
        <w:color w:val="383838" w:themeColor="text2" w:themeShade="BF"/>
        <w:sz w:val="24"/>
        <w:szCs w:val="24"/>
      </w:rPr>
      <w:t>9</w:t>
    </w:r>
    <w:r>
      <w:rPr>
        <w:color w:val="383838" w:themeColor="text2" w:themeShade="BF"/>
        <w:sz w:val="24"/>
        <w:szCs w:val="24"/>
      </w:rPr>
      <w:fldChar w:fldCharType="end"/>
    </w:r>
  </w:p>
  <w:p w:rsidR="0003249F" w:rsidRDefault="00032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6A" w:rsidRDefault="00EF076A">
      <w:pPr>
        <w:spacing w:after="0" w:line="240" w:lineRule="auto"/>
      </w:pPr>
      <w:r>
        <w:separator/>
      </w:r>
    </w:p>
  </w:footnote>
  <w:footnote w:type="continuationSeparator" w:id="0">
    <w:p w:rsidR="00EF076A" w:rsidRDefault="00EF0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9F" w:rsidRDefault="0003249F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249F" w:rsidRDefault="00DD2C24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03249F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    Lab </w:t>
                              </w:r>
                              <w:r w:rsidR="004E33DD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249F" w:rsidRDefault="00DD2C24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03249F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    Lab </w:t>
                        </w:r>
                        <w:r w:rsidR="004E33DD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088"/>
    <w:multiLevelType w:val="hybridMultilevel"/>
    <w:tmpl w:val="6750F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400D"/>
    <w:multiLevelType w:val="hybridMultilevel"/>
    <w:tmpl w:val="B0A2B9A6"/>
    <w:lvl w:ilvl="0" w:tplc="E9C49B56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61CB"/>
    <w:multiLevelType w:val="hybridMultilevel"/>
    <w:tmpl w:val="363E34F2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83DBE"/>
    <w:multiLevelType w:val="hybridMultilevel"/>
    <w:tmpl w:val="2FB0EB26"/>
    <w:lvl w:ilvl="0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7414229"/>
    <w:multiLevelType w:val="hybridMultilevel"/>
    <w:tmpl w:val="E6586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064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DD1E5D84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15359"/>
    <w:multiLevelType w:val="hybridMultilevel"/>
    <w:tmpl w:val="6FB01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883F2F"/>
    <w:multiLevelType w:val="hybridMultilevel"/>
    <w:tmpl w:val="C316998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48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1525D5"/>
    <w:multiLevelType w:val="hybridMultilevel"/>
    <w:tmpl w:val="F268028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D121BF4"/>
    <w:multiLevelType w:val="hybridMultilevel"/>
    <w:tmpl w:val="BE08C0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455213C7"/>
    <w:multiLevelType w:val="hybridMultilevel"/>
    <w:tmpl w:val="FB78B4E2"/>
    <w:lvl w:ilvl="0" w:tplc="153C0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BAB1CDA"/>
    <w:multiLevelType w:val="hybridMultilevel"/>
    <w:tmpl w:val="46768E46"/>
    <w:lvl w:ilvl="0" w:tplc="931AC2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3F1044"/>
    <w:multiLevelType w:val="hybridMultilevel"/>
    <w:tmpl w:val="BE4CF5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F369A"/>
    <w:multiLevelType w:val="hybridMultilevel"/>
    <w:tmpl w:val="ACC6C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8"/>
  </w:num>
  <w:num w:numId="3">
    <w:abstractNumId w:val="24"/>
  </w:num>
  <w:num w:numId="4">
    <w:abstractNumId w:val="39"/>
  </w:num>
  <w:num w:numId="5">
    <w:abstractNumId w:val="29"/>
  </w:num>
  <w:num w:numId="6">
    <w:abstractNumId w:val="19"/>
  </w:num>
  <w:num w:numId="7">
    <w:abstractNumId w:val="11"/>
  </w:num>
  <w:num w:numId="8">
    <w:abstractNumId w:val="27"/>
  </w:num>
  <w:num w:numId="9">
    <w:abstractNumId w:val="28"/>
  </w:num>
  <w:num w:numId="10">
    <w:abstractNumId w:val="34"/>
  </w:num>
  <w:num w:numId="11">
    <w:abstractNumId w:val="7"/>
  </w:num>
  <w:num w:numId="12">
    <w:abstractNumId w:val="15"/>
  </w:num>
  <w:num w:numId="13">
    <w:abstractNumId w:val="22"/>
  </w:num>
  <w:num w:numId="14">
    <w:abstractNumId w:val="18"/>
  </w:num>
  <w:num w:numId="15">
    <w:abstractNumId w:val="35"/>
  </w:num>
  <w:num w:numId="16">
    <w:abstractNumId w:val="32"/>
  </w:num>
  <w:num w:numId="17">
    <w:abstractNumId w:val="1"/>
  </w:num>
  <w:num w:numId="18">
    <w:abstractNumId w:val="9"/>
  </w:num>
  <w:num w:numId="19">
    <w:abstractNumId w:val="6"/>
  </w:num>
  <w:num w:numId="20">
    <w:abstractNumId w:val="33"/>
  </w:num>
  <w:num w:numId="21">
    <w:abstractNumId w:val="12"/>
  </w:num>
  <w:num w:numId="22">
    <w:abstractNumId w:val="13"/>
  </w:num>
  <w:num w:numId="23">
    <w:abstractNumId w:val="14"/>
  </w:num>
  <w:num w:numId="24">
    <w:abstractNumId w:val="25"/>
  </w:num>
  <w:num w:numId="25">
    <w:abstractNumId w:val="16"/>
  </w:num>
  <w:num w:numId="26">
    <w:abstractNumId w:val="36"/>
  </w:num>
  <w:num w:numId="27">
    <w:abstractNumId w:val="37"/>
  </w:num>
  <w:num w:numId="28">
    <w:abstractNumId w:val="21"/>
  </w:num>
  <w:num w:numId="29">
    <w:abstractNumId w:val="3"/>
  </w:num>
  <w:num w:numId="30">
    <w:abstractNumId w:val="30"/>
  </w:num>
  <w:num w:numId="31">
    <w:abstractNumId w:val="17"/>
  </w:num>
  <w:num w:numId="32">
    <w:abstractNumId w:val="0"/>
  </w:num>
  <w:num w:numId="33">
    <w:abstractNumId w:val="23"/>
  </w:num>
  <w:num w:numId="34">
    <w:abstractNumId w:val="2"/>
  </w:num>
  <w:num w:numId="35">
    <w:abstractNumId w:val="4"/>
  </w:num>
  <w:num w:numId="36">
    <w:abstractNumId w:val="20"/>
  </w:num>
  <w:num w:numId="37">
    <w:abstractNumId w:val="26"/>
  </w:num>
  <w:num w:numId="38">
    <w:abstractNumId w:val="5"/>
  </w:num>
  <w:num w:numId="39">
    <w:abstractNumId w:val="10"/>
  </w:num>
  <w:num w:numId="40">
    <w:abstractNumId w:val="38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218CB"/>
    <w:rsid w:val="0003249F"/>
    <w:rsid w:val="00035470"/>
    <w:rsid w:val="00045BE8"/>
    <w:rsid w:val="000475C9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3070"/>
    <w:rsid w:val="001106C4"/>
    <w:rsid w:val="00115BA8"/>
    <w:rsid w:val="0013757D"/>
    <w:rsid w:val="00141B87"/>
    <w:rsid w:val="0014237D"/>
    <w:rsid w:val="00151711"/>
    <w:rsid w:val="00153DC1"/>
    <w:rsid w:val="00163509"/>
    <w:rsid w:val="00171F64"/>
    <w:rsid w:val="0017475B"/>
    <w:rsid w:val="00174B9A"/>
    <w:rsid w:val="001877F8"/>
    <w:rsid w:val="00197F38"/>
    <w:rsid w:val="001A0C48"/>
    <w:rsid w:val="001A6B74"/>
    <w:rsid w:val="001B0344"/>
    <w:rsid w:val="001B138F"/>
    <w:rsid w:val="001D1BAB"/>
    <w:rsid w:val="001D4148"/>
    <w:rsid w:val="001D4E72"/>
    <w:rsid w:val="001D7906"/>
    <w:rsid w:val="001E05D2"/>
    <w:rsid w:val="001E292C"/>
    <w:rsid w:val="00211A97"/>
    <w:rsid w:val="0022033A"/>
    <w:rsid w:val="00223E48"/>
    <w:rsid w:val="00225483"/>
    <w:rsid w:val="00240CB5"/>
    <w:rsid w:val="002543B8"/>
    <w:rsid w:val="00256E47"/>
    <w:rsid w:val="0026186A"/>
    <w:rsid w:val="00270DFF"/>
    <w:rsid w:val="00271C8F"/>
    <w:rsid w:val="002A5671"/>
    <w:rsid w:val="002C6E96"/>
    <w:rsid w:val="002D35F7"/>
    <w:rsid w:val="002D3E62"/>
    <w:rsid w:val="002E410D"/>
    <w:rsid w:val="002E6F9E"/>
    <w:rsid w:val="002F7454"/>
    <w:rsid w:val="00344E23"/>
    <w:rsid w:val="0038687A"/>
    <w:rsid w:val="00397199"/>
    <w:rsid w:val="00397D03"/>
    <w:rsid w:val="003A255F"/>
    <w:rsid w:val="003B64E3"/>
    <w:rsid w:val="003C3F71"/>
    <w:rsid w:val="003C4737"/>
    <w:rsid w:val="003C5224"/>
    <w:rsid w:val="003D3BF0"/>
    <w:rsid w:val="003D471C"/>
    <w:rsid w:val="003E7EF3"/>
    <w:rsid w:val="003F2A4C"/>
    <w:rsid w:val="003F4A03"/>
    <w:rsid w:val="00401368"/>
    <w:rsid w:val="00404A0A"/>
    <w:rsid w:val="0041483B"/>
    <w:rsid w:val="00417A63"/>
    <w:rsid w:val="004201FE"/>
    <w:rsid w:val="00423E91"/>
    <w:rsid w:val="00444AAD"/>
    <w:rsid w:val="00453F65"/>
    <w:rsid w:val="0045472C"/>
    <w:rsid w:val="00455B91"/>
    <w:rsid w:val="004703CC"/>
    <w:rsid w:val="004712C8"/>
    <w:rsid w:val="00483117"/>
    <w:rsid w:val="004A437E"/>
    <w:rsid w:val="004D2160"/>
    <w:rsid w:val="004E33DD"/>
    <w:rsid w:val="004F6C80"/>
    <w:rsid w:val="004F76D5"/>
    <w:rsid w:val="0050595A"/>
    <w:rsid w:val="0051341F"/>
    <w:rsid w:val="00513FC7"/>
    <w:rsid w:val="00520A1F"/>
    <w:rsid w:val="0053061F"/>
    <w:rsid w:val="005412E3"/>
    <w:rsid w:val="005427E9"/>
    <w:rsid w:val="00545867"/>
    <w:rsid w:val="00553DE0"/>
    <w:rsid w:val="00570517"/>
    <w:rsid w:val="00596CC2"/>
    <w:rsid w:val="00596D53"/>
    <w:rsid w:val="005A7D78"/>
    <w:rsid w:val="005B40DC"/>
    <w:rsid w:val="005D7C16"/>
    <w:rsid w:val="005E30A4"/>
    <w:rsid w:val="005F48CA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67FE"/>
    <w:rsid w:val="00656FB7"/>
    <w:rsid w:val="00661DCE"/>
    <w:rsid w:val="0067205B"/>
    <w:rsid w:val="006772FC"/>
    <w:rsid w:val="00696535"/>
    <w:rsid w:val="00696A01"/>
    <w:rsid w:val="006A6DD4"/>
    <w:rsid w:val="006B76BB"/>
    <w:rsid w:val="006C7EF6"/>
    <w:rsid w:val="006D6396"/>
    <w:rsid w:val="006F7BDD"/>
    <w:rsid w:val="00704581"/>
    <w:rsid w:val="00712A94"/>
    <w:rsid w:val="00717527"/>
    <w:rsid w:val="00723449"/>
    <w:rsid w:val="007274B5"/>
    <w:rsid w:val="007439F9"/>
    <w:rsid w:val="0075161C"/>
    <w:rsid w:val="00764FFD"/>
    <w:rsid w:val="007708FF"/>
    <w:rsid w:val="00781A26"/>
    <w:rsid w:val="00790D91"/>
    <w:rsid w:val="007A5E6E"/>
    <w:rsid w:val="007A609E"/>
    <w:rsid w:val="007C112B"/>
    <w:rsid w:val="007D6883"/>
    <w:rsid w:val="007F41B8"/>
    <w:rsid w:val="007F5A9E"/>
    <w:rsid w:val="0082265B"/>
    <w:rsid w:val="00822E0F"/>
    <w:rsid w:val="0083125D"/>
    <w:rsid w:val="0083624D"/>
    <w:rsid w:val="00867F8B"/>
    <w:rsid w:val="00882471"/>
    <w:rsid w:val="00882C29"/>
    <w:rsid w:val="00885BF2"/>
    <w:rsid w:val="00896666"/>
    <w:rsid w:val="008B4B19"/>
    <w:rsid w:val="008C0A8D"/>
    <w:rsid w:val="008D2C2F"/>
    <w:rsid w:val="008D5D73"/>
    <w:rsid w:val="008E3665"/>
    <w:rsid w:val="008F03F7"/>
    <w:rsid w:val="009079A9"/>
    <w:rsid w:val="0091266C"/>
    <w:rsid w:val="00923AA4"/>
    <w:rsid w:val="0092569C"/>
    <w:rsid w:val="00931495"/>
    <w:rsid w:val="00943397"/>
    <w:rsid w:val="0094498D"/>
    <w:rsid w:val="00966074"/>
    <w:rsid w:val="00971353"/>
    <w:rsid w:val="0097561A"/>
    <w:rsid w:val="0098058D"/>
    <w:rsid w:val="00996C71"/>
    <w:rsid w:val="00997B3A"/>
    <w:rsid w:val="009A4059"/>
    <w:rsid w:val="009A543B"/>
    <w:rsid w:val="009C4D8D"/>
    <w:rsid w:val="009D2BEC"/>
    <w:rsid w:val="009D4DE1"/>
    <w:rsid w:val="009D6A35"/>
    <w:rsid w:val="009E73DE"/>
    <w:rsid w:val="009F17E4"/>
    <w:rsid w:val="009F2246"/>
    <w:rsid w:val="009F6CBC"/>
    <w:rsid w:val="00A0009A"/>
    <w:rsid w:val="00A2133A"/>
    <w:rsid w:val="00A23E9C"/>
    <w:rsid w:val="00A30A57"/>
    <w:rsid w:val="00A3330E"/>
    <w:rsid w:val="00A34267"/>
    <w:rsid w:val="00A4423F"/>
    <w:rsid w:val="00A4727E"/>
    <w:rsid w:val="00A60D20"/>
    <w:rsid w:val="00A66000"/>
    <w:rsid w:val="00A70608"/>
    <w:rsid w:val="00A71BF7"/>
    <w:rsid w:val="00A77701"/>
    <w:rsid w:val="00A8235D"/>
    <w:rsid w:val="00A95BAE"/>
    <w:rsid w:val="00AA0C52"/>
    <w:rsid w:val="00AA7238"/>
    <w:rsid w:val="00AC0CEF"/>
    <w:rsid w:val="00AD204F"/>
    <w:rsid w:val="00AE104E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218C4"/>
    <w:rsid w:val="00B301D8"/>
    <w:rsid w:val="00B31162"/>
    <w:rsid w:val="00B37B85"/>
    <w:rsid w:val="00B37BCD"/>
    <w:rsid w:val="00B40D10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3D76"/>
    <w:rsid w:val="00BC0830"/>
    <w:rsid w:val="00BD6B0A"/>
    <w:rsid w:val="00BE07F4"/>
    <w:rsid w:val="00BE2BD6"/>
    <w:rsid w:val="00BE2DE0"/>
    <w:rsid w:val="00BF1850"/>
    <w:rsid w:val="00BF2863"/>
    <w:rsid w:val="00C15BC2"/>
    <w:rsid w:val="00C350E7"/>
    <w:rsid w:val="00C361A6"/>
    <w:rsid w:val="00C377B3"/>
    <w:rsid w:val="00C466AA"/>
    <w:rsid w:val="00C6778B"/>
    <w:rsid w:val="00C73DDD"/>
    <w:rsid w:val="00C814F6"/>
    <w:rsid w:val="00C84D29"/>
    <w:rsid w:val="00C9589C"/>
    <w:rsid w:val="00CA27C9"/>
    <w:rsid w:val="00CA2ED9"/>
    <w:rsid w:val="00CB7471"/>
    <w:rsid w:val="00CD175F"/>
    <w:rsid w:val="00CD2A3C"/>
    <w:rsid w:val="00CD566A"/>
    <w:rsid w:val="00CD6A1C"/>
    <w:rsid w:val="00CE35A1"/>
    <w:rsid w:val="00D12063"/>
    <w:rsid w:val="00D13406"/>
    <w:rsid w:val="00D32D0C"/>
    <w:rsid w:val="00D5789F"/>
    <w:rsid w:val="00D609D3"/>
    <w:rsid w:val="00D669C3"/>
    <w:rsid w:val="00D83048"/>
    <w:rsid w:val="00D93E16"/>
    <w:rsid w:val="00DA16FD"/>
    <w:rsid w:val="00DA79C6"/>
    <w:rsid w:val="00DB3CDE"/>
    <w:rsid w:val="00DC1F43"/>
    <w:rsid w:val="00DC3048"/>
    <w:rsid w:val="00DD2C24"/>
    <w:rsid w:val="00DF0AAD"/>
    <w:rsid w:val="00DF18FF"/>
    <w:rsid w:val="00DF22F9"/>
    <w:rsid w:val="00E23C75"/>
    <w:rsid w:val="00E24E26"/>
    <w:rsid w:val="00E25574"/>
    <w:rsid w:val="00E256D3"/>
    <w:rsid w:val="00E321B5"/>
    <w:rsid w:val="00E41CA7"/>
    <w:rsid w:val="00E43CDF"/>
    <w:rsid w:val="00E4415B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E0B0D"/>
    <w:rsid w:val="00EE446C"/>
    <w:rsid w:val="00EF076A"/>
    <w:rsid w:val="00F1631E"/>
    <w:rsid w:val="00F16FC8"/>
    <w:rsid w:val="00F545A9"/>
    <w:rsid w:val="00F6230C"/>
    <w:rsid w:val="00F65115"/>
    <w:rsid w:val="00F7280D"/>
    <w:rsid w:val="00F8070D"/>
    <w:rsid w:val="00F900FD"/>
    <w:rsid w:val="00FA041D"/>
    <w:rsid w:val="00FA2F7F"/>
    <w:rsid w:val="00FA7593"/>
    <w:rsid w:val="00FB00F9"/>
    <w:rsid w:val="00FC6945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CC9A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28A87-FD72-4C2D-AF18-8109E06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2</TotalTime>
  <Pages>9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6</vt:lpstr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Lab 6</dc:title>
  <dc:creator>JulieYewMeiYee</dc:creator>
  <cp:keywords/>
  <cp:lastModifiedBy>Ruzanna Binti Abdullah</cp:lastModifiedBy>
  <cp:revision>4</cp:revision>
  <cp:lastPrinted>2016-07-10T23:53:00Z</cp:lastPrinted>
  <dcterms:created xsi:type="dcterms:W3CDTF">2016-08-12T00:50:00Z</dcterms:created>
  <dcterms:modified xsi:type="dcterms:W3CDTF">2020-07-03T16:58:00Z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